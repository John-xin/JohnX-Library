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6170" w:type="dxa"/>
        <w:jc w:val="right"/>
        <w:tblLayout w:type="fixed"/>
        <w:tblCellMar>
          <w:left w:w="0" w:type="dxa"/>
          <w:right w:w="0" w:type="dxa"/>
        </w:tblCellMar>
        <w:tblLook w:val="04A0" w:firstRow="1" w:lastRow="0" w:firstColumn="1" w:lastColumn="0" w:noHBand="0" w:noVBand="1"/>
      </w:tblPr>
      <w:tblGrid>
        <w:gridCol w:w="6170"/>
      </w:tblGrid>
      <w:tr w:rsidR="00217655" w:rsidRPr="000A5220" w14:paraId="6684C476" w14:textId="77777777" w:rsidTr="007F0805">
        <w:trPr>
          <w:cantSplit/>
          <w:trHeight w:hRule="exact" w:val="851"/>
          <w:jc w:val="right"/>
        </w:trPr>
        <w:tc>
          <w:tcPr>
            <w:tcW w:w="6170" w:type="dxa"/>
          </w:tcPr>
          <w:p w14:paraId="1157DA8F" w14:textId="77777777" w:rsidR="00217655" w:rsidRPr="000A5220" w:rsidRDefault="00217655" w:rsidP="007F0805"/>
          <w:p w14:paraId="726859B7" w14:textId="77777777" w:rsidR="00217655" w:rsidRPr="000A5220" w:rsidRDefault="00217655" w:rsidP="007F0805">
            <w:pPr>
              <w:jc w:val="right"/>
            </w:pPr>
          </w:p>
          <w:p w14:paraId="2846C368" w14:textId="77777777" w:rsidR="00217655" w:rsidRPr="000A5220" w:rsidRDefault="00217655" w:rsidP="007F0805">
            <w:pPr>
              <w:jc w:val="right"/>
            </w:pPr>
          </w:p>
          <w:p w14:paraId="3DC3456C" w14:textId="77777777" w:rsidR="00217655" w:rsidRPr="000A5220" w:rsidRDefault="00217655" w:rsidP="007F0805">
            <w:pPr>
              <w:jc w:val="right"/>
            </w:pPr>
          </w:p>
          <w:p w14:paraId="074B1582" w14:textId="77777777" w:rsidR="00217655" w:rsidRPr="000A5220" w:rsidRDefault="00217655" w:rsidP="007F0805">
            <w:pPr>
              <w:jc w:val="right"/>
            </w:pPr>
            <w:r w:rsidRPr="000A5220">
              <w:rPr>
                <w:rStyle w:val="CommentReference"/>
                <w:rFonts w:ascii="Arial" w:hAnsi="Arial"/>
              </w:rPr>
              <w:commentReference w:id="0"/>
            </w:r>
            <w:r w:rsidRPr="000A5220">
              <w:rPr>
                <w:rStyle w:val="CommentReference"/>
                <w:rFonts w:ascii="Arial" w:hAnsi="Arial"/>
              </w:rPr>
              <w:commentReference w:id="1"/>
            </w:r>
            <w:r w:rsidRPr="000A5220">
              <w:rPr>
                <w:rStyle w:val="CommentReference"/>
                <w:rFonts w:ascii="Arial" w:hAnsi="Arial"/>
              </w:rPr>
              <w:commentReference w:id="2"/>
            </w:r>
          </w:p>
        </w:tc>
      </w:tr>
      <w:tr w:rsidR="00217655" w:rsidRPr="000A5220" w14:paraId="3E05C599" w14:textId="77777777" w:rsidTr="007F0805">
        <w:trPr>
          <w:cantSplit/>
          <w:trHeight w:hRule="exact" w:val="3589"/>
          <w:jc w:val="right"/>
        </w:trPr>
        <w:tc>
          <w:tcPr>
            <w:tcW w:w="6170" w:type="dxa"/>
          </w:tcPr>
          <w:tbl>
            <w:tblPr>
              <w:tblW w:w="4808" w:type="dxa"/>
              <w:tblInd w:w="669" w:type="dxa"/>
              <w:tblBorders>
                <w:top w:val="single" w:sz="4" w:space="0" w:color="auto"/>
              </w:tblBorders>
              <w:tblLayout w:type="fixed"/>
              <w:tblCellMar>
                <w:left w:w="0" w:type="dxa"/>
                <w:right w:w="0" w:type="dxa"/>
              </w:tblCellMar>
              <w:tblLook w:val="0000" w:firstRow="0" w:lastRow="0" w:firstColumn="0" w:lastColumn="0" w:noHBand="0" w:noVBand="0"/>
            </w:tblPr>
            <w:tblGrid>
              <w:gridCol w:w="4808"/>
            </w:tblGrid>
            <w:tr w:rsidR="00217655" w:rsidRPr="000A5220" w14:paraId="3F7D799A" w14:textId="77777777" w:rsidTr="007F0805">
              <w:tc>
                <w:tcPr>
                  <w:tcW w:w="4810" w:type="dxa"/>
                  <w:tcBorders>
                    <w:top w:val="nil"/>
                    <w:bottom w:val="nil"/>
                  </w:tcBorders>
                  <w:vAlign w:val="center"/>
                </w:tcPr>
                <w:p w14:paraId="0E71D177" w14:textId="47674217" w:rsidR="00217655" w:rsidRPr="000A5220" w:rsidRDefault="00BE20C7" w:rsidP="007F0805">
                  <w:pPr>
                    <w:pStyle w:val="Cover-TitleBlock"/>
                  </w:pPr>
                  <w:sdt>
                    <w:sdtPr>
                      <w:alias w:val="Client"/>
                      <w:tag w:val="Client"/>
                      <w:id w:val="-254214929"/>
                      <w:lock w:val="sdtLocked"/>
                      <w:placeholder>
                        <w:docPart w:val="AD3BD64D358D412999869F9B9DFC92E9"/>
                      </w:placeholder>
                      <w:dataBinding w:xpath="/root[1]/Client[1]" w:storeItemID="{5EE40FF9-4BC3-4ACB-BC4A-342B81BCDBC0}"/>
                      <w:text/>
                    </w:sdtPr>
                    <w:sdtContent>
                      <w:r w:rsidR="000A5220" w:rsidRPr="000A5220">
                        <w:t>John</w:t>
                      </w:r>
                      <w:r w:rsidR="00B612C0">
                        <w:t xml:space="preserve"> X. Wang</w:t>
                      </w:r>
                    </w:sdtContent>
                  </w:sdt>
                </w:p>
              </w:tc>
            </w:tr>
            <w:tr w:rsidR="00217655" w:rsidRPr="000A5220" w14:paraId="10951B4E" w14:textId="77777777" w:rsidTr="007F0805">
              <w:sdt>
                <w:sdtPr>
                  <w:rPr>
                    <w:rStyle w:val="Cover-JobTitle"/>
                  </w:rPr>
                  <w:alias w:val="Project"/>
                  <w:tag w:val="Project"/>
                  <w:id w:val="-1081135887"/>
                  <w:lock w:val="sdtLocked"/>
                  <w:placeholder>
                    <w:docPart w:val="E302953AFE23411F8A000A66E5500565"/>
                  </w:placeholder>
                  <w:dataBinding w:xpath="/root[1]/Project[1]" w:storeItemID="{ADA9936B-B1D1-4956-AD93-F5105E8D45B8}"/>
                  <w:text w:multiLine="1"/>
                </w:sdtPr>
                <w:sdtContent>
                  <w:tc>
                    <w:tcPr>
                      <w:tcW w:w="4810" w:type="dxa"/>
                      <w:tcBorders>
                        <w:top w:val="nil"/>
                        <w:bottom w:val="nil"/>
                      </w:tcBorders>
                      <w:vAlign w:val="center"/>
                    </w:tcPr>
                    <w:p w14:paraId="4BAEEBB3" w14:textId="5D3E5F62" w:rsidR="00217655" w:rsidRPr="000A5220" w:rsidRDefault="000A5220" w:rsidP="00B612C0">
                      <w:pPr>
                        <w:pStyle w:val="Cover-TitleBlock"/>
                        <w:rPr>
                          <w:rStyle w:val="Cover-JobTitle"/>
                        </w:rPr>
                      </w:pPr>
                      <w:r w:rsidRPr="000A5220">
                        <w:rPr>
                          <w:rStyle w:val="Cover-JobTitle"/>
                        </w:rPr>
                        <w:t>My Working</w:t>
                      </w:r>
                      <w:r w:rsidR="00B612C0">
                        <w:rPr>
                          <w:rStyle w:val="Cover-JobTitle"/>
                        </w:rPr>
                        <w:t xml:space="preserve"> Roadmap</w:t>
                      </w:r>
                    </w:p>
                  </w:tc>
                </w:sdtContent>
              </w:sdt>
            </w:tr>
            <w:tr w:rsidR="00217655" w:rsidRPr="000A5220" w14:paraId="51E8F9A8" w14:textId="77777777" w:rsidTr="007F0805">
              <w:sdt>
                <w:sdtPr>
                  <w:alias w:val="Report"/>
                  <w:tag w:val="Report"/>
                  <w:id w:val="1269740888"/>
                  <w:lock w:val="sdtLocked"/>
                  <w:placeholder>
                    <w:docPart w:val="DFFD0ED072984BD294C2176AA1E7AB68"/>
                  </w:placeholder>
                  <w:dataBinding w:xpath="/root[1]/Report[1]" w:storeItemID="{D00B4CF5-4192-42F8-8BD2-527A7D79E657}"/>
                  <w:text w:multiLine="1"/>
                </w:sdtPr>
                <w:sdtContent>
                  <w:tc>
                    <w:tcPr>
                      <w:tcW w:w="4810" w:type="dxa"/>
                      <w:tcBorders>
                        <w:top w:val="nil"/>
                        <w:bottom w:val="nil"/>
                      </w:tcBorders>
                      <w:vAlign w:val="center"/>
                    </w:tcPr>
                    <w:p w14:paraId="43453AAE" w14:textId="5AB9B45C" w:rsidR="00217655" w:rsidRPr="000A5220" w:rsidRDefault="00B612C0" w:rsidP="003E60FD">
                      <w:pPr>
                        <w:pStyle w:val="Cover-TitleBlock"/>
                      </w:pPr>
                      <w:r>
                        <w:t xml:space="preserve">My Comprehensive </w:t>
                      </w:r>
                      <w:r w:rsidR="000A5220" w:rsidRPr="000A5220">
                        <w:t>Guide</w:t>
                      </w:r>
                    </w:p>
                  </w:tc>
                </w:sdtContent>
              </w:sdt>
            </w:tr>
            <w:tr w:rsidR="00217655" w:rsidRPr="000A5220" w14:paraId="31F69EF4" w14:textId="77777777" w:rsidTr="007F0805">
              <w:trPr>
                <w:trHeight w:val="394"/>
              </w:trPr>
              <w:sdt>
                <w:sdtPr>
                  <w:alias w:val="DocRef"/>
                  <w:tag w:val="DocRef"/>
                  <w:id w:val="-811484056"/>
                  <w:lock w:val="sdtLocked"/>
                  <w:placeholder>
                    <w:docPart w:val="96E2737B79DD40B8AEB904FF6D619941"/>
                  </w:placeholder>
                  <w:dataBinding w:xpath="/root[1]/DocRef[1]" w:storeItemID="{F6014077-E0A1-4F0C-B82B-320C05E5C328}"/>
                  <w:text/>
                </w:sdtPr>
                <w:sdtContent>
                  <w:tc>
                    <w:tcPr>
                      <w:tcW w:w="4810" w:type="dxa"/>
                      <w:tcBorders>
                        <w:top w:val="nil"/>
                        <w:bottom w:val="nil"/>
                      </w:tcBorders>
                      <w:tcMar>
                        <w:top w:w="0" w:type="dxa"/>
                      </w:tcMar>
                      <w:vAlign w:val="center"/>
                    </w:tcPr>
                    <w:p w14:paraId="71BE70B4" w14:textId="77777777" w:rsidR="00217655" w:rsidRPr="000A5220" w:rsidRDefault="000A5220" w:rsidP="007F0805">
                      <w:pPr>
                        <w:pStyle w:val="Cover-Ref"/>
                        <w:spacing w:after="0"/>
                      </w:pPr>
                      <w:r w:rsidRPr="000A5220">
                        <w:t xml:space="preserve"> </w:t>
                      </w:r>
                    </w:p>
                  </w:tc>
                </w:sdtContent>
              </w:sdt>
            </w:tr>
            <w:tr w:rsidR="00217655" w:rsidRPr="000A5220" w14:paraId="0111109E" w14:textId="77777777" w:rsidTr="007F0805">
              <w:trPr>
                <w:trHeight w:val="394"/>
              </w:trPr>
              <w:tc>
                <w:tcPr>
                  <w:tcW w:w="4810" w:type="dxa"/>
                  <w:tcBorders>
                    <w:top w:val="nil"/>
                  </w:tcBorders>
                  <w:tcMar>
                    <w:top w:w="0" w:type="dxa"/>
                  </w:tcMar>
                  <w:vAlign w:val="center"/>
                </w:tcPr>
                <w:p w14:paraId="5D3CD054" w14:textId="77777777" w:rsidR="00217655" w:rsidRPr="000A5220" w:rsidRDefault="00BE20C7" w:rsidP="003E60FD">
                  <w:pPr>
                    <w:pStyle w:val="Cover-Ref"/>
                    <w:spacing w:after="0"/>
                  </w:pPr>
                  <w:sdt>
                    <w:sdtPr>
                      <w:alias w:val="Revision"/>
                      <w:tag w:val="Revision"/>
                      <w:id w:val="1039088880"/>
                      <w:lock w:val="sdtLocked"/>
                      <w:placeholder>
                        <w:docPart w:val="E55BFB59BCEF4007B3709C97010AE954"/>
                      </w:placeholder>
                      <w:dataBinding w:xpath="/root[1]/Revision[1]" w:storeItemID="{A4CB93DE-38AC-48D5-AF45-220420C71958}"/>
                      <w:text/>
                    </w:sdtPr>
                    <w:sdtContent>
                      <w:r w:rsidR="000A5220" w:rsidRPr="000A5220">
                        <w:t>Draft 1</w:t>
                      </w:r>
                    </w:sdtContent>
                  </w:sdt>
                  <w:r w:rsidR="00217655" w:rsidRPr="000A5220">
                    <w:t xml:space="preserve">  |  </w:t>
                  </w:r>
                  <w:sdt>
                    <w:sdtPr>
                      <w:alias w:val="Revision Date"/>
                      <w:tag w:val="Use REVISION to amend"/>
                      <w:id w:val="279477278"/>
                      <w:lock w:val="sdtLocked"/>
                      <w:placeholder>
                        <w:docPart w:val="BCBDEF0BC10642AC8C9BF6B5EECE1900"/>
                      </w:placeholder>
                      <w:dataBinding w:prefixMappings="xmlns:ns0='http://schemas.microsoft.com/office/2006/coverPageProps' " w:xpath="/ns0:CoverPageProperties[1]/ns0:PublishDate[1]" w:storeItemID="{55AF091B-3C7A-41E3-B477-F2FDAA23CFDA}"/>
                      <w:date w:fullDate="2016-02-25T00:00:00Z">
                        <w:dateFormat w:val="d MMMM yyyy"/>
                        <w:lid w:val="en-GB"/>
                        <w:storeMappedDataAs w:val="text"/>
                        <w:calendar w:val="gregorian"/>
                      </w:date>
                    </w:sdtPr>
                    <w:sdtContent>
                      <w:r w:rsidR="000A5220" w:rsidRPr="000A5220">
                        <w:t>25 February 2016</w:t>
                      </w:r>
                    </w:sdtContent>
                  </w:sdt>
                </w:p>
              </w:tc>
            </w:tr>
          </w:tbl>
          <w:p w14:paraId="06B738AC" w14:textId="77777777" w:rsidR="00217655" w:rsidRPr="000A5220" w:rsidRDefault="00217655" w:rsidP="007F0805">
            <w:pPr>
              <w:ind w:left="-28"/>
            </w:pPr>
          </w:p>
        </w:tc>
      </w:tr>
    </w:tbl>
    <w:p w14:paraId="7E7A5CE0" w14:textId="77777777" w:rsidR="00217655" w:rsidRPr="000A5220" w:rsidRDefault="00217655" w:rsidP="000A5220">
      <w:pPr>
        <w:sectPr w:rsidR="00217655" w:rsidRPr="000A5220" w:rsidSect="00217655">
          <w:headerReference w:type="even" r:id="rId18"/>
          <w:headerReference w:type="default" r:id="rId19"/>
          <w:footerReference w:type="even" r:id="rId20"/>
          <w:footerReference w:type="default" r:id="rId21"/>
          <w:headerReference w:type="first" r:id="rId22"/>
          <w:footerReference w:type="first" r:id="rId23"/>
          <w:pgSz w:w="11907" w:h="16840" w:code="9"/>
          <w:pgMar w:top="1701" w:right="907" w:bottom="851" w:left="1134" w:header="284" w:footer="0" w:gutter="0"/>
          <w:cols w:space="720"/>
          <w:formProt w:val="0"/>
          <w:docGrid w:linePitch="326"/>
        </w:sectPr>
      </w:pPr>
    </w:p>
    <w:p w14:paraId="374A0140" w14:textId="77777777" w:rsidR="00217655" w:rsidRPr="000A5220" w:rsidRDefault="00217655" w:rsidP="00217655"/>
    <w:tbl>
      <w:tblPr>
        <w:tblpPr w:leftFromText="181" w:rightFromText="181" w:tblpXSpec="right" w:tblpYSpec="bottom"/>
        <w:tblOverlap w:val="never"/>
        <w:tblW w:w="9923" w:type="dxa"/>
        <w:tblLayout w:type="fixed"/>
        <w:tblCellMar>
          <w:left w:w="0" w:type="dxa"/>
          <w:right w:w="0" w:type="dxa"/>
        </w:tblCellMar>
        <w:tblLook w:val="01E0" w:firstRow="1" w:lastRow="1" w:firstColumn="1" w:lastColumn="1" w:noHBand="0" w:noVBand="0"/>
      </w:tblPr>
      <w:tblGrid>
        <w:gridCol w:w="4047"/>
        <w:gridCol w:w="3429"/>
        <w:gridCol w:w="2447"/>
      </w:tblGrid>
      <w:tr w:rsidR="00217655" w:rsidRPr="000A5220" w14:paraId="1442BFC8" w14:textId="77777777" w:rsidTr="007F0805">
        <w:trPr>
          <w:cantSplit/>
          <w:trHeight w:val="679"/>
        </w:trPr>
        <w:tc>
          <w:tcPr>
            <w:tcW w:w="2039" w:type="pct"/>
            <w:tcBorders>
              <w:bottom w:val="nil"/>
            </w:tcBorders>
            <w:shd w:val="clear" w:color="auto" w:fill="auto"/>
          </w:tcPr>
          <w:p w14:paraId="2D1EC21A" w14:textId="77777777" w:rsidR="00217655" w:rsidRPr="000A5220" w:rsidRDefault="00217655" w:rsidP="007F0805">
            <w:pPr>
              <w:pStyle w:val="Cover-AddressBlock"/>
              <w:framePr w:wrap="auto" w:xAlign="left" w:yAlign="inline"/>
              <w:spacing w:after="57"/>
              <w:suppressOverlap w:val="0"/>
            </w:pPr>
            <w:bookmarkStart w:id="3" w:name="P44"/>
            <w:r w:rsidRPr="000A5220">
              <w:t xml:space="preserve">This report takes into account the particular </w:t>
            </w:r>
            <w:r w:rsidRPr="000A5220">
              <w:br/>
              <w:t xml:space="preserve">instructions and requirements of our client.  </w:t>
            </w:r>
          </w:p>
          <w:p w14:paraId="10092EB9" w14:textId="77777777" w:rsidR="00217655" w:rsidRPr="000A5220" w:rsidRDefault="00217655" w:rsidP="007F0805">
            <w:pPr>
              <w:pStyle w:val="Cover-AddressBlock"/>
              <w:framePr w:wrap="auto" w:xAlign="left" w:yAlign="inline"/>
              <w:suppressOverlap w:val="0"/>
            </w:pPr>
            <w:r w:rsidRPr="000A5220">
              <w:t xml:space="preserve">It is not intended for and should not be relied </w:t>
            </w:r>
            <w:r w:rsidRPr="000A5220">
              <w:br/>
              <w:t xml:space="preserve">upon by any third party and no responsibility </w:t>
            </w:r>
            <w:r w:rsidRPr="000A5220">
              <w:br/>
              <w:t>is undertaken to any third party.</w:t>
            </w:r>
          </w:p>
          <w:bookmarkEnd w:id="3"/>
          <w:p w14:paraId="4B52296D" w14:textId="77777777" w:rsidR="00217655" w:rsidRPr="000A5220" w:rsidRDefault="00217655" w:rsidP="007F0805">
            <w:pPr>
              <w:spacing w:line="180" w:lineRule="exact"/>
            </w:pPr>
          </w:p>
          <w:p w14:paraId="2A0C199C" w14:textId="77777777" w:rsidR="00217655" w:rsidRPr="000A5220" w:rsidRDefault="00217655" w:rsidP="007F0805">
            <w:pPr>
              <w:rPr>
                <w:sz w:val="18"/>
                <w:szCs w:val="18"/>
              </w:rPr>
            </w:pPr>
            <w:bookmarkStart w:id="4" w:name="P1"/>
            <w:r w:rsidRPr="000A5220">
              <w:rPr>
                <w:sz w:val="18"/>
                <w:szCs w:val="18"/>
              </w:rPr>
              <w:t>Job number</w:t>
            </w:r>
            <w:bookmarkEnd w:id="4"/>
            <w:r w:rsidRPr="000A5220">
              <w:rPr>
                <w:sz w:val="18"/>
                <w:szCs w:val="18"/>
              </w:rPr>
              <w:t xml:space="preserve">    </w:t>
            </w:r>
            <w:sdt>
              <w:sdtPr>
                <w:rPr>
                  <w:sz w:val="18"/>
                  <w:szCs w:val="18"/>
                </w:rPr>
                <w:alias w:val="JobNo"/>
                <w:tag w:val="JobNo"/>
                <w:id w:val="-309333189"/>
                <w:lock w:val="sdtLocked"/>
                <w:placeholder>
                  <w:docPart w:val="4850E43E767A4A2380B98D66F3739A9C"/>
                </w:placeholder>
                <w:dataBinding w:xpath="/root[1]/JobNo[1]" w:storeItemID="{32277CBD-E912-4208-BEEA-CA2F7615A9EA}"/>
                <w:text/>
              </w:sdtPr>
              <w:sdtContent>
                <w:r w:rsidR="000A5220" w:rsidRPr="000A5220">
                  <w:rPr>
                    <w:sz w:val="18"/>
                    <w:szCs w:val="18"/>
                  </w:rPr>
                  <w:t>xxxxxx</w:t>
                </w:r>
              </w:sdtContent>
            </w:sdt>
          </w:p>
        </w:tc>
        <w:tc>
          <w:tcPr>
            <w:tcW w:w="1728" w:type="pct"/>
            <w:vMerge w:val="restart"/>
            <w:vAlign w:val="bottom"/>
          </w:tcPr>
          <w:p w14:paraId="2D3F3570" w14:textId="77777777" w:rsidR="00217655" w:rsidRPr="000A5220" w:rsidRDefault="00217655" w:rsidP="007F0805">
            <w:pPr>
              <w:spacing w:before="80"/>
              <w:jc w:val="right"/>
              <w:rPr>
                <w:sz w:val="18"/>
                <w:szCs w:val="18"/>
              </w:rPr>
            </w:pPr>
          </w:p>
        </w:tc>
        <w:tc>
          <w:tcPr>
            <w:tcW w:w="1233" w:type="pct"/>
            <w:vMerge w:val="restart"/>
            <w:vAlign w:val="bottom"/>
          </w:tcPr>
          <w:p w14:paraId="6CF1D344" w14:textId="77777777" w:rsidR="00217655" w:rsidRPr="000A5220" w:rsidRDefault="00217655" w:rsidP="007F0805">
            <w:pPr>
              <w:jc w:val="right"/>
            </w:pPr>
            <w:bookmarkStart w:id="5" w:name="Logo"/>
            <w:r w:rsidRPr="000A5220">
              <w:rPr>
                <w:noProof/>
                <w:lang w:val="en-US"/>
              </w:rPr>
              <w:drawing>
                <wp:inline distT="0" distB="0" distL="0" distR="0" wp14:anchorId="654FD0D0" wp14:editId="420AAC8E">
                  <wp:extent cx="933450" cy="285750"/>
                  <wp:effectExtent l="0" t="0" r="0" b="0"/>
                  <wp:docPr id="9" name="Picture 9"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5"/>
          </w:p>
        </w:tc>
      </w:tr>
      <w:tr w:rsidR="00217655" w:rsidRPr="000A5220" w14:paraId="6DC2567D" w14:textId="77777777" w:rsidTr="007F0805">
        <w:trPr>
          <w:cantSplit/>
          <w:trHeight w:val="679"/>
        </w:trPr>
        <w:tc>
          <w:tcPr>
            <w:tcW w:w="2039" w:type="pct"/>
            <w:tcBorders>
              <w:bottom w:val="nil"/>
            </w:tcBorders>
            <w:shd w:val="clear" w:color="auto" w:fill="auto"/>
          </w:tcPr>
          <w:p w14:paraId="5FC41AAB" w14:textId="77777777" w:rsidR="00217655" w:rsidRPr="000A5220" w:rsidRDefault="00217655" w:rsidP="007F0805">
            <w:bookmarkStart w:id="6" w:name="RegInfo"/>
            <w:bookmarkEnd w:id="6"/>
          </w:p>
        </w:tc>
        <w:tc>
          <w:tcPr>
            <w:tcW w:w="1728" w:type="pct"/>
            <w:vMerge/>
            <w:vAlign w:val="bottom"/>
          </w:tcPr>
          <w:p w14:paraId="0140091D" w14:textId="77777777" w:rsidR="00217655" w:rsidRPr="000A5220" w:rsidRDefault="00217655" w:rsidP="007F0805">
            <w:pPr>
              <w:spacing w:before="80"/>
              <w:jc w:val="right"/>
              <w:rPr>
                <w:sz w:val="18"/>
                <w:szCs w:val="18"/>
              </w:rPr>
            </w:pPr>
          </w:p>
        </w:tc>
        <w:tc>
          <w:tcPr>
            <w:tcW w:w="1233" w:type="pct"/>
            <w:vMerge/>
            <w:vAlign w:val="bottom"/>
          </w:tcPr>
          <w:p w14:paraId="10AA3BBC" w14:textId="77777777" w:rsidR="00217655" w:rsidRPr="000A5220" w:rsidRDefault="00217655" w:rsidP="007F0805">
            <w:pPr>
              <w:jc w:val="right"/>
              <w:rPr>
                <w:noProof/>
                <w:lang w:eastAsia="en-GB"/>
              </w:rPr>
            </w:pPr>
          </w:p>
        </w:tc>
      </w:tr>
      <w:tr w:rsidR="00217655" w:rsidRPr="000A5220" w14:paraId="02D77C27" w14:textId="77777777" w:rsidTr="007F0805">
        <w:trPr>
          <w:cantSplit/>
          <w:trHeight w:val="907"/>
        </w:trPr>
        <w:tc>
          <w:tcPr>
            <w:tcW w:w="2039" w:type="pct"/>
            <w:tcBorders>
              <w:bottom w:val="nil"/>
            </w:tcBorders>
            <w:shd w:val="clear" w:color="auto" w:fill="auto"/>
            <w:vAlign w:val="bottom"/>
          </w:tcPr>
          <w:p w14:paraId="537CF1C8" w14:textId="77777777" w:rsidR="00217655" w:rsidRPr="000A5220" w:rsidRDefault="000A5220" w:rsidP="007F0805">
            <w:pPr>
              <w:pStyle w:val="Cover-AddressBlock"/>
              <w:framePr w:wrap="auto" w:xAlign="left" w:yAlign="inline"/>
              <w:suppressOverlap w:val="0"/>
              <w:rPr>
                <w:b/>
              </w:rPr>
            </w:pPr>
            <w:bookmarkStart w:id="7" w:name="Contracting1"/>
            <w:r w:rsidRPr="000A5220">
              <w:rPr>
                <w:b/>
              </w:rPr>
              <w:t>Ove Arup &amp; Partners Hong Kong Ltd</w:t>
            </w:r>
            <w:bookmarkEnd w:id="7"/>
          </w:p>
          <w:p w14:paraId="7B546B55" w14:textId="77777777" w:rsidR="000A5220" w:rsidRPr="000A5220" w:rsidRDefault="000A5220" w:rsidP="007F0805">
            <w:pPr>
              <w:pStyle w:val="Cover-AddressBlock"/>
              <w:framePr w:wrap="auto" w:xAlign="left" w:yAlign="inline"/>
              <w:suppressOverlap w:val="0"/>
            </w:pPr>
            <w:bookmarkStart w:id="8" w:name="AddressBlock"/>
            <w:r w:rsidRPr="000A5220">
              <w:t>Level 5  Festival Walk</w:t>
            </w:r>
          </w:p>
          <w:p w14:paraId="70A6885F" w14:textId="77777777" w:rsidR="000A5220" w:rsidRPr="000A5220" w:rsidRDefault="000A5220" w:rsidP="007F0805">
            <w:pPr>
              <w:pStyle w:val="Cover-AddressBlock"/>
              <w:framePr w:wrap="auto" w:xAlign="left" w:yAlign="inline"/>
              <w:suppressOverlap w:val="0"/>
            </w:pPr>
            <w:r w:rsidRPr="000A5220">
              <w:t>80 Tat Chee Avenue</w:t>
            </w:r>
          </w:p>
          <w:p w14:paraId="3FCAA550" w14:textId="77777777" w:rsidR="000A5220" w:rsidRPr="000A5220" w:rsidRDefault="000A5220" w:rsidP="007F0805">
            <w:pPr>
              <w:pStyle w:val="Cover-AddressBlock"/>
              <w:framePr w:wrap="auto" w:xAlign="left" w:yAlign="inline"/>
              <w:suppressOverlap w:val="0"/>
            </w:pPr>
            <w:r w:rsidRPr="000A5220">
              <w:t>Kowloon Tong</w:t>
            </w:r>
          </w:p>
          <w:p w14:paraId="5C34D131" w14:textId="77777777" w:rsidR="000A5220" w:rsidRPr="000A5220" w:rsidRDefault="000A5220" w:rsidP="007F0805">
            <w:pPr>
              <w:pStyle w:val="Cover-AddressBlock"/>
              <w:framePr w:wrap="auto" w:xAlign="left" w:yAlign="inline"/>
              <w:suppressOverlap w:val="0"/>
            </w:pPr>
            <w:r w:rsidRPr="000A5220">
              <w:t>Kowloon</w:t>
            </w:r>
          </w:p>
          <w:p w14:paraId="714A2A8D" w14:textId="77777777" w:rsidR="00217655" w:rsidRPr="000A5220" w:rsidRDefault="000A5220" w:rsidP="007F0805">
            <w:pPr>
              <w:pStyle w:val="Cover-AddressBlock"/>
              <w:framePr w:wrap="auto" w:xAlign="left" w:yAlign="inline"/>
              <w:suppressOverlap w:val="0"/>
            </w:pPr>
            <w:r w:rsidRPr="000A5220">
              <w:t>Hong Kong</w:t>
            </w:r>
            <w:bookmarkEnd w:id="8"/>
          </w:p>
          <w:p w14:paraId="454F56B0" w14:textId="77777777" w:rsidR="00217655" w:rsidRPr="000A5220" w:rsidRDefault="00217655" w:rsidP="007F0805">
            <w:pPr>
              <w:pStyle w:val="Cover-AddressBlock"/>
              <w:framePr w:wrap="auto" w:xAlign="left" w:yAlign="inline"/>
              <w:suppressOverlap w:val="0"/>
            </w:pPr>
            <w:r w:rsidRPr="000A5220">
              <w:t>www.arup.com</w:t>
            </w:r>
            <w:bookmarkStart w:id="9" w:name="Website"/>
            <w:bookmarkEnd w:id="9"/>
          </w:p>
        </w:tc>
        <w:tc>
          <w:tcPr>
            <w:tcW w:w="1728" w:type="pct"/>
            <w:vMerge/>
            <w:tcBorders>
              <w:bottom w:val="nil"/>
            </w:tcBorders>
            <w:vAlign w:val="bottom"/>
          </w:tcPr>
          <w:p w14:paraId="0FBD7455" w14:textId="77777777" w:rsidR="00217655" w:rsidRPr="000A5220" w:rsidRDefault="00217655" w:rsidP="007F0805">
            <w:pPr>
              <w:rPr>
                <w:rStyle w:val="HR-8"/>
                <w:sz w:val="14"/>
                <w:szCs w:val="14"/>
              </w:rPr>
            </w:pPr>
          </w:p>
        </w:tc>
        <w:tc>
          <w:tcPr>
            <w:tcW w:w="1233" w:type="pct"/>
            <w:vMerge/>
            <w:tcBorders>
              <w:bottom w:val="nil"/>
            </w:tcBorders>
          </w:tcPr>
          <w:p w14:paraId="7224A4E9" w14:textId="77777777" w:rsidR="00217655" w:rsidRPr="000A5220" w:rsidRDefault="00217655" w:rsidP="007F0805">
            <w:pPr>
              <w:spacing w:line="200" w:lineRule="atLeast"/>
              <w:rPr>
                <w:rStyle w:val="HR-8"/>
                <w:sz w:val="14"/>
                <w:szCs w:val="14"/>
              </w:rPr>
            </w:pPr>
          </w:p>
        </w:tc>
      </w:tr>
    </w:tbl>
    <w:p w14:paraId="1FC2A13D" w14:textId="77777777" w:rsidR="00217655" w:rsidRPr="000A5220" w:rsidRDefault="00217655" w:rsidP="00217655">
      <w:pPr>
        <w:rPr>
          <w:szCs w:val="22"/>
        </w:rPr>
        <w:sectPr w:rsidR="00217655" w:rsidRPr="000A5220" w:rsidSect="007F0805">
          <w:headerReference w:type="default" r:id="rId25"/>
          <w:type w:val="continuous"/>
          <w:pgSz w:w="11907" w:h="16840" w:code="9"/>
          <w:pgMar w:top="1701" w:right="851" w:bottom="851" w:left="1134" w:header="284" w:footer="0" w:gutter="0"/>
          <w:cols w:space="720"/>
          <w:formProt w:val="0"/>
          <w:docGrid w:linePitch="326"/>
        </w:sectPr>
      </w:pPr>
    </w:p>
    <w:tbl>
      <w:tblPr>
        <w:tblW w:w="9758" w:type="dxa"/>
        <w:jc w:val="center"/>
        <w:tblLayout w:type="fixed"/>
        <w:tblCellMar>
          <w:left w:w="0" w:type="dxa"/>
          <w:right w:w="0" w:type="dxa"/>
        </w:tblCellMar>
        <w:tblLook w:val="0000" w:firstRow="0" w:lastRow="0" w:firstColumn="0" w:lastColumn="0" w:noHBand="0" w:noVBand="0"/>
      </w:tblPr>
      <w:tblGrid>
        <w:gridCol w:w="16"/>
        <w:gridCol w:w="1164"/>
        <w:gridCol w:w="980"/>
        <w:gridCol w:w="1267"/>
        <w:gridCol w:w="745"/>
        <w:gridCol w:w="1337"/>
        <w:gridCol w:w="1675"/>
        <w:gridCol w:w="106"/>
        <w:gridCol w:w="1701"/>
        <w:gridCol w:w="140"/>
        <w:gridCol w:w="354"/>
        <w:gridCol w:w="265"/>
        <w:gridCol w:w="8"/>
      </w:tblGrid>
      <w:tr w:rsidR="00217655" w:rsidRPr="000A5220" w14:paraId="5E0CAC13" w14:textId="77777777" w:rsidTr="00564BA0">
        <w:trPr>
          <w:gridBefore w:val="1"/>
          <w:wBefore w:w="16" w:type="dxa"/>
          <w:cantSplit/>
          <w:trHeight w:val="567"/>
          <w:jc w:val="center"/>
        </w:trPr>
        <w:tc>
          <w:tcPr>
            <w:tcW w:w="7168" w:type="dxa"/>
            <w:gridSpan w:val="6"/>
          </w:tcPr>
          <w:p w14:paraId="08B05611" w14:textId="77777777" w:rsidR="00217655" w:rsidRPr="000A5220" w:rsidRDefault="00217655" w:rsidP="007F0805">
            <w:pPr>
              <w:pStyle w:val="FormTitle"/>
              <w:rPr>
                <w:rFonts w:ascii="Arial Narrow" w:hAnsi="Arial Narrow"/>
                <w:caps/>
                <w:sz w:val="24"/>
              </w:rPr>
            </w:pPr>
            <w:bookmarkStart w:id="10" w:name="P2"/>
            <w:r w:rsidRPr="000A5220">
              <w:lastRenderedPageBreak/>
              <w:t>Document Verification</w:t>
            </w:r>
            <w:bookmarkEnd w:id="10"/>
          </w:p>
        </w:tc>
        <w:tc>
          <w:tcPr>
            <w:tcW w:w="2574" w:type="dxa"/>
            <w:gridSpan w:val="6"/>
          </w:tcPr>
          <w:p w14:paraId="6FE2776E" w14:textId="77777777" w:rsidR="00217655" w:rsidRPr="000A5220" w:rsidRDefault="00217655" w:rsidP="007F0805">
            <w:pPr>
              <w:jc w:val="right"/>
            </w:pPr>
            <w:bookmarkStart w:id="11" w:name="LogoDV"/>
            <w:r w:rsidRPr="000A5220">
              <w:rPr>
                <w:noProof/>
                <w:lang w:val="en-US"/>
              </w:rPr>
              <w:drawing>
                <wp:inline distT="0" distB="0" distL="0" distR="0" wp14:anchorId="2E8A9A21" wp14:editId="1647B5F6">
                  <wp:extent cx="933450" cy="285750"/>
                  <wp:effectExtent l="0" t="0" r="0" b="0"/>
                  <wp:docPr id="8" name="Picture 8" descr="ArupLogo2010_k_OvaWord1000mm_CompoundTransparent_100kGreysca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upLogo2010_k_OvaWord1000mm_CompoundTransparent_100kGreyscal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3450" cy="285750"/>
                          </a:xfrm>
                          <a:prstGeom prst="rect">
                            <a:avLst/>
                          </a:prstGeom>
                        </pic:spPr>
                      </pic:pic>
                    </a:graphicData>
                  </a:graphic>
                </wp:inline>
              </w:drawing>
            </w:r>
            <w:bookmarkEnd w:id="11"/>
          </w:p>
        </w:tc>
      </w:tr>
      <w:tr w:rsidR="00217655" w:rsidRPr="000A5220" w14:paraId="114BAB4E" w14:textId="77777777" w:rsidTr="00564BA0">
        <w:trPr>
          <w:gridBefore w:val="1"/>
          <w:wBefore w:w="16" w:type="dxa"/>
          <w:cantSplit/>
          <w:trHeight w:hRule="exact" w:val="227"/>
          <w:jc w:val="center"/>
          <w:hidden/>
        </w:trPr>
        <w:tc>
          <w:tcPr>
            <w:tcW w:w="7168" w:type="dxa"/>
            <w:gridSpan w:val="6"/>
          </w:tcPr>
          <w:p w14:paraId="27322B26" w14:textId="77777777" w:rsidR="00217655" w:rsidRPr="000A5220" w:rsidRDefault="00217655" w:rsidP="007F0805">
            <w:pPr>
              <w:keepNext/>
              <w:tabs>
                <w:tab w:val="left" w:pos="720"/>
              </w:tabs>
              <w:spacing w:line="370" w:lineRule="exact"/>
              <w:outlineLvl w:val="1"/>
              <w:rPr>
                <w:vanish/>
                <w:sz w:val="36"/>
              </w:rPr>
            </w:pPr>
            <w:r w:rsidRPr="000A5220">
              <w:rPr>
                <w:rStyle w:val="CommentReference"/>
                <w:rFonts w:ascii="Arial" w:hAnsi="Arial"/>
                <w:vanish/>
              </w:rPr>
              <w:commentReference w:id="12"/>
            </w:r>
          </w:p>
        </w:tc>
        <w:tc>
          <w:tcPr>
            <w:tcW w:w="2574" w:type="dxa"/>
            <w:gridSpan w:val="6"/>
          </w:tcPr>
          <w:p w14:paraId="4AAE06E7" w14:textId="77777777" w:rsidR="00217655" w:rsidRPr="000A5220" w:rsidRDefault="00217655" w:rsidP="007F0805">
            <w:pPr>
              <w:jc w:val="right"/>
              <w:rPr>
                <w:rFonts w:ascii="Arial" w:hAnsi="Arial"/>
                <w:caps/>
                <w:noProof/>
                <w:sz w:val="12"/>
              </w:rPr>
            </w:pPr>
          </w:p>
        </w:tc>
      </w:tr>
      <w:tr w:rsidR="00217655" w:rsidRPr="000A5220" w14:paraId="6285F162"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1EF78B95" w14:textId="77777777" w:rsidR="00217655" w:rsidRPr="000A5220" w:rsidRDefault="00217655" w:rsidP="007F0805">
            <w:pPr>
              <w:rPr>
                <w:b/>
              </w:rPr>
            </w:pPr>
          </w:p>
        </w:tc>
        <w:tc>
          <w:tcPr>
            <w:tcW w:w="5130" w:type="dxa"/>
            <w:gridSpan w:val="5"/>
            <w:tcBorders>
              <w:top w:val="single" w:sz="4" w:space="0" w:color="000000"/>
              <w:left w:val="single" w:sz="4" w:space="0" w:color="000000"/>
              <w:bottom w:val="nil"/>
              <w:right w:val="single" w:sz="4" w:space="0" w:color="000000"/>
            </w:tcBorders>
          </w:tcPr>
          <w:p w14:paraId="19B2881B" w14:textId="77777777" w:rsidR="00217655" w:rsidRPr="000A5220" w:rsidRDefault="00217655" w:rsidP="007F0805">
            <w:pPr>
              <w:rPr>
                <w:sz w:val="22"/>
              </w:rPr>
            </w:pPr>
          </w:p>
        </w:tc>
        <w:tc>
          <w:tcPr>
            <w:tcW w:w="2460" w:type="dxa"/>
            <w:gridSpan w:val="4"/>
            <w:tcBorders>
              <w:top w:val="single" w:sz="4" w:space="0" w:color="000000"/>
              <w:left w:val="single" w:sz="4" w:space="0" w:color="000000"/>
              <w:bottom w:val="nil"/>
            </w:tcBorders>
          </w:tcPr>
          <w:p w14:paraId="711C3764" w14:textId="77777777" w:rsidR="00217655" w:rsidRPr="000A5220" w:rsidRDefault="00217655" w:rsidP="007F0805">
            <w:pPr>
              <w:rPr>
                <w:b/>
              </w:rPr>
            </w:pPr>
          </w:p>
        </w:tc>
      </w:tr>
      <w:tr w:rsidR="00217655" w:rsidRPr="000A5220" w14:paraId="4F1270A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478A38C2" w14:textId="77777777" w:rsidR="00217655" w:rsidRPr="000A5220" w:rsidRDefault="00217655" w:rsidP="007F0805">
            <w:pPr>
              <w:pStyle w:val="FormText"/>
            </w:pPr>
            <w:bookmarkStart w:id="13" w:name="P5"/>
            <w:r w:rsidRPr="000A5220">
              <w:t>Job title</w:t>
            </w:r>
            <w:bookmarkEnd w:id="13"/>
          </w:p>
        </w:tc>
        <w:sdt>
          <w:sdtPr>
            <w:alias w:val="Project"/>
            <w:tag w:val="Project"/>
            <w:id w:val="-392809352"/>
            <w:lock w:val="sdtLocked"/>
            <w:placeholder>
              <w:docPart w:val="71A7D0A297404C049E8B356F4C35363B"/>
            </w:placeholder>
            <w:dataBinding w:xpath="/root[1]/Project[1]" w:storeItemID="{ADA9936B-B1D1-4956-AD93-F5105E8D45B8}"/>
            <w:text w:multiLine="1"/>
          </w:sdtPr>
          <w:sdtContent>
            <w:tc>
              <w:tcPr>
                <w:tcW w:w="5130" w:type="dxa"/>
                <w:gridSpan w:val="5"/>
                <w:vMerge w:val="restart"/>
                <w:tcBorders>
                  <w:top w:val="nil"/>
                  <w:left w:val="single" w:sz="4" w:space="0" w:color="000000"/>
                  <w:bottom w:val="single" w:sz="4" w:space="0" w:color="000000"/>
                  <w:right w:val="single" w:sz="4" w:space="0" w:color="000000"/>
                </w:tcBorders>
              </w:tcPr>
              <w:p w14:paraId="1CB0437E" w14:textId="327E03F3" w:rsidR="00217655" w:rsidRPr="000A5220" w:rsidRDefault="00B612C0" w:rsidP="007F0805">
                <w:pPr>
                  <w:pStyle w:val="FormUserText"/>
                </w:pPr>
                <w:r>
                  <w:rPr>
                    <w:lang w:val="en-US"/>
                  </w:rPr>
                  <w:t>My Working Roadmap</w:t>
                </w:r>
              </w:p>
            </w:tc>
          </w:sdtContent>
        </w:sdt>
        <w:tc>
          <w:tcPr>
            <w:tcW w:w="2460" w:type="dxa"/>
            <w:gridSpan w:val="4"/>
            <w:tcBorders>
              <w:top w:val="nil"/>
              <w:left w:val="single" w:sz="4" w:space="0" w:color="000000"/>
              <w:bottom w:val="nil"/>
            </w:tcBorders>
            <w:tcMar>
              <w:left w:w="85" w:type="dxa"/>
            </w:tcMar>
          </w:tcPr>
          <w:p w14:paraId="311A0A85" w14:textId="77777777" w:rsidR="00217655" w:rsidRPr="000A5220" w:rsidRDefault="00217655" w:rsidP="007F0805">
            <w:pPr>
              <w:pStyle w:val="FormText"/>
            </w:pPr>
            <w:bookmarkStart w:id="14" w:name="P6"/>
            <w:r w:rsidRPr="000A5220">
              <w:t>Job number</w:t>
            </w:r>
            <w:bookmarkEnd w:id="14"/>
          </w:p>
        </w:tc>
      </w:tr>
      <w:tr w:rsidR="00217655" w:rsidRPr="000A5220" w14:paraId="70BC4287"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117966F4" w14:textId="77777777" w:rsidR="00217655" w:rsidRPr="000A5220" w:rsidRDefault="00217655" w:rsidP="007F0805">
            <w:pPr>
              <w:rPr>
                <w:b/>
              </w:rPr>
            </w:pPr>
          </w:p>
        </w:tc>
        <w:tc>
          <w:tcPr>
            <w:tcW w:w="5130" w:type="dxa"/>
            <w:gridSpan w:val="5"/>
            <w:vMerge/>
            <w:tcBorders>
              <w:left w:val="single" w:sz="4" w:space="0" w:color="000000"/>
              <w:bottom w:val="single" w:sz="4" w:space="0" w:color="000000"/>
              <w:right w:val="single" w:sz="4" w:space="0" w:color="000000"/>
            </w:tcBorders>
          </w:tcPr>
          <w:p w14:paraId="796F6AC4" w14:textId="77777777" w:rsidR="00217655" w:rsidRPr="000A5220" w:rsidRDefault="00217655" w:rsidP="007F0805">
            <w:pPr>
              <w:rPr>
                <w:b/>
              </w:rPr>
            </w:pPr>
          </w:p>
        </w:tc>
        <w:tc>
          <w:tcPr>
            <w:tcW w:w="2460" w:type="dxa"/>
            <w:gridSpan w:val="4"/>
            <w:tcBorders>
              <w:top w:val="nil"/>
              <w:left w:val="single" w:sz="4" w:space="0" w:color="000000"/>
              <w:bottom w:val="single" w:sz="4" w:space="0" w:color="000000"/>
            </w:tcBorders>
            <w:tcMar>
              <w:left w:w="85" w:type="dxa"/>
            </w:tcMar>
          </w:tcPr>
          <w:p w14:paraId="425FD006" w14:textId="77777777" w:rsidR="00217655" w:rsidRPr="000A5220" w:rsidRDefault="00BE20C7" w:rsidP="007F0805">
            <w:pPr>
              <w:pStyle w:val="FormUserText"/>
            </w:pPr>
            <w:sdt>
              <w:sdtPr>
                <w:alias w:val="JobNo"/>
                <w:tag w:val="JobNo"/>
                <w:id w:val="1655265133"/>
                <w:lock w:val="sdtLocked"/>
                <w:placeholder>
                  <w:docPart w:val="23380D82EF1C451F86BF520FA978C932"/>
                </w:placeholder>
                <w:dataBinding w:xpath="/root[1]/JobNo[1]" w:storeItemID="{32277CBD-E912-4208-BEEA-CA2F7615A9EA}"/>
                <w:text/>
              </w:sdtPr>
              <w:sdtContent>
                <w:r w:rsidR="000A5220" w:rsidRPr="000A5220">
                  <w:t>xxxxxx</w:t>
                </w:r>
              </w:sdtContent>
            </w:sdt>
          </w:p>
        </w:tc>
      </w:tr>
      <w:tr w:rsidR="00217655" w:rsidRPr="000A5220" w14:paraId="1CD916A5"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tblHeader/>
          <w:jc w:val="center"/>
        </w:trPr>
        <w:tc>
          <w:tcPr>
            <w:tcW w:w="2160" w:type="dxa"/>
            <w:gridSpan w:val="3"/>
            <w:tcBorders>
              <w:top w:val="single" w:sz="4" w:space="0" w:color="000000"/>
              <w:bottom w:val="nil"/>
              <w:right w:val="single" w:sz="4" w:space="0" w:color="000000"/>
            </w:tcBorders>
            <w:tcMar>
              <w:left w:w="0" w:type="dxa"/>
            </w:tcMar>
          </w:tcPr>
          <w:p w14:paraId="015138C5" w14:textId="77777777" w:rsidR="00217655" w:rsidRPr="000A5220" w:rsidRDefault="00217655" w:rsidP="007F0805">
            <w:pPr>
              <w:rPr>
                <w:b/>
              </w:rPr>
            </w:pPr>
          </w:p>
        </w:tc>
        <w:tc>
          <w:tcPr>
            <w:tcW w:w="5130" w:type="dxa"/>
            <w:gridSpan w:val="5"/>
            <w:tcBorders>
              <w:top w:val="single" w:sz="4" w:space="0" w:color="000000"/>
              <w:left w:val="single" w:sz="4" w:space="0" w:color="000000"/>
              <w:bottom w:val="nil"/>
              <w:right w:val="single" w:sz="4" w:space="0" w:color="000000"/>
            </w:tcBorders>
          </w:tcPr>
          <w:p w14:paraId="23FB9DA2" w14:textId="77777777" w:rsidR="00217655" w:rsidRPr="000A5220" w:rsidRDefault="00217655" w:rsidP="007F0805">
            <w:pPr>
              <w:rPr>
                <w:sz w:val="22"/>
              </w:rPr>
            </w:pPr>
          </w:p>
        </w:tc>
        <w:tc>
          <w:tcPr>
            <w:tcW w:w="2460" w:type="dxa"/>
            <w:gridSpan w:val="4"/>
            <w:tcBorders>
              <w:top w:val="single" w:sz="4" w:space="0" w:color="000000"/>
              <w:left w:val="single" w:sz="4" w:space="0" w:color="000000"/>
              <w:bottom w:val="nil"/>
            </w:tcBorders>
            <w:tcMar>
              <w:left w:w="85" w:type="dxa"/>
            </w:tcMar>
          </w:tcPr>
          <w:p w14:paraId="06DB0EF2" w14:textId="77777777" w:rsidR="00217655" w:rsidRPr="000A5220" w:rsidRDefault="00217655" w:rsidP="007F0805">
            <w:pPr>
              <w:rPr>
                <w:b/>
              </w:rPr>
            </w:pPr>
          </w:p>
        </w:tc>
      </w:tr>
      <w:tr w:rsidR="00217655" w:rsidRPr="000A5220" w14:paraId="7304CF5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val="restart"/>
            <w:tcBorders>
              <w:top w:val="nil"/>
              <w:right w:val="single" w:sz="4" w:space="0" w:color="000000"/>
            </w:tcBorders>
            <w:tcMar>
              <w:left w:w="0" w:type="dxa"/>
            </w:tcMar>
          </w:tcPr>
          <w:p w14:paraId="4F468707" w14:textId="77777777" w:rsidR="00217655" w:rsidRPr="000A5220" w:rsidRDefault="00217655" w:rsidP="007F0805">
            <w:pPr>
              <w:pStyle w:val="FormText"/>
            </w:pPr>
            <w:bookmarkStart w:id="15" w:name="P7"/>
            <w:r w:rsidRPr="000A5220">
              <w:t>Document title</w:t>
            </w:r>
            <w:bookmarkEnd w:id="15"/>
          </w:p>
        </w:tc>
        <w:sdt>
          <w:sdtPr>
            <w:alias w:val="Report"/>
            <w:tag w:val="Report"/>
            <w:id w:val="963010954"/>
            <w:lock w:val="sdtLocked"/>
            <w:placeholder>
              <w:docPart w:val="0C4D5F1157E44AA28886F226053B8A0A"/>
            </w:placeholder>
            <w:dataBinding w:xpath="/root[1]/Report[1]" w:storeItemID="{D00B4CF5-4192-42F8-8BD2-527A7D79E657}"/>
            <w:text w:multiLine="1"/>
          </w:sdtPr>
          <w:sdtContent>
            <w:tc>
              <w:tcPr>
                <w:tcW w:w="5130" w:type="dxa"/>
                <w:gridSpan w:val="5"/>
                <w:vMerge w:val="restart"/>
                <w:tcBorders>
                  <w:top w:val="nil"/>
                  <w:left w:val="single" w:sz="4" w:space="0" w:color="000000"/>
                  <w:bottom w:val="single" w:sz="4" w:space="0" w:color="000000"/>
                  <w:right w:val="single" w:sz="4" w:space="0" w:color="000000"/>
                </w:tcBorders>
              </w:tcPr>
              <w:p w14:paraId="5FB6F9E2" w14:textId="0B6BB2B6" w:rsidR="00217655" w:rsidRPr="000A5220" w:rsidRDefault="00B612C0" w:rsidP="007F0805">
                <w:pPr>
                  <w:pStyle w:val="FormUserText"/>
                </w:pPr>
                <w:r>
                  <w:rPr>
                    <w:lang w:val="en-US"/>
                  </w:rPr>
                  <w:t>My Comprehensive Guide</w:t>
                </w:r>
              </w:p>
            </w:tc>
          </w:sdtContent>
        </w:sdt>
        <w:tc>
          <w:tcPr>
            <w:tcW w:w="2460" w:type="dxa"/>
            <w:gridSpan w:val="4"/>
            <w:tcBorders>
              <w:top w:val="nil"/>
              <w:left w:val="single" w:sz="4" w:space="0" w:color="000000"/>
              <w:bottom w:val="nil"/>
            </w:tcBorders>
            <w:tcMar>
              <w:left w:w="85" w:type="dxa"/>
            </w:tcMar>
          </w:tcPr>
          <w:p w14:paraId="099D4FA3" w14:textId="77777777" w:rsidR="00217655" w:rsidRPr="000A5220" w:rsidRDefault="00217655" w:rsidP="007F0805">
            <w:pPr>
              <w:pStyle w:val="FormText"/>
            </w:pPr>
            <w:bookmarkStart w:id="16" w:name="P8"/>
            <w:r w:rsidRPr="000A5220">
              <w:t>File reference</w:t>
            </w:r>
            <w:bookmarkEnd w:id="16"/>
          </w:p>
        </w:tc>
      </w:tr>
      <w:tr w:rsidR="00217655" w:rsidRPr="000A5220" w14:paraId="5EA08DC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vMerge/>
            <w:tcBorders>
              <w:bottom w:val="single" w:sz="4" w:space="0" w:color="000000"/>
              <w:right w:val="single" w:sz="4" w:space="0" w:color="000000"/>
            </w:tcBorders>
            <w:tcMar>
              <w:left w:w="0" w:type="dxa"/>
            </w:tcMar>
          </w:tcPr>
          <w:p w14:paraId="1A93467A" w14:textId="77777777" w:rsidR="00217655" w:rsidRPr="000A5220" w:rsidRDefault="00217655" w:rsidP="007F0805">
            <w:pPr>
              <w:rPr>
                <w:b/>
              </w:rPr>
            </w:pPr>
          </w:p>
        </w:tc>
        <w:tc>
          <w:tcPr>
            <w:tcW w:w="5130" w:type="dxa"/>
            <w:gridSpan w:val="5"/>
            <w:vMerge/>
            <w:tcBorders>
              <w:left w:val="single" w:sz="4" w:space="0" w:color="000000"/>
              <w:bottom w:val="single" w:sz="4" w:space="0" w:color="000000"/>
              <w:right w:val="single" w:sz="4" w:space="0" w:color="000000"/>
            </w:tcBorders>
          </w:tcPr>
          <w:p w14:paraId="1F037231" w14:textId="77777777" w:rsidR="00217655" w:rsidRPr="000A5220" w:rsidRDefault="00217655" w:rsidP="007F0805">
            <w:pPr>
              <w:rPr>
                <w:b/>
              </w:rPr>
            </w:pPr>
          </w:p>
        </w:tc>
        <w:tc>
          <w:tcPr>
            <w:tcW w:w="2460" w:type="dxa"/>
            <w:gridSpan w:val="4"/>
            <w:tcBorders>
              <w:top w:val="nil"/>
              <w:left w:val="single" w:sz="4" w:space="0" w:color="000000"/>
              <w:bottom w:val="single" w:sz="4" w:space="0" w:color="000000"/>
            </w:tcBorders>
            <w:tcMar>
              <w:left w:w="85" w:type="dxa"/>
            </w:tcMar>
          </w:tcPr>
          <w:p w14:paraId="62407A4C" w14:textId="77777777" w:rsidR="00217655" w:rsidRPr="000A5220" w:rsidRDefault="00217655" w:rsidP="007F0805">
            <w:pPr>
              <w:pStyle w:val="FormUserText"/>
            </w:pPr>
          </w:p>
        </w:tc>
      </w:tr>
      <w:tr w:rsidR="00217655" w:rsidRPr="000A5220" w14:paraId="769BFC62"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2160" w:type="dxa"/>
            <w:gridSpan w:val="3"/>
            <w:tcBorders>
              <w:top w:val="single" w:sz="4" w:space="0" w:color="000000"/>
              <w:bottom w:val="nil"/>
              <w:right w:val="single" w:sz="4" w:space="0" w:color="000000"/>
            </w:tcBorders>
            <w:tcMar>
              <w:left w:w="0" w:type="dxa"/>
            </w:tcMar>
          </w:tcPr>
          <w:p w14:paraId="506CC34B" w14:textId="77777777" w:rsidR="00217655" w:rsidRPr="000A5220" w:rsidRDefault="00217655" w:rsidP="007F0805">
            <w:pPr>
              <w:rPr>
                <w:b/>
              </w:rPr>
            </w:pPr>
          </w:p>
        </w:tc>
        <w:tc>
          <w:tcPr>
            <w:tcW w:w="7590" w:type="dxa"/>
            <w:gridSpan w:val="9"/>
            <w:tcBorders>
              <w:top w:val="single" w:sz="4" w:space="0" w:color="000000"/>
              <w:left w:val="single" w:sz="4" w:space="0" w:color="000000"/>
              <w:bottom w:val="nil"/>
            </w:tcBorders>
          </w:tcPr>
          <w:p w14:paraId="778CFB92" w14:textId="77777777" w:rsidR="00217655" w:rsidRPr="000A5220" w:rsidRDefault="00217655" w:rsidP="007F0805">
            <w:pPr>
              <w:rPr>
                <w:sz w:val="22"/>
              </w:rPr>
            </w:pPr>
          </w:p>
        </w:tc>
      </w:tr>
      <w:tr w:rsidR="00217655" w:rsidRPr="000A5220" w14:paraId="5194AAB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340"/>
          <w:jc w:val="center"/>
        </w:trPr>
        <w:tc>
          <w:tcPr>
            <w:tcW w:w="2160" w:type="dxa"/>
            <w:gridSpan w:val="3"/>
            <w:tcBorders>
              <w:top w:val="nil"/>
              <w:bottom w:val="single" w:sz="4" w:space="0" w:color="000000"/>
              <w:right w:val="single" w:sz="4" w:space="0" w:color="000000"/>
            </w:tcBorders>
            <w:tcMar>
              <w:left w:w="0" w:type="dxa"/>
            </w:tcMar>
          </w:tcPr>
          <w:p w14:paraId="592E2E9E" w14:textId="77777777" w:rsidR="00217655" w:rsidRPr="000A5220" w:rsidRDefault="00217655" w:rsidP="007F0805">
            <w:pPr>
              <w:pStyle w:val="FormText"/>
            </w:pPr>
            <w:bookmarkStart w:id="17" w:name="P9"/>
            <w:r w:rsidRPr="000A5220">
              <w:t>Document ref</w:t>
            </w:r>
            <w:bookmarkEnd w:id="17"/>
          </w:p>
        </w:tc>
        <w:sdt>
          <w:sdtPr>
            <w:alias w:val="DocRef"/>
            <w:tag w:val="DocRef"/>
            <w:id w:val="-235781688"/>
            <w:placeholder>
              <w:docPart w:val="590AA286562041769C6512BB104C5D3C"/>
            </w:placeholder>
            <w:dataBinding w:xpath="/root[1]/DocRef[1]" w:storeItemID="{F6014077-E0A1-4F0C-B82B-320C05E5C328}"/>
            <w:text/>
          </w:sdtPr>
          <w:sdtContent>
            <w:tc>
              <w:tcPr>
                <w:tcW w:w="7590" w:type="dxa"/>
                <w:gridSpan w:val="9"/>
                <w:tcBorders>
                  <w:top w:val="nil"/>
                  <w:left w:val="single" w:sz="4" w:space="0" w:color="000000"/>
                  <w:bottom w:val="single" w:sz="4" w:space="0" w:color="000000"/>
                </w:tcBorders>
              </w:tcPr>
              <w:p w14:paraId="5BBF3658" w14:textId="77777777" w:rsidR="00217655" w:rsidRPr="000A5220" w:rsidRDefault="000A5220" w:rsidP="007F0805">
                <w:pPr>
                  <w:pStyle w:val="FormUserText"/>
                </w:pPr>
                <w:r w:rsidRPr="000A5220">
                  <w:t xml:space="preserve"> </w:t>
                </w:r>
              </w:p>
            </w:tc>
          </w:sdtContent>
        </w:sdt>
      </w:tr>
      <w:tr w:rsidR="00217655" w:rsidRPr="000A5220" w14:paraId="347D84FE"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4F669CD4" w14:textId="77777777" w:rsidR="00217655" w:rsidRPr="000A5220" w:rsidRDefault="00217655" w:rsidP="007F0805">
            <w:pPr>
              <w:rPr>
                <w:b/>
              </w:rPr>
            </w:pPr>
          </w:p>
        </w:tc>
        <w:tc>
          <w:tcPr>
            <w:tcW w:w="980" w:type="dxa"/>
            <w:tcBorders>
              <w:top w:val="single" w:sz="4" w:space="0" w:color="000000"/>
              <w:left w:val="single" w:sz="4" w:space="0" w:color="000000"/>
              <w:bottom w:val="nil"/>
              <w:right w:val="single" w:sz="4" w:space="0" w:color="000000"/>
            </w:tcBorders>
          </w:tcPr>
          <w:p w14:paraId="2E9B4323" w14:textId="77777777" w:rsidR="00217655" w:rsidRPr="000A5220" w:rsidRDefault="00217655" w:rsidP="007F0805">
            <w:pPr>
              <w:rPr>
                <w:b/>
              </w:rPr>
            </w:pPr>
          </w:p>
        </w:tc>
        <w:tc>
          <w:tcPr>
            <w:tcW w:w="1267" w:type="dxa"/>
            <w:tcBorders>
              <w:top w:val="single" w:sz="4" w:space="0" w:color="000000"/>
              <w:left w:val="single" w:sz="4" w:space="0" w:color="000000"/>
              <w:bottom w:val="nil"/>
              <w:right w:val="single" w:sz="4" w:space="0" w:color="000000"/>
            </w:tcBorders>
          </w:tcPr>
          <w:p w14:paraId="156B728E" w14:textId="77777777" w:rsidR="00217655" w:rsidRPr="000A5220" w:rsidRDefault="00217655" w:rsidP="007F0805">
            <w:pPr>
              <w:rPr>
                <w:b/>
              </w:rPr>
            </w:pPr>
          </w:p>
        </w:tc>
        <w:tc>
          <w:tcPr>
            <w:tcW w:w="6323" w:type="dxa"/>
            <w:gridSpan w:val="8"/>
            <w:tcBorders>
              <w:top w:val="single" w:sz="4" w:space="0" w:color="000000"/>
              <w:left w:val="single" w:sz="4" w:space="0" w:color="000000"/>
              <w:bottom w:val="nil"/>
            </w:tcBorders>
          </w:tcPr>
          <w:p w14:paraId="56166715" w14:textId="77777777" w:rsidR="00217655" w:rsidRPr="000A5220" w:rsidRDefault="00217655" w:rsidP="007F0805">
            <w:pPr>
              <w:rPr>
                <w:sz w:val="22"/>
              </w:rPr>
            </w:pPr>
          </w:p>
        </w:tc>
      </w:tr>
      <w:tr w:rsidR="00217655" w:rsidRPr="000A5220" w14:paraId="02A02AF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tcBorders>
              <w:top w:val="nil"/>
              <w:bottom w:val="nil"/>
              <w:right w:val="single" w:sz="4" w:space="0" w:color="000000"/>
            </w:tcBorders>
            <w:tcMar>
              <w:left w:w="0" w:type="dxa"/>
            </w:tcMar>
          </w:tcPr>
          <w:p w14:paraId="4E63E17C" w14:textId="77777777" w:rsidR="00217655" w:rsidRPr="000A5220" w:rsidRDefault="00217655" w:rsidP="007F0805">
            <w:pPr>
              <w:pStyle w:val="FormText"/>
            </w:pPr>
            <w:bookmarkStart w:id="18" w:name="P10"/>
            <w:r w:rsidRPr="000A5220">
              <w:t>Revision</w:t>
            </w:r>
            <w:bookmarkEnd w:id="18"/>
          </w:p>
        </w:tc>
        <w:tc>
          <w:tcPr>
            <w:tcW w:w="980" w:type="dxa"/>
            <w:tcBorders>
              <w:top w:val="nil"/>
              <w:left w:val="single" w:sz="4" w:space="0" w:color="000000"/>
              <w:bottom w:val="nil"/>
              <w:right w:val="single" w:sz="4" w:space="0" w:color="000000"/>
            </w:tcBorders>
          </w:tcPr>
          <w:p w14:paraId="68CE2A63" w14:textId="77777777" w:rsidR="00217655" w:rsidRPr="000A5220" w:rsidRDefault="00217655" w:rsidP="007F0805">
            <w:pPr>
              <w:pStyle w:val="FormText"/>
            </w:pPr>
            <w:bookmarkStart w:id="19" w:name="P11"/>
            <w:r w:rsidRPr="000A5220">
              <w:t>Date</w:t>
            </w:r>
            <w:bookmarkEnd w:id="19"/>
          </w:p>
        </w:tc>
        <w:tc>
          <w:tcPr>
            <w:tcW w:w="1267" w:type="dxa"/>
            <w:tcBorders>
              <w:top w:val="nil"/>
              <w:left w:val="single" w:sz="4" w:space="0" w:color="000000"/>
              <w:bottom w:val="nil"/>
              <w:right w:val="single" w:sz="4" w:space="0" w:color="000000"/>
            </w:tcBorders>
          </w:tcPr>
          <w:p w14:paraId="483CF7B9" w14:textId="77777777" w:rsidR="00217655" w:rsidRPr="000A5220" w:rsidRDefault="00217655" w:rsidP="007F0805">
            <w:pPr>
              <w:pStyle w:val="FormText"/>
            </w:pPr>
            <w:bookmarkStart w:id="20" w:name="P12"/>
            <w:r w:rsidRPr="000A5220">
              <w:t>Filename</w:t>
            </w:r>
            <w:bookmarkEnd w:id="20"/>
          </w:p>
        </w:tc>
        <w:tc>
          <w:tcPr>
            <w:tcW w:w="6323" w:type="dxa"/>
            <w:gridSpan w:val="8"/>
            <w:tcBorders>
              <w:top w:val="nil"/>
              <w:left w:val="single" w:sz="4" w:space="0" w:color="000000"/>
              <w:bottom w:val="nil"/>
            </w:tcBorders>
          </w:tcPr>
          <w:p w14:paraId="65F8534A" w14:textId="73E9F915" w:rsidR="00217655" w:rsidRPr="000A5220" w:rsidRDefault="0016381D" w:rsidP="007F0805">
            <w:pPr>
              <w:pStyle w:val="FormUserText"/>
            </w:pPr>
            <w:r>
              <w:t>Report.docx</w:t>
            </w:r>
          </w:p>
        </w:tc>
      </w:tr>
      <w:tr w:rsidR="00217655" w:rsidRPr="000A5220" w14:paraId="62D5EEB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nil"/>
              <w:bottom w:val="single" w:sz="4" w:space="0" w:color="000000"/>
              <w:right w:val="single" w:sz="4" w:space="0" w:color="000000"/>
            </w:tcBorders>
            <w:tcMar>
              <w:left w:w="0" w:type="dxa"/>
            </w:tcMar>
          </w:tcPr>
          <w:p w14:paraId="559DA4A4" w14:textId="77777777" w:rsidR="00217655" w:rsidRPr="000A5220" w:rsidRDefault="00217655" w:rsidP="007F0805">
            <w:pPr>
              <w:rPr>
                <w:b/>
              </w:rPr>
            </w:pPr>
          </w:p>
        </w:tc>
        <w:tc>
          <w:tcPr>
            <w:tcW w:w="980" w:type="dxa"/>
            <w:tcBorders>
              <w:top w:val="nil"/>
              <w:left w:val="single" w:sz="4" w:space="0" w:color="000000"/>
              <w:bottom w:val="single" w:sz="4" w:space="0" w:color="000000"/>
              <w:right w:val="single" w:sz="4" w:space="0" w:color="000000"/>
            </w:tcBorders>
          </w:tcPr>
          <w:p w14:paraId="1BC21008" w14:textId="77777777" w:rsidR="00217655" w:rsidRPr="000A5220" w:rsidRDefault="00217655" w:rsidP="007F0805">
            <w:pPr>
              <w:rPr>
                <w:b/>
              </w:rPr>
            </w:pPr>
          </w:p>
        </w:tc>
        <w:tc>
          <w:tcPr>
            <w:tcW w:w="1267" w:type="dxa"/>
            <w:tcBorders>
              <w:top w:val="nil"/>
              <w:left w:val="single" w:sz="4" w:space="0" w:color="000000"/>
              <w:bottom w:val="nil"/>
              <w:right w:val="single" w:sz="4" w:space="0" w:color="000000"/>
            </w:tcBorders>
          </w:tcPr>
          <w:p w14:paraId="7EEDD553" w14:textId="77777777" w:rsidR="00217655" w:rsidRPr="000A5220" w:rsidRDefault="00217655" w:rsidP="007F0805">
            <w:pPr>
              <w:rPr>
                <w:b/>
              </w:rPr>
            </w:pPr>
          </w:p>
        </w:tc>
        <w:tc>
          <w:tcPr>
            <w:tcW w:w="6331" w:type="dxa"/>
            <w:gridSpan w:val="9"/>
            <w:tcBorders>
              <w:top w:val="nil"/>
              <w:left w:val="single" w:sz="4" w:space="0" w:color="000000"/>
              <w:bottom w:val="nil"/>
            </w:tcBorders>
          </w:tcPr>
          <w:p w14:paraId="051DC9DE" w14:textId="77777777" w:rsidR="00217655" w:rsidRPr="000A5220" w:rsidRDefault="00217655" w:rsidP="007F0805">
            <w:pPr>
              <w:rPr>
                <w:sz w:val="22"/>
              </w:rPr>
            </w:pPr>
          </w:p>
        </w:tc>
      </w:tr>
      <w:tr w:rsidR="00217655" w:rsidRPr="000A5220" w14:paraId="62689D97"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val="restart"/>
            <w:tcBorders>
              <w:top w:val="single" w:sz="4" w:space="0" w:color="000000"/>
              <w:bottom w:val="nil"/>
              <w:right w:val="single" w:sz="4" w:space="0" w:color="000000"/>
            </w:tcBorders>
            <w:tcMar>
              <w:left w:w="0" w:type="dxa"/>
            </w:tcMar>
          </w:tcPr>
          <w:p w14:paraId="44349F21" w14:textId="77777777" w:rsidR="00217655" w:rsidRPr="000A5220" w:rsidRDefault="00217655" w:rsidP="007F0805">
            <w:pPr>
              <w:pStyle w:val="FormUserText"/>
            </w:pPr>
            <w:r w:rsidRPr="000A5220">
              <w:t>Draft 1</w:t>
            </w:r>
          </w:p>
        </w:tc>
        <w:tc>
          <w:tcPr>
            <w:tcW w:w="980" w:type="dxa"/>
            <w:vMerge w:val="restart"/>
            <w:tcBorders>
              <w:top w:val="single" w:sz="4" w:space="0" w:color="000000"/>
              <w:left w:val="single" w:sz="4" w:space="0" w:color="000000"/>
              <w:bottom w:val="nil"/>
              <w:right w:val="single" w:sz="4" w:space="0" w:color="000000"/>
            </w:tcBorders>
          </w:tcPr>
          <w:p w14:paraId="31C97FFE" w14:textId="77777777" w:rsidR="00217655" w:rsidRPr="000A5220" w:rsidRDefault="000A5220" w:rsidP="007F0805">
            <w:pPr>
              <w:pStyle w:val="FormUserText"/>
            </w:pPr>
            <w:r>
              <w:t>25 Feb 2016</w:t>
            </w:r>
          </w:p>
        </w:tc>
        <w:tc>
          <w:tcPr>
            <w:tcW w:w="1267" w:type="dxa"/>
            <w:tcBorders>
              <w:top w:val="single" w:sz="4" w:space="0" w:color="000000"/>
              <w:left w:val="single" w:sz="4" w:space="0" w:color="000000"/>
              <w:bottom w:val="single" w:sz="4" w:space="0" w:color="000000"/>
              <w:right w:val="single" w:sz="4" w:space="0" w:color="000000"/>
            </w:tcBorders>
          </w:tcPr>
          <w:p w14:paraId="1A40064C" w14:textId="77777777" w:rsidR="00217655" w:rsidRPr="000A5220" w:rsidRDefault="00217655" w:rsidP="007F0805">
            <w:pPr>
              <w:pStyle w:val="FormText"/>
            </w:pPr>
            <w:bookmarkStart w:id="21" w:name="P13"/>
            <w:r w:rsidRPr="000A5220">
              <w:t>Description</w:t>
            </w:r>
            <w:bookmarkEnd w:id="21"/>
          </w:p>
        </w:tc>
        <w:tc>
          <w:tcPr>
            <w:tcW w:w="6323" w:type="dxa"/>
            <w:gridSpan w:val="8"/>
            <w:tcBorders>
              <w:top w:val="single" w:sz="4" w:space="0" w:color="000000"/>
              <w:left w:val="single" w:sz="4" w:space="0" w:color="000000"/>
              <w:bottom w:val="single" w:sz="4" w:space="0" w:color="000000"/>
            </w:tcBorders>
            <w:shd w:val="clear" w:color="auto" w:fill="auto"/>
          </w:tcPr>
          <w:p w14:paraId="253E4EFA" w14:textId="77777777" w:rsidR="00217655" w:rsidRPr="000A5220" w:rsidRDefault="00217655" w:rsidP="007F0805">
            <w:pPr>
              <w:pStyle w:val="FormUserText"/>
            </w:pPr>
            <w:bookmarkStart w:id="22" w:name="P14"/>
            <w:r w:rsidRPr="000A5220">
              <w:t>First draft</w:t>
            </w:r>
            <w:bookmarkEnd w:id="22"/>
          </w:p>
        </w:tc>
      </w:tr>
      <w:tr w:rsidR="00217655" w:rsidRPr="000A5220" w14:paraId="230E2472"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6272A2B7" w14:textId="77777777" w:rsidR="00217655" w:rsidRPr="000A5220" w:rsidRDefault="00217655" w:rsidP="007F0805">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62D91FCB" w14:textId="77777777" w:rsidR="00217655" w:rsidRPr="000A5220" w:rsidRDefault="00217655" w:rsidP="007F0805">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tcPr>
          <w:p w14:paraId="3EA59C5E" w14:textId="77777777" w:rsidR="00217655" w:rsidRPr="000A5220" w:rsidRDefault="00217655" w:rsidP="007F0805">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6C9205" w14:textId="77777777" w:rsidR="00217655" w:rsidRPr="000A5220" w:rsidRDefault="00217655" w:rsidP="007F0805">
            <w:pPr>
              <w:pStyle w:val="FormText"/>
              <w:rPr>
                <w:b w:val="0"/>
              </w:rPr>
            </w:pPr>
            <w:bookmarkStart w:id="23" w:name="P15"/>
            <w:r w:rsidRPr="000A5220">
              <w:rPr>
                <w:b w:val="0"/>
              </w:rPr>
              <w:t>Prepared by</w:t>
            </w:r>
            <w:bookmarkEnd w:id="23"/>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2ABBC8" w14:textId="77777777" w:rsidR="00217655" w:rsidRPr="000A5220" w:rsidRDefault="00217655" w:rsidP="007F0805">
            <w:pPr>
              <w:pStyle w:val="FormText"/>
              <w:rPr>
                <w:b w:val="0"/>
              </w:rPr>
            </w:pPr>
            <w:bookmarkStart w:id="24" w:name="P16"/>
            <w:r w:rsidRPr="000A5220">
              <w:rPr>
                <w:b w:val="0"/>
              </w:rPr>
              <w:t>Checked by</w:t>
            </w:r>
            <w:bookmarkEnd w:id="24"/>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6472CC22" w14:textId="77777777" w:rsidR="00217655" w:rsidRPr="000A5220" w:rsidRDefault="00217655" w:rsidP="007F0805">
            <w:pPr>
              <w:pStyle w:val="FormText"/>
              <w:rPr>
                <w:b w:val="0"/>
              </w:rPr>
            </w:pPr>
            <w:bookmarkStart w:id="25" w:name="P17"/>
            <w:r w:rsidRPr="000A5220">
              <w:rPr>
                <w:b w:val="0"/>
              </w:rPr>
              <w:t>Approved by</w:t>
            </w:r>
            <w:bookmarkEnd w:id="25"/>
          </w:p>
        </w:tc>
      </w:tr>
      <w:tr w:rsidR="00217655" w:rsidRPr="000A5220" w14:paraId="2469C35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7098F90F" w14:textId="77777777" w:rsidR="00217655" w:rsidRPr="000A5220" w:rsidRDefault="00217655" w:rsidP="007F0805">
            <w:pPr>
              <w:spacing w:before="80"/>
              <w:rPr>
                <w:sz w:val="22"/>
              </w:rPr>
            </w:pPr>
          </w:p>
        </w:tc>
        <w:tc>
          <w:tcPr>
            <w:tcW w:w="980" w:type="dxa"/>
            <w:vMerge/>
            <w:tcBorders>
              <w:top w:val="single" w:sz="4" w:space="0" w:color="000000"/>
              <w:left w:val="single" w:sz="4" w:space="0" w:color="000000"/>
              <w:bottom w:val="nil"/>
              <w:right w:val="single" w:sz="4" w:space="0" w:color="000000"/>
            </w:tcBorders>
          </w:tcPr>
          <w:p w14:paraId="3797B7E0" w14:textId="77777777" w:rsidR="00217655" w:rsidRPr="000A5220" w:rsidRDefault="00217655" w:rsidP="007F0805">
            <w:pPr>
              <w:spacing w:before="80"/>
              <w:rPr>
                <w:sz w:val="22"/>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5275D6EE" w14:textId="77777777" w:rsidR="00217655" w:rsidRPr="000A5220" w:rsidRDefault="00217655" w:rsidP="007F0805">
            <w:pPr>
              <w:pStyle w:val="FormText"/>
              <w:rPr>
                <w:b w:val="0"/>
              </w:rPr>
            </w:pPr>
            <w:bookmarkStart w:id="26" w:name="P18"/>
            <w:r w:rsidRPr="000A5220">
              <w:rPr>
                <w:b w:val="0"/>
              </w:rPr>
              <w:t>Name</w:t>
            </w:r>
            <w:bookmarkEnd w:id="26"/>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C3380A" w14:textId="77777777" w:rsidR="00217655" w:rsidRPr="000A5220" w:rsidRDefault="000A5220" w:rsidP="007F0805">
            <w:pPr>
              <w:pStyle w:val="FormUserText"/>
            </w:pPr>
            <w:r w:rsidRPr="000A5220">
              <w:t xml:space="preserve"> </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49875D" w14:textId="77777777" w:rsidR="00217655" w:rsidRPr="000A5220" w:rsidRDefault="000A5220" w:rsidP="007F0805">
            <w:pPr>
              <w:pStyle w:val="FormUserText"/>
            </w:pPr>
            <w:r w:rsidRPr="000A5220">
              <w:t xml:space="preserve"> </w:t>
            </w:r>
          </w:p>
        </w:tc>
        <w:tc>
          <w:tcPr>
            <w:tcW w:w="2460" w:type="dxa"/>
            <w:gridSpan w:val="4"/>
            <w:tcBorders>
              <w:top w:val="single" w:sz="4" w:space="0" w:color="000000"/>
              <w:left w:val="single" w:sz="4" w:space="0" w:color="000000"/>
              <w:bottom w:val="single" w:sz="4" w:space="0" w:color="000000"/>
            </w:tcBorders>
            <w:shd w:val="clear" w:color="auto" w:fill="auto"/>
            <w:vAlign w:val="center"/>
          </w:tcPr>
          <w:p w14:paraId="40DAC94F" w14:textId="77777777" w:rsidR="00217655" w:rsidRPr="000A5220" w:rsidRDefault="000A5220" w:rsidP="007F0805">
            <w:pPr>
              <w:pStyle w:val="FormUserText"/>
            </w:pPr>
            <w:r w:rsidRPr="000A5220">
              <w:t xml:space="preserve"> </w:t>
            </w:r>
          </w:p>
        </w:tc>
      </w:tr>
      <w:tr w:rsidR="00217655" w:rsidRPr="000A5220" w14:paraId="47E5F194"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08772903" w14:textId="77777777" w:rsidR="00217655" w:rsidRPr="000A5220" w:rsidRDefault="00217655" w:rsidP="007F0805">
            <w:pPr>
              <w:spacing w:before="80"/>
              <w:rPr>
                <w:sz w:val="22"/>
              </w:rPr>
            </w:pPr>
          </w:p>
        </w:tc>
        <w:tc>
          <w:tcPr>
            <w:tcW w:w="980" w:type="dxa"/>
            <w:vMerge/>
            <w:tcBorders>
              <w:top w:val="single" w:sz="4" w:space="0" w:color="000000"/>
              <w:left w:val="single" w:sz="4" w:space="0" w:color="000000"/>
              <w:bottom w:val="single" w:sz="4" w:space="0" w:color="000000"/>
              <w:right w:val="single" w:sz="4" w:space="0" w:color="000000"/>
            </w:tcBorders>
          </w:tcPr>
          <w:p w14:paraId="5E6D141B" w14:textId="77777777" w:rsidR="00217655" w:rsidRPr="000A5220" w:rsidRDefault="00217655" w:rsidP="007F0805">
            <w:pPr>
              <w:spacing w:before="80"/>
              <w:rPr>
                <w:sz w:val="22"/>
              </w:rPr>
            </w:pPr>
          </w:p>
        </w:tc>
        <w:tc>
          <w:tcPr>
            <w:tcW w:w="1267" w:type="dxa"/>
            <w:tcBorders>
              <w:top w:val="single" w:sz="4" w:space="0" w:color="000000"/>
              <w:left w:val="single" w:sz="4" w:space="0" w:color="000000"/>
              <w:bottom w:val="nil"/>
              <w:right w:val="single" w:sz="4" w:space="0" w:color="000000"/>
            </w:tcBorders>
            <w:vAlign w:val="center"/>
          </w:tcPr>
          <w:p w14:paraId="19A93C9B" w14:textId="77777777" w:rsidR="00217655" w:rsidRPr="000A5220" w:rsidRDefault="00217655" w:rsidP="007F0805">
            <w:pPr>
              <w:pStyle w:val="FormText"/>
              <w:rPr>
                <w:b w:val="0"/>
              </w:rPr>
            </w:pPr>
            <w:bookmarkStart w:id="27" w:name="P19"/>
            <w:r w:rsidRPr="000A5220">
              <w:rPr>
                <w:b w:val="0"/>
              </w:rPr>
              <w:t>Signature</w:t>
            </w:r>
            <w:bookmarkEnd w:id="27"/>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0C86D643"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2BD6748D"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nil"/>
            </w:tcBorders>
            <w:shd w:val="clear" w:color="auto" w:fill="auto"/>
            <w:vAlign w:val="center"/>
          </w:tcPr>
          <w:p w14:paraId="5D41FF24" w14:textId="77777777" w:rsidR="00217655" w:rsidRPr="000A5220" w:rsidRDefault="00217655" w:rsidP="007F0805">
            <w:pPr>
              <w:pStyle w:val="FormUserText"/>
            </w:pPr>
          </w:p>
        </w:tc>
      </w:tr>
      <w:tr w:rsidR="00217655" w:rsidRPr="000A5220" w14:paraId="134D4F0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5B718B03" w14:textId="77777777" w:rsidR="00217655" w:rsidRPr="000A5220" w:rsidRDefault="00217655" w:rsidP="007F0805">
            <w:pPr>
              <w:rPr>
                <w:b/>
              </w:rPr>
            </w:pPr>
          </w:p>
        </w:tc>
        <w:tc>
          <w:tcPr>
            <w:tcW w:w="980" w:type="dxa"/>
            <w:tcBorders>
              <w:top w:val="single" w:sz="4" w:space="0" w:color="000000"/>
              <w:left w:val="single" w:sz="4" w:space="0" w:color="000000"/>
              <w:bottom w:val="nil"/>
              <w:right w:val="single" w:sz="4" w:space="0" w:color="000000"/>
            </w:tcBorders>
          </w:tcPr>
          <w:p w14:paraId="2DEEE089" w14:textId="77777777" w:rsidR="00217655" w:rsidRPr="000A5220" w:rsidRDefault="00217655" w:rsidP="007F0805">
            <w:pPr>
              <w:rPr>
                <w:b/>
              </w:rPr>
            </w:pPr>
          </w:p>
        </w:tc>
        <w:tc>
          <w:tcPr>
            <w:tcW w:w="1267" w:type="dxa"/>
            <w:tcBorders>
              <w:top w:val="single" w:sz="4" w:space="0" w:color="000000"/>
              <w:left w:val="single" w:sz="4" w:space="0" w:color="000000"/>
              <w:bottom w:val="nil"/>
              <w:right w:val="single" w:sz="4" w:space="0" w:color="000000"/>
            </w:tcBorders>
          </w:tcPr>
          <w:p w14:paraId="4028B792" w14:textId="77777777" w:rsidR="00217655" w:rsidRPr="000A5220" w:rsidRDefault="00217655" w:rsidP="007F0805">
            <w:pPr>
              <w:rPr>
                <w:b/>
              </w:rPr>
            </w:pPr>
          </w:p>
        </w:tc>
        <w:tc>
          <w:tcPr>
            <w:tcW w:w="6331" w:type="dxa"/>
            <w:gridSpan w:val="9"/>
            <w:tcBorders>
              <w:top w:val="single" w:sz="4" w:space="0" w:color="000000"/>
              <w:left w:val="single" w:sz="4" w:space="0" w:color="000000"/>
              <w:bottom w:val="nil"/>
            </w:tcBorders>
          </w:tcPr>
          <w:p w14:paraId="751720AC" w14:textId="77777777" w:rsidR="00217655" w:rsidRPr="000A5220" w:rsidRDefault="00217655" w:rsidP="007F0805">
            <w:pPr>
              <w:rPr>
                <w:sz w:val="22"/>
              </w:rPr>
            </w:pPr>
          </w:p>
        </w:tc>
      </w:tr>
      <w:tr w:rsidR="00217655" w:rsidRPr="000A5220" w14:paraId="377386E0"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17DCE88E" w14:textId="77777777" w:rsidR="00217655" w:rsidRPr="000A5220" w:rsidRDefault="00217655" w:rsidP="007F0805">
            <w:pPr>
              <w:pStyle w:val="FormUserText"/>
            </w:pPr>
          </w:p>
        </w:tc>
        <w:tc>
          <w:tcPr>
            <w:tcW w:w="980" w:type="dxa"/>
            <w:vMerge w:val="restart"/>
            <w:tcBorders>
              <w:top w:val="nil"/>
              <w:left w:val="single" w:sz="4" w:space="0" w:color="000000"/>
              <w:bottom w:val="nil"/>
              <w:right w:val="single" w:sz="4" w:space="0" w:color="000000"/>
            </w:tcBorders>
          </w:tcPr>
          <w:p w14:paraId="10D2477C" w14:textId="77777777" w:rsidR="00217655" w:rsidRPr="000A5220" w:rsidRDefault="00217655" w:rsidP="007F0805">
            <w:pPr>
              <w:pStyle w:val="FormUserText"/>
            </w:pPr>
          </w:p>
        </w:tc>
        <w:tc>
          <w:tcPr>
            <w:tcW w:w="1267" w:type="dxa"/>
            <w:tcBorders>
              <w:top w:val="nil"/>
              <w:left w:val="single" w:sz="4" w:space="0" w:color="000000"/>
              <w:bottom w:val="single" w:sz="4" w:space="0" w:color="000000"/>
              <w:right w:val="single" w:sz="4" w:space="0" w:color="000000"/>
            </w:tcBorders>
            <w:vAlign w:val="center"/>
          </w:tcPr>
          <w:p w14:paraId="6E0D26DA" w14:textId="77777777" w:rsidR="00217655" w:rsidRPr="000A5220" w:rsidRDefault="00217655" w:rsidP="007F0805">
            <w:pPr>
              <w:pStyle w:val="FormText"/>
            </w:pPr>
            <w:bookmarkStart w:id="28" w:name="P20"/>
            <w:r w:rsidRPr="000A5220">
              <w:t>Filename</w:t>
            </w:r>
            <w:bookmarkEnd w:id="28"/>
          </w:p>
        </w:tc>
        <w:tc>
          <w:tcPr>
            <w:tcW w:w="6323" w:type="dxa"/>
            <w:gridSpan w:val="8"/>
            <w:tcBorders>
              <w:top w:val="nil"/>
              <w:left w:val="single" w:sz="4" w:space="0" w:color="000000"/>
              <w:bottom w:val="single" w:sz="4" w:space="0" w:color="000000"/>
              <w:right w:val="nil"/>
            </w:tcBorders>
            <w:shd w:val="clear" w:color="auto" w:fill="auto"/>
            <w:vAlign w:val="center"/>
          </w:tcPr>
          <w:p w14:paraId="09986BFD" w14:textId="77777777" w:rsidR="00217655" w:rsidRPr="000A5220" w:rsidRDefault="00217655" w:rsidP="007F0805">
            <w:pPr>
              <w:pStyle w:val="FormUserText"/>
            </w:pPr>
          </w:p>
        </w:tc>
      </w:tr>
      <w:tr w:rsidR="00217655" w:rsidRPr="000A5220" w14:paraId="48D5678F"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660A2187"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2DB5364C"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1BF0DDEC" w14:textId="77777777" w:rsidR="00217655" w:rsidRPr="000A5220" w:rsidRDefault="00217655" w:rsidP="007F0805">
            <w:pPr>
              <w:pStyle w:val="FormText"/>
            </w:pPr>
            <w:bookmarkStart w:id="29" w:name="P21"/>
            <w:r w:rsidRPr="000A5220">
              <w:t>Description</w:t>
            </w:r>
            <w:bookmarkEnd w:id="29"/>
          </w:p>
        </w:tc>
        <w:tc>
          <w:tcPr>
            <w:tcW w:w="6323" w:type="dxa"/>
            <w:gridSpan w:val="8"/>
            <w:tcBorders>
              <w:top w:val="single" w:sz="4" w:space="0" w:color="000000"/>
              <w:left w:val="single" w:sz="4" w:space="0" w:color="000000"/>
              <w:bottom w:val="single" w:sz="4" w:space="0" w:color="000000"/>
              <w:right w:val="nil"/>
            </w:tcBorders>
            <w:shd w:val="clear" w:color="auto" w:fill="auto"/>
          </w:tcPr>
          <w:p w14:paraId="027E782F" w14:textId="77777777" w:rsidR="00217655" w:rsidRPr="000A5220" w:rsidRDefault="00217655" w:rsidP="007F0805">
            <w:pPr>
              <w:pStyle w:val="FormUserText"/>
            </w:pPr>
          </w:p>
        </w:tc>
      </w:tr>
      <w:tr w:rsidR="00217655" w:rsidRPr="000A5220" w14:paraId="662E5BC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3DF2B38A"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22DE96C4"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504AAAAE" w14:textId="77777777" w:rsidR="00217655" w:rsidRPr="000A5220" w:rsidRDefault="00217655" w:rsidP="007F0805">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82A801" w14:textId="77777777" w:rsidR="00217655" w:rsidRPr="000A5220" w:rsidRDefault="00217655" w:rsidP="007F0805">
            <w:pPr>
              <w:pStyle w:val="FormText"/>
              <w:rPr>
                <w:b w:val="0"/>
              </w:rPr>
            </w:pPr>
            <w:bookmarkStart w:id="30" w:name="P22"/>
            <w:r w:rsidRPr="000A5220">
              <w:rPr>
                <w:b w:val="0"/>
              </w:rPr>
              <w:t>Prepared by</w:t>
            </w:r>
            <w:bookmarkEnd w:id="30"/>
            <w:r w:rsidRPr="000A5220">
              <w:rPr>
                <w:b w:val="0"/>
              </w:rPr>
              <w:t xml:space="preserve"> </w:t>
            </w: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E74238D" w14:textId="77777777" w:rsidR="00217655" w:rsidRPr="000A5220" w:rsidRDefault="00217655" w:rsidP="007F0805">
            <w:pPr>
              <w:pStyle w:val="FormText"/>
              <w:rPr>
                <w:b w:val="0"/>
              </w:rPr>
            </w:pPr>
            <w:bookmarkStart w:id="31" w:name="P23"/>
            <w:r w:rsidRPr="000A5220">
              <w:rPr>
                <w:b w:val="0"/>
              </w:rPr>
              <w:t>Checked by</w:t>
            </w:r>
            <w:bookmarkEnd w:id="31"/>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0884B55D" w14:textId="77777777" w:rsidR="00217655" w:rsidRPr="000A5220" w:rsidRDefault="00217655" w:rsidP="007F0805">
            <w:pPr>
              <w:pStyle w:val="FormText"/>
              <w:rPr>
                <w:b w:val="0"/>
              </w:rPr>
            </w:pPr>
            <w:bookmarkStart w:id="32" w:name="P24"/>
            <w:r w:rsidRPr="000A5220">
              <w:rPr>
                <w:b w:val="0"/>
              </w:rPr>
              <w:t>Approved by</w:t>
            </w:r>
            <w:bookmarkEnd w:id="32"/>
          </w:p>
        </w:tc>
      </w:tr>
      <w:tr w:rsidR="00217655" w:rsidRPr="000A5220" w14:paraId="4743BF97"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1B845EA1"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402EFED6"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65F321FE" w14:textId="77777777" w:rsidR="00217655" w:rsidRPr="000A5220" w:rsidRDefault="00217655" w:rsidP="007F0805">
            <w:pPr>
              <w:pStyle w:val="FormText"/>
              <w:rPr>
                <w:b w:val="0"/>
              </w:rPr>
            </w:pPr>
            <w:bookmarkStart w:id="33" w:name="P25"/>
            <w:r w:rsidRPr="000A5220">
              <w:rPr>
                <w:b w:val="0"/>
              </w:rPr>
              <w:t>Name</w:t>
            </w:r>
            <w:bookmarkEnd w:id="33"/>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6C0DB3"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56729B"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7E777155" w14:textId="77777777" w:rsidR="00217655" w:rsidRPr="000A5220" w:rsidRDefault="00217655" w:rsidP="007F0805">
            <w:pPr>
              <w:pStyle w:val="FormUserText"/>
            </w:pPr>
          </w:p>
        </w:tc>
      </w:tr>
      <w:tr w:rsidR="00217655" w:rsidRPr="000A5220" w14:paraId="73DE6B0C"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single" w:sz="4" w:space="0" w:color="000000"/>
              <w:right w:val="single" w:sz="4" w:space="0" w:color="000000"/>
            </w:tcBorders>
            <w:tcMar>
              <w:left w:w="0" w:type="dxa"/>
            </w:tcMar>
          </w:tcPr>
          <w:p w14:paraId="0D19EB7C" w14:textId="77777777" w:rsidR="00217655" w:rsidRPr="000A5220" w:rsidRDefault="00217655" w:rsidP="007F0805">
            <w:pPr>
              <w:pStyle w:val="FormUserText"/>
            </w:pPr>
          </w:p>
        </w:tc>
        <w:tc>
          <w:tcPr>
            <w:tcW w:w="980" w:type="dxa"/>
            <w:vMerge/>
            <w:tcBorders>
              <w:top w:val="single" w:sz="4" w:space="0" w:color="000000"/>
              <w:left w:val="single" w:sz="4" w:space="0" w:color="000000"/>
              <w:bottom w:val="single" w:sz="4" w:space="0" w:color="000000"/>
              <w:right w:val="single" w:sz="4" w:space="0" w:color="000000"/>
            </w:tcBorders>
          </w:tcPr>
          <w:p w14:paraId="366BAF8A" w14:textId="77777777" w:rsidR="00217655" w:rsidRPr="000A5220" w:rsidRDefault="00217655" w:rsidP="007F0805">
            <w:pPr>
              <w:pStyle w:val="FormUserText"/>
            </w:pPr>
          </w:p>
        </w:tc>
        <w:tc>
          <w:tcPr>
            <w:tcW w:w="1267" w:type="dxa"/>
            <w:tcBorders>
              <w:top w:val="single" w:sz="4" w:space="0" w:color="000000"/>
              <w:left w:val="single" w:sz="4" w:space="0" w:color="000000"/>
              <w:bottom w:val="nil"/>
              <w:right w:val="single" w:sz="4" w:space="0" w:color="000000"/>
            </w:tcBorders>
            <w:vAlign w:val="center"/>
          </w:tcPr>
          <w:p w14:paraId="5C3A2383" w14:textId="77777777" w:rsidR="00217655" w:rsidRPr="000A5220" w:rsidRDefault="00217655" w:rsidP="007F0805">
            <w:pPr>
              <w:pStyle w:val="FormText"/>
              <w:rPr>
                <w:b w:val="0"/>
              </w:rPr>
            </w:pPr>
            <w:bookmarkStart w:id="34" w:name="P26"/>
            <w:r w:rsidRPr="000A5220">
              <w:rPr>
                <w:b w:val="0"/>
              </w:rPr>
              <w:t>Signature</w:t>
            </w:r>
            <w:bookmarkEnd w:id="34"/>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3D714563"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3D7FB6EA"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nil"/>
              <w:right w:val="nil"/>
            </w:tcBorders>
            <w:shd w:val="clear" w:color="auto" w:fill="auto"/>
            <w:vAlign w:val="center"/>
          </w:tcPr>
          <w:p w14:paraId="67990194" w14:textId="77777777" w:rsidR="00217655" w:rsidRPr="000A5220" w:rsidRDefault="00217655" w:rsidP="007F0805">
            <w:pPr>
              <w:pStyle w:val="FormUserText"/>
            </w:pPr>
          </w:p>
        </w:tc>
      </w:tr>
      <w:tr w:rsidR="00217655" w:rsidRPr="000A5220" w14:paraId="02D56675"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36BD94DC" w14:textId="77777777" w:rsidR="00217655" w:rsidRPr="000A5220" w:rsidRDefault="00217655" w:rsidP="007F0805">
            <w:pPr>
              <w:rPr>
                <w:b/>
              </w:rPr>
            </w:pPr>
          </w:p>
        </w:tc>
        <w:tc>
          <w:tcPr>
            <w:tcW w:w="980" w:type="dxa"/>
            <w:tcBorders>
              <w:top w:val="single" w:sz="4" w:space="0" w:color="000000"/>
              <w:left w:val="single" w:sz="4" w:space="0" w:color="000000"/>
              <w:bottom w:val="nil"/>
              <w:right w:val="single" w:sz="4" w:space="0" w:color="000000"/>
            </w:tcBorders>
          </w:tcPr>
          <w:p w14:paraId="22048C2C" w14:textId="77777777" w:rsidR="00217655" w:rsidRPr="000A5220" w:rsidRDefault="00217655" w:rsidP="007F0805">
            <w:pPr>
              <w:rPr>
                <w:b/>
              </w:rPr>
            </w:pPr>
          </w:p>
        </w:tc>
        <w:tc>
          <w:tcPr>
            <w:tcW w:w="1267" w:type="dxa"/>
            <w:tcBorders>
              <w:top w:val="single" w:sz="4" w:space="0" w:color="000000"/>
              <w:left w:val="single" w:sz="4" w:space="0" w:color="000000"/>
              <w:bottom w:val="nil"/>
              <w:right w:val="single" w:sz="4" w:space="0" w:color="000000"/>
            </w:tcBorders>
          </w:tcPr>
          <w:p w14:paraId="23823C11" w14:textId="77777777" w:rsidR="00217655" w:rsidRPr="000A5220" w:rsidRDefault="00217655" w:rsidP="007F0805">
            <w:pPr>
              <w:rPr>
                <w:b/>
              </w:rPr>
            </w:pPr>
          </w:p>
        </w:tc>
        <w:tc>
          <w:tcPr>
            <w:tcW w:w="6331" w:type="dxa"/>
            <w:gridSpan w:val="9"/>
            <w:tcBorders>
              <w:top w:val="single" w:sz="4" w:space="0" w:color="000000"/>
              <w:left w:val="single" w:sz="4" w:space="0" w:color="000000"/>
              <w:bottom w:val="nil"/>
            </w:tcBorders>
          </w:tcPr>
          <w:p w14:paraId="564727F9" w14:textId="77777777" w:rsidR="00217655" w:rsidRPr="000A5220" w:rsidRDefault="00217655" w:rsidP="007F0805">
            <w:pPr>
              <w:rPr>
                <w:sz w:val="22"/>
              </w:rPr>
            </w:pPr>
          </w:p>
        </w:tc>
      </w:tr>
      <w:tr w:rsidR="00217655" w:rsidRPr="000A5220" w14:paraId="6F12925F"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278"/>
          <w:jc w:val="center"/>
        </w:trPr>
        <w:tc>
          <w:tcPr>
            <w:tcW w:w="1180" w:type="dxa"/>
            <w:gridSpan w:val="2"/>
            <w:vMerge w:val="restart"/>
            <w:tcBorders>
              <w:top w:val="nil"/>
              <w:bottom w:val="nil"/>
              <w:right w:val="single" w:sz="4" w:space="0" w:color="000000"/>
            </w:tcBorders>
            <w:tcMar>
              <w:left w:w="0" w:type="dxa"/>
            </w:tcMar>
          </w:tcPr>
          <w:p w14:paraId="4FC858AA" w14:textId="77777777" w:rsidR="00217655" w:rsidRPr="000A5220" w:rsidRDefault="00217655" w:rsidP="007F0805">
            <w:pPr>
              <w:pStyle w:val="FormUserText"/>
            </w:pPr>
          </w:p>
        </w:tc>
        <w:tc>
          <w:tcPr>
            <w:tcW w:w="980" w:type="dxa"/>
            <w:vMerge w:val="restart"/>
            <w:tcBorders>
              <w:top w:val="nil"/>
              <w:left w:val="single" w:sz="4" w:space="0" w:color="000000"/>
              <w:bottom w:val="nil"/>
              <w:right w:val="single" w:sz="4" w:space="0" w:color="000000"/>
            </w:tcBorders>
          </w:tcPr>
          <w:p w14:paraId="53FE5A82" w14:textId="77777777" w:rsidR="00217655" w:rsidRPr="000A5220" w:rsidRDefault="00217655" w:rsidP="007F0805">
            <w:pPr>
              <w:pStyle w:val="FormUserText"/>
            </w:pPr>
          </w:p>
        </w:tc>
        <w:tc>
          <w:tcPr>
            <w:tcW w:w="1267" w:type="dxa"/>
            <w:tcBorders>
              <w:top w:val="nil"/>
              <w:left w:val="single" w:sz="4" w:space="0" w:color="000000"/>
              <w:bottom w:val="single" w:sz="4" w:space="0" w:color="000000"/>
              <w:right w:val="single" w:sz="4" w:space="0" w:color="000000"/>
            </w:tcBorders>
            <w:vAlign w:val="center"/>
          </w:tcPr>
          <w:p w14:paraId="5FE31B85" w14:textId="77777777" w:rsidR="00217655" w:rsidRPr="000A5220" w:rsidRDefault="00217655" w:rsidP="007F0805">
            <w:pPr>
              <w:pStyle w:val="FormText"/>
            </w:pPr>
            <w:bookmarkStart w:id="35" w:name="P27"/>
            <w:r w:rsidRPr="000A5220">
              <w:t>Filename</w:t>
            </w:r>
            <w:bookmarkEnd w:id="35"/>
          </w:p>
        </w:tc>
        <w:tc>
          <w:tcPr>
            <w:tcW w:w="6323" w:type="dxa"/>
            <w:gridSpan w:val="8"/>
            <w:tcBorders>
              <w:top w:val="nil"/>
              <w:left w:val="single" w:sz="4" w:space="0" w:color="000000"/>
              <w:bottom w:val="single" w:sz="4" w:space="0" w:color="000000"/>
              <w:right w:val="nil"/>
            </w:tcBorders>
            <w:shd w:val="clear" w:color="auto" w:fill="auto"/>
            <w:vAlign w:val="center"/>
          </w:tcPr>
          <w:p w14:paraId="26A3A58B" w14:textId="77777777" w:rsidR="00217655" w:rsidRPr="000A5220" w:rsidRDefault="00217655" w:rsidP="007F0805">
            <w:pPr>
              <w:pStyle w:val="FormUserText"/>
            </w:pPr>
          </w:p>
        </w:tc>
      </w:tr>
      <w:tr w:rsidR="00217655" w:rsidRPr="000A5220" w14:paraId="1741B903"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bottom w:val="nil"/>
              <w:right w:val="single" w:sz="4" w:space="0" w:color="000000"/>
            </w:tcBorders>
            <w:tcMar>
              <w:left w:w="0" w:type="dxa"/>
            </w:tcMar>
          </w:tcPr>
          <w:p w14:paraId="36862E4A"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54AA9663"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tcPr>
          <w:p w14:paraId="2F583513" w14:textId="77777777" w:rsidR="00217655" w:rsidRPr="000A5220" w:rsidRDefault="00217655" w:rsidP="007F0805">
            <w:pPr>
              <w:pStyle w:val="FormText"/>
            </w:pPr>
            <w:bookmarkStart w:id="36" w:name="P28"/>
            <w:r w:rsidRPr="000A5220">
              <w:t>Description</w:t>
            </w:r>
            <w:bookmarkEnd w:id="36"/>
          </w:p>
        </w:tc>
        <w:tc>
          <w:tcPr>
            <w:tcW w:w="6323" w:type="dxa"/>
            <w:gridSpan w:val="8"/>
            <w:tcBorders>
              <w:top w:val="single" w:sz="4" w:space="0" w:color="000000"/>
              <w:left w:val="single" w:sz="4" w:space="0" w:color="000000"/>
              <w:bottom w:val="single" w:sz="4" w:space="0" w:color="000000"/>
              <w:right w:val="nil"/>
            </w:tcBorders>
            <w:shd w:val="clear" w:color="auto" w:fill="auto"/>
          </w:tcPr>
          <w:p w14:paraId="65F8DCF6" w14:textId="77777777" w:rsidR="00217655" w:rsidRPr="000A5220" w:rsidRDefault="00217655" w:rsidP="007F0805">
            <w:pPr>
              <w:pStyle w:val="FormUserText"/>
            </w:pPr>
          </w:p>
        </w:tc>
      </w:tr>
      <w:tr w:rsidR="00217655" w:rsidRPr="000A5220" w14:paraId="6E017C60"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bottom w:val="nil"/>
              <w:right w:val="single" w:sz="4" w:space="0" w:color="000000"/>
            </w:tcBorders>
            <w:tcMar>
              <w:left w:w="0" w:type="dxa"/>
            </w:tcMar>
          </w:tcPr>
          <w:p w14:paraId="4F63744B"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357130AC"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5264FEA4" w14:textId="77777777" w:rsidR="00217655" w:rsidRPr="000A5220" w:rsidRDefault="00217655" w:rsidP="007F0805">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789B059" w14:textId="77777777" w:rsidR="00217655" w:rsidRPr="000A5220" w:rsidRDefault="00217655" w:rsidP="007F0805">
            <w:pPr>
              <w:pStyle w:val="FormText"/>
              <w:rPr>
                <w:b w:val="0"/>
              </w:rPr>
            </w:pPr>
            <w:bookmarkStart w:id="37" w:name="P29"/>
            <w:r w:rsidRPr="000A5220">
              <w:rPr>
                <w:b w:val="0"/>
              </w:rPr>
              <w:t>Prepared by</w:t>
            </w:r>
            <w:bookmarkEnd w:id="37"/>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3F06D8" w14:textId="77777777" w:rsidR="00217655" w:rsidRPr="000A5220" w:rsidRDefault="00217655" w:rsidP="007F0805">
            <w:pPr>
              <w:pStyle w:val="FormText"/>
              <w:rPr>
                <w:b w:val="0"/>
              </w:rPr>
            </w:pPr>
            <w:bookmarkStart w:id="38" w:name="P30"/>
            <w:r w:rsidRPr="000A5220">
              <w:rPr>
                <w:b w:val="0"/>
              </w:rPr>
              <w:t>Checked by</w:t>
            </w:r>
            <w:bookmarkEnd w:id="38"/>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34F6755F" w14:textId="77777777" w:rsidR="00217655" w:rsidRPr="000A5220" w:rsidRDefault="00217655" w:rsidP="007F0805">
            <w:pPr>
              <w:pStyle w:val="FormText"/>
              <w:rPr>
                <w:b w:val="0"/>
              </w:rPr>
            </w:pPr>
            <w:bookmarkStart w:id="39" w:name="P31"/>
            <w:r w:rsidRPr="000A5220">
              <w:rPr>
                <w:b w:val="0"/>
              </w:rPr>
              <w:t>Approved by</w:t>
            </w:r>
            <w:bookmarkEnd w:id="39"/>
          </w:p>
        </w:tc>
      </w:tr>
      <w:tr w:rsidR="00217655" w:rsidRPr="000A5220" w14:paraId="7E2057B0"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4A0D57ED"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7CF2EC0C" w14:textId="77777777" w:rsidR="00217655" w:rsidRPr="000A5220" w:rsidRDefault="00217655" w:rsidP="007F0805">
            <w:pPr>
              <w:pStyle w:val="FormUserText"/>
            </w:pPr>
          </w:p>
        </w:tc>
        <w:tc>
          <w:tcPr>
            <w:tcW w:w="1267" w:type="dxa"/>
            <w:tcBorders>
              <w:top w:val="single" w:sz="4" w:space="0" w:color="000000"/>
              <w:left w:val="single" w:sz="4" w:space="0" w:color="000000"/>
              <w:bottom w:val="single" w:sz="4" w:space="0" w:color="000000"/>
              <w:right w:val="single" w:sz="4" w:space="0" w:color="000000"/>
            </w:tcBorders>
            <w:vAlign w:val="center"/>
          </w:tcPr>
          <w:p w14:paraId="0E56771B" w14:textId="77777777" w:rsidR="00217655" w:rsidRPr="000A5220" w:rsidRDefault="00217655" w:rsidP="007F0805">
            <w:pPr>
              <w:pStyle w:val="FormText"/>
              <w:rPr>
                <w:b w:val="0"/>
              </w:rPr>
            </w:pPr>
            <w:bookmarkStart w:id="40" w:name="P32"/>
            <w:r w:rsidRPr="000A5220">
              <w:rPr>
                <w:b w:val="0"/>
              </w:rPr>
              <w:t>Name</w:t>
            </w:r>
            <w:bookmarkEnd w:id="40"/>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240C45"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FF77527"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63563AF3" w14:textId="77777777" w:rsidR="00217655" w:rsidRPr="000A5220" w:rsidRDefault="00217655" w:rsidP="007F0805">
            <w:pPr>
              <w:pStyle w:val="FormUserText"/>
            </w:pPr>
          </w:p>
        </w:tc>
      </w:tr>
      <w:tr w:rsidR="00217655" w:rsidRPr="000A5220" w14:paraId="7AD9F23B"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bottom w:val="nil"/>
              <w:right w:val="single" w:sz="4" w:space="0" w:color="000000"/>
            </w:tcBorders>
            <w:tcMar>
              <w:left w:w="0" w:type="dxa"/>
            </w:tcMar>
          </w:tcPr>
          <w:p w14:paraId="39D0EBDB" w14:textId="77777777" w:rsidR="00217655" w:rsidRPr="000A5220" w:rsidRDefault="00217655" w:rsidP="007F0805">
            <w:pPr>
              <w:pStyle w:val="FormUserText"/>
            </w:pPr>
          </w:p>
        </w:tc>
        <w:tc>
          <w:tcPr>
            <w:tcW w:w="980" w:type="dxa"/>
            <w:vMerge/>
            <w:tcBorders>
              <w:top w:val="single" w:sz="4" w:space="0" w:color="000000"/>
              <w:left w:val="single" w:sz="4" w:space="0" w:color="000000"/>
              <w:bottom w:val="nil"/>
              <w:right w:val="single" w:sz="4" w:space="0" w:color="000000"/>
            </w:tcBorders>
          </w:tcPr>
          <w:p w14:paraId="1EF50036" w14:textId="77777777" w:rsidR="00217655" w:rsidRPr="000A5220" w:rsidRDefault="00217655" w:rsidP="007F0805">
            <w:pPr>
              <w:pStyle w:val="FormUserText"/>
            </w:pPr>
          </w:p>
        </w:tc>
        <w:tc>
          <w:tcPr>
            <w:tcW w:w="1267" w:type="dxa"/>
            <w:tcBorders>
              <w:top w:val="single" w:sz="4" w:space="0" w:color="000000"/>
              <w:left w:val="single" w:sz="4" w:space="0" w:color="000000"/>
              <w:bottom w:val="nil"/>
              <w:right w:val="single" w:sz="4" w:space="0" w:color="000000"/>
            </w:tcBorders>
            <w:vAlign w:val="center"/>
          </w:tcPr>
          <w:p w14:paraId="3815CE51" w14:textId="77777777" w:rsidR="00217655" w:rsidRPr="000A5220" w:rsidRDefault="00217655" w:rsidP="007F0805">
            <w:pPr>
              <w:pStyle w:val="FormText"/>
              <w:rPr>
                <w:b w:val="0"/>
              </w:rPr>
            </w:pPr>
            <w:bookmarkStart w:id="41" w:name="P33"/>
            <w:r w:rsidRPr="000A5220">
              <w:rPr>
                <w:b w:val="0"/>
              </w:rPr>
              <w:t>Signature</w:t>
            </w:r>
            <w:bookmarkEnd w:id="41"/>
          </w:p>
        </w:tc>
        <w:tc>
          <w:tcPr>
            <w:tcW w:w="2082" w:type="dxa"/>
            <w:gridSpan w:val="2"/>
            <w:tcBorders>
              <w:top w:val="single" w:sz="4" w:space="0" w:color="000000"/>
              <w:left w:val="single" w:sz="4" w:space="0" w:color="000000"/>
              <w:bottom w:val="nil"/>
              <w:right w:val="single" w:sz="4" w:space="0" w:color="000000"/>
            </w:tcBorders>
            <w:shd w:val="clear" w:color="auto" w:fill="auto"/>
            <w:vAlign w:val="center"/>
          </w:tcPr>
          <w:p w14:paraId="3798C3D5"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nil"/>
              <w:right w:val="single" w:sz="4" w:space="0" w:color="000000"/>
            </w:tcBorders>
            <w:shd w:val="clear" w:color="auto" w:fill="auto"/>
            <w:vAlign w:val="center"/>
          </w:tcPr>
          <w:p w14:paraId="7A9D8403"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nil"/>
              <w:right w:val="nil"/>
            </w:tcBorders>
            <w:shd w:val="clear" w:color="auto" w:fill="auto"/>
            <w:vAlign w:val="center"/>
          </w:tcPr>
          <w:p w14:paraId="07DE6BCB" w14:textId="77777777" w:rsidR="00217655" w:rsidRPr="000A5220" w:rsidRDefault="00217655" w:rsidP="007F0805">
            <w:pPr>
              <w:pStyle w:val="FormUserText"/>
            </w:pPr>
          </w:p>
        </w:tc>
      </w:tr>
      <w:tr w:rsidR="00217655" w:rsidRPr="000A5220" w14:paraId="3A4AFB26"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cantSplit/>
          <w:trHeight w:hRule="exact" w:val="57"/>
          <w:jc w:val="center"/>
        </w:trPr>
        <w:tc>
          <w:tcPr>
            <w:tcW w:w="1180" w:type="dxa"/>
            <w:gridSpan w:val="2"/>
            <w:tcBorders>
              <w:top w:val="single" w:sz="4" w:space="0" w:color="000000"/>
              <w:bottom w:val="nil"/>
              <w:right w:val="single" w:sz="4" w:space="0" w:color="000000"/>
            </w:tcBorders>
            <w:tcMar>
              <w:left w:w="0" w:type="dxa"/>
            </w:tcMar>
          </w:tcPr>
          <w:p w14:paraId="162EB713" w14:textId="77777777" w:rsidR="00217655" w:rsidRPr="000A5220" w:rsidRDefault="00217655" w:rsidP="007F0805">
            <w:pPr>
              <w:rPr>
                <w:b/>
              </w:rPr>
            </w:pPr>
          </w:p>
        </w:tc>
        <w:tc>
          <w:tcPr>
            <w:tcW w:w="980" w:type="dxa"/>
            <w:tcBorders>
              <w:top w:val="single" w:sz="4" w:space="0" w:color="000000"/>
              <w:left w:val="single" w:sz="4" w:space="0" w:color="000000"/>
              <w:bottom w:val="nil"/>
              <w:right w:val="single" w:sz="4" w:space="0" w:color="000000"/>
            </w:tcBorders>
          </w:tcPr>
          <w:p w14:paraId="19320E46" w14:textId="77777777" w:rsidR="00217655" w:rsidRPr="000A5220" w:rsidRDefault="00217655" w:rsidP="007F0805">
            <w:pPr>
              <w:rPr>
                <w:b/>
              </w:rPr>
            </w:pPr>
          </w:p>
        </w:tc>
        <w:tc>
          <w:tcPr>
            <w:tcW w:w="1267" w:type="dxa"/>
            <w:tcBorders>
              <w:top w:val="single" w:sz="4" w:space="0" w:color="000000"/>
              <w:left w:val="single" w:sz="4" w:space="0" w:color="000000"/>
              <w:bottom w:val="nil"/>
              <w:right w:val="single" w:sz="4" w:space="0" w:color="000000"/>
            </w:tcBorders>
          </w:tcPr>
          <w:p w14:paraId="305A5A03" w14:textId="77777777" w:rsidR="00217655" w:rsidRPr="000A5220" w:rsidRDefault="00217655" w:rsidP="007F0805">
            <w:pPr>
              <w:rPr>
                <w:b/>
              </w:rPr>
            </w:pPr>
          </w:p>
        </w:tc>
        <w:tc>
          <w:tcPr>
            <w:tcW w:w="6331" w:type="dxa"/>
            <w:gridSpan w:val="9"/>
            <w:tcBorders>
              <w:top w:val="single" w:sz="4" w:space="0" w:color="000000"/>
              <w:left w:val="single" w:sz="4" w:space="0" w:color="000000"/>
              <w:bottom w:val="nil"/>
            </w:tcBorders>
          </w:tcPr>
          <w:p w14:paraId="153C02FA" w14:textId="77777777" w:rsidR="00217655" w:rsidRPr="000A5220" w:rsidRDefault="00217655" w:rsidP="007F0805">
            <w:pPr>
              <w:rPr>
                <w:sz w:val="22"/>
              </w:rPr>
            </w:pPr>
          </w:p>
        </w:tc>
      </w:tr>
      <w:tr w:rsidR="00217655" w:rsidRPr="000A5220" w14:paraId="0DD6D5D5"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318"/>
          <w:jc w:val="center"/>
        </w:trPr>
        <w:tc>
          <w:tcPr>
            <w:tcW w:w="1180" w:type="dxa"/>
            <w:gridSpan w:val="2"/>
            <w:vMerge w:val="restart"/>
            <w:tcBorders>
              <w:top w:val="nil"/>
              <w:right w:val="single" w:sz="4" w:space="0" w:color="000000"/>
            </w:tcBorders>
            <w:tcMar>
              <w:left w:w="0" w:type="dxa"/>
            </w:tcMar>
          </w:tcPr>
          <w:p w14:paraId="6991C1D6" w14:textId="77777777" w:rsidR="00217655" w:rsidRPr="000A5220" w:rsidRDefault="00217655" w:rsidP="007F0805">
            <w:pPr>
              <w:pStyle w:val="FormUserText"/>
            </w:pPr>
          </w:p>
        </w:tc>
        <w:tc>
          <w:tcPr>
            <w:tcW w:w="980" w:type="dxa"/>
            <w:vMerge w:val="restart"/>
            <w:tcBorders>
              <w:top w:val="nil"/>
              <w:left w:val="single" w:sz="4" w:space="0" w:color="000000"/>
              <w:right w:val="single" w:sz="4" w:space="0" w:color="000000"/>
            </w:tcBorders>
          </w:tcPr>
          <w:p w14:paraId="17C61133" w14:textId="77777777" w:rsidR="00217655" w:rsidRPr="000A5220" w:rsidRDefault="00217655" w:rsidP="007F0805">
            <w:pPr>
              <w:pStyle w:val="FormUserText"/>
            </w:pPr>
          </w:p>
        </w:tc>
        <w:tc>
          <w:tcPr>
            <w:tcW w:w="1267" w:type="dxa"/>
            <w:tcBorders>
              <w:top w:val="nil"/>
              <w:left w:val="single" w:sz="4" w:space="0" w:color="000000"/>
              <w:bottom w:val="single" w:sz="4" w:space="0" w:color="000000"/>
              <w:right w:val="single" w:sz="4" w:space="0" w:color="000000"/>
            </w:tcBorders>
            <w:vAlign w:val="center"/>
          </w:tcPr>
          <w:p w14:paraId="248E9EEE" w14:textId="77777777" w:rsidR="00217655" w:rsidRPr="000A5220" w:rsidRDefault="00217655" w:rsidP="007F0805">
            <w:pPr>
              <w:pStyle w:val="FormText"/>
            </w:pPr>
            <w:bookmarkStart w:id="42" w:name="P34"/>
            <w:r w:rsidRPr="000A5220">
              <w:t>Filename</w:t>
            </w:r>
            <w:bookmarkEnd w:id="42"/>
          </w:p>
        </w:tc>
        <w:tc>
          <w:tcPr>
            <w:tcW w:w="6323" w:type="dxa"/>
            <w:gridSpan w:val="8"/>
            <w:tcBorders>
              <w:top w:val="nil"/>
              <w:left w:val="single" w:sz="4" w:space="0" w:color="000000"/>
              <w:bottom w:val="single" w:sz="4" w:space="0" w:color="000000"/>
              <w:right w:val="nil"/>
            </w:tcBorders>
            <w:shd w:val="clear" w:color="auto" w:fill="auto"/>
            <w:vAlign w:val="center"/>
          </w:tcPr>
          <w:p w14:paraId="0E73DC4B" w14:textId="77777777" w:rsidR="00217655" w:rsidRPr="000A5220" w:rsidRDefault="00217655" w:rsidP="007F0805">
            <w:pPr>
              <w:pStyle w:val="FormUserText"/>
            </w:pPr>
          </w:p>
        </w:tc>
      </w:tr>
      <w:tr w:rsidR="00217655" w:rsidRPr="000A5220" w14:paraId="715C1CE1"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907"/>
          <w:jc w:val="center"/>
        </w:trPr>
        <w:tc>
          <w:tcPr>
            <w:tcW w:w="1180" w:type="dxa"/>
            <w:gridSpan w:val="2"/>
            <w:vMerge/>
            <w:tcBorders>
              <w:top w:val="single" w:sz="4" w:space="0" w:color="000000"/>
              <w:right w:val="single" w:sz="4" w:space="0" w:color="000000"/>
            </w:tcBorders>
          </w:tcPr>
          <w:p w14:paraId="05D602C8" w14:textId="77777777" w:rsidR="00217655" w:rsidRPr="000A5220" w:rsidRDefault="00217655" w:rsidP="007F0805">
            <w:pPr>
              <w:rPr>
                <w:b/>
              </w:rPr>
            </w:pPr>
          </w:p>
        </w:tc>
        <w:tc>
          <w:tcPr>
            <w:tcW w:w="980" w:type="dxa"/>
            <w:vMerge/>
            <w:tcBorders>
              <w:top w:val="single" w:sz="4" w:space="0" w:color="000000"/>
              <w:left w:val="single" w:sz="4" w:space="0" w:color="000000"/>
              <w:right w:val="single" w:sz="4" w:space="0" w:color="000000"/>
            </w:tcBorders>
          </w:tcPr>
          <w:p w14:paraId="7E35612F" w14:textId="77777777" w:rsidR="00217655" w:rsidRPr="000A5220" w:rsidRDefault="00217655" w:rsidP="007F0805">
            <w:pPr>
              <w:rPr>
                <w:b/>
              </w:rPr>
            </w:pPr>
          </w:p>
        </w:tc>
        <w:tc>
          <w:tcPr>
            <w:tcW w:w="1267" w:type="dxa"/>
            <w:tcBorders>
              <w:top w:val="single" w:sz="4" w:space="0" w:color="000000"/>
              <w:left w:val="single" w:sz="4" w:space="0" w:color="000000"/>
              <w:bottom w:val="single" w:sz="4" w:space="0" w:color="000000"/>
              <w:right w:val="single" w:sz="4" w:space="0" w:color="000000"/>
            </w:tcBorders>
          </w:tcPr>
          <w:p w14:paraId="60DE408F" w14:textId="77777777" w:rsidR="00217655" w:rsidRPr="000A5220" w:rsidRDefault="00217655" w:rsidP="007F0805">
            <w:pPr>
              <w:pStyle w:val="FormText"/>
            </w:pPr>
            <w:bookmarkStart w:id="43" w:name="P35"/>
            <w:r w:rsidRPr="000A5220">
              <w:t>Description</w:t>
            </w:r>
            <w:bookmarkEnd w:id="43"/>
          </w:p>
        </w:tc>
        <w:tc>
          <w:tcPr>
            <w:tcW w:w="6323" w:type="dxa"/>
            <w:gridSpan w:val="8"/>
            <w:tcBorders>
              <w:top w:val="single" w:sz="4" w:space="0" w:color="000000"/>
              <w:left w:val="single" w:sz="4" w:space="0" w:color="000000"/>
              <w:bottom w:val="single" w:sz="4" w:space="0" w:color="000000"/>
              <w:right w:val="nil"/>
            </w:tcBorders>
            <w:shd w:val="clear" w:color="auto" w:fill="auto"/>
          </w:tcPr>
          <w:p w14:paraId="495F8AC9" w14:textId="77777777" w:rsidR="00217655" w:rsidRPr="000A5220" w:rsidRDefault="00217655" w:rsidP="007F0805">
            <w:pPr>
              <w:pStyle w:val="FormUserText"/>
            </w:pPr>
          </w:p>
        </w:tc>
      </w:tr>
      <w:tr w:rsidR="00217655" w:rsidRPr="000A5220" w14:paraId="76769CA6"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hRule="exact" w:val="278"/>
          <w:jc w:val="center"/>
        </w:trPr>
        <w:tc>
          <w:tcPr>
            <w:tcW w:w="1180" w:type="dxa"/>
            <w:gridSpan w:val="2"/>
            <w:vMerge/>
            <w:tcBorders>
              <w:top w:val="single" w:sz="4" w:space="0" w:color="000000"/>
              <w:right w:val="single" w:sz="4" w:space="0" w:color="000000"/>
            </w:tcBorders>
          </w:tcPr>
          <w:p w14:paraId="75CCD819" w14:textId="77777777" w:rsidR="00217655" w:rsidRPr="000A5220" w:rsidRDefault="00217655" w:rsidP="007F0805">
            <w:pPr>
              <w:rPr>
                <w:b/>
              </w:rPr>
            </w:pPr>
          </w:p>
        </w:tc>
        <w:tc>
          <w:tcPr>
            <w:tcW w:w="980" w:type="dxa"/>
            <w:vMerge/>
            <w:tcBorders>
              <w:top w:val="single" w:sz="4" w:space="0" w:color="000000"/>
              <w:left w:val="single" w:sz="4" w:space="0" w:color="000000"/>
              <w:right w:val="single" w:sz="4" w:space="0" w:color="000000"/>
            </w:tcBorders>
          </w:tcPr>
          <w:p w14:paraId="4E8B3ABB" w14:textId="77777777" w:rsidR="00217655" w:rsidRPr="000A5220" w:rsidRDefault="00217655" w:rsidP="007F0805">
            <w:pPr>
              <w:rPr>
                <w:b/>
              </w:rPr>
            </w:pPr>
          </w:p>
        </w:tc>
        <w:tc>
          <w:tcPr>
            <w:tcW w:w="1267" w:type="dxa"/>
            <w:tcBorders>
              <w:top w:val="single" w:sz="4" w:space="0" w:color="000000"/>
              <w:left w:val="single" w:sz="4" w:space="0" w:color="000000"/>
              <w:bottom w:val="single" w:sz="4" w:space="0" w:color="000000"/>
              <w:right w:val="single" w:sz="4" w:space="0" w:color="000000"/>
            </w:tcBorders>
          </w:tcPr>
          <w:p w14:paraId="4E58F751" w14:textId="77777777" w:rsidR="00217655" w:rsidRPr="000A5220" w:rsidRDefault="00217655" w:rsidP="007F0805">
            <w:pPr>
              <w:pStyle w:val="FormText"/>
            </w:pPr>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14C108" w14:textId="77777777" w:rsidR="00217655" w:rsidRPr="000A5220" w:rsidRDefault="00217655" w:rsidP="007F0805">
            <w:pPr>
              <w:pStyle w:val="FormText"/>
              <w:rPr>
                <w:b w:val="0"/>
              </w:rPr>
            </w:pPr>
            <w:bookmarkStart w:id="44" w:name="P36"/>
            <w:r w:rsidRPr="000A5220">
              <w:rPr>
                <w:b w:val="0"/>
              </w:rPr>
              <w:t>Prepared by</w:t>
            </w:r>
            <w:bookmarkEnd w:id="44"/>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3E2B3F" w14:textId="77777777" w:rsidR="00217655" w:rsidRPr="000A5220" w:rsidRDefault="00217655" w:rsidP="007F0805">
            <w:pPr>
              <w:pStyle w:val="FormText"/>
              <w:rPr>
                <w:b w:val="0"/>
              </w:rPr>
            </w:pPr>
            <w:bookmarkStart w:id="45" w:name="P37"/>
            <w:r w:rsidRPr="000A5220">
              <w:rPr>
                <w:b w:val="0"/>
              </w:rPr>
              <w:t>Checked by</w:t>
            </w:r>
            <w:bookmarkEnd w:id="45"/>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5D0DD378" w14:textId="77777777" w:rsidR="00217655" w:rsidRPr="000A5220" w:rsidRDefault="00217655" w:rsidP="007F0805">
            <w:pPr>
              <w:pStyle w:val="FormText"/>
              <w:rPr>
                <w:b w:val="0"/>
              </w:rPr>
            </w:pPr>
            <w:bookmarkStart w:id="46" w:name="P38"/>
            <w:r w:rsidRPr="000A5220">
              <w:rPr>
                <w:b w:val="0"/>
              </w:rPr>
              <w:t>Approved by</w:t>
            </w:r>
            <w:bookmarkEnd w:id="46"/>
          </w:p>
        </w:tc>
      </w:tr>
      <w:tr w:rsidR="00217655" w:rsidRPr="000A5220" w14:paraId="34E31872"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3F648863" w14:textId="77777777" w:rsidR="00217655" w:rsidRPr="000A5220" w:rsidRDefault="00217655" w:rsidP="007F0805">
            <w:pPr>
              <w:rPr>
                <w:b/>
              </w:rPr>
            </w:pPr>
          </w:p>
        </w:tc>
        <w:tc>
          <w:tcPr>
            <w:tcW w:w="980" w:type="dxa"/>
            <w:vMerge/>
            <w:tcBorders>
              <w:top w:val="single" w:sz="4" w:space="0" w:color="000000"/>
              <w:left w:val="single" w:sz="4" w:space="0" w:color="000000"/>
              <w:right w:val="single" w:sz="4" w:space="0" w:color="000000"/>
            </w:tcBorders>
          </w:tcPr>
          <w:p w14:paraId="0ED11004" w14:textId="77777777" w:rsidR="00217655" w:rsidRPr="000A5220" w:rsidRDefault="00217655" w:rsidP="007F0805">
            <w:pPr>
              <w:rPr>
                <w:b/>
              </w:rPr>
            </w:pPr>
          </w:p>
        </w:tc>
        <w:tc>
          <w:tcPr>
            <w:tcW w:w="1267" w:type="dxa"/>
            <w:tcBorders>
              <w:top w:val="single" w:sz="4" w:space="0" w:color="000000"/>
              <w:left w:val="single" w:sz="4" w:space="0" w:color="000000"/>
              <w:bottom w:val="single" w:sz="4" w:space="0" w:color="000000"/>
              <w:right w:val="single" w:sz="4" w:space="0" w:color="000000"/>
            </w:tcBorders>
            <w:vAlign w:val="center"/>
          </w:tcPr>
          <w:p w14:paraId="056018F6" w14:textId="77777777" w:rsidR="00217655" w:rsidRPr="000A5220" w:rsidRDefault="00217655" w:rsidP="007F0805">
            <w:pPr>
              <w:pStyle w:val="FormText"/>
              <w:rPr>
                <w:b w:val="0"/>
              </w:rPr>
            </w:pPr>
            <w:bookmarkStart w:id="47" w:name="P39"/>
            <w:r w:rsidRPr="000A5220">
              <w:rPr>
                <w:b w:val="0"/>
              </w:rPr>
              <w:t>Name</w:t>
            </w:r>
            <w:bookmarkEnd w:id="47"/>
          </w:p>
        </w:tc>
        <w:tc>
          <w:tcPr>
            <w:tcW w:w="20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AA4EFC" w14:textId="77777777" w:rsidR="00217655" w:rsidRPr="000A5220" w:rsidRDefault="00217655" w:rsidP="007F0805">
            <w:pPr>
              <w:pStyle w:val="FormUserText"/>
            </w:pPr>
          </w:p>
        </w:tc>
        <w:tc>
          <w:tcPr>
            <w:tcW w:w="178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A50D89" w14:textId="77777777" w:rsidR="00217655" w:rsidRPr="000A5220" w:rsidRDefault="00217655" w:rsidP="007F0805">
            <w:pPr>
              <w:pStyle w:val="FormUserText"/>
            </w:pPr>
          </w:p>
        </w:tc>
        <w:tc>
          <w:tcPr>
            <w:tcW w:w="2460" w:type="dxa"/>
            <w:gridSpan w:val="4"/>
            <w:tcBorders>
              <w:top w:val="single" w:sz="4" w:space="0" w:color="000000"/>
              <w:left w:val="single" w:sz="4" w:space="0" w:color="000000"/>
              <w:bottom w:val="single" w:sz="4" w:space="0" w:color="000000"/>
              <w:right w:val="nil"/>
            </w:tcBorders>
            <w:shd w:val="clear" w:color="auto" w:fill="auto"/>
            <w:vAlign w:val="center"/>
          </w:tcPr>
          <w:p w14:paraId="59052180" w14:textId="77777777" w:rsidR="00217655" w:rsidRPr="000A5220" w:rsidRDefault="00217655" w:rsidP="007F0805">
            <w:pPr>
              <w:pStyle w:val="FormUserText"/>
            </w:pPr>
          </w:p>
        </w:tc>
      </w:tr>
      <w:tr w:rsidR="00217655" w:rsidRPr="000A5220" w14:paraId="0FE57008" w14:textId="77777777" w:rsidTr="00564BA0">
        <w:tblPrEx>
          <w:tblBorders>
            <w:top w:val="single" w:sz="4" w:space="0" w:color="A6A6A6"/>
            <w:bottom w:val="single" w:sz="4" w:space="0" w:color="A6A6A6"/>
            <w:insideH w:val="single" w:sz="4" w:space="0" w:color="A6A6A6"/>
            <w:insideV w:val="single" w:sz="4" w:space="0" w:color="A6A6A6"/>
          </w:tblBorders>
          <w:tblCellMar>
            <w:left w:w="85" w:type="dxa"/>
            <w:right w:w="28" w:type="dxa"/>
          </w:tblCellMar>
          <w:tblLook w:val="01E0" w:firstRow="1" w:lastRow="1" w:firstColumn="1" w:lastColumn="1" w:noHBand="0" w:noVBand="0"/>
        </w:tblPrEx>
        <w:trPr>
          <w:gridAfter w:val="1"/>
          <w:wAfter w:w="8" w:type="dxa"/>
          <w:cantSplit/>
          <w:trHeight w:val="482"/>
          <w:jc w:val="center"/>
        </w:trPr>
        <w:tc>
          <w:tcPr>
            <w:tcW w:w="1180" w:type="dxa"/>
            <w:gridSpan w:val="2"/>
            <w:vMerge/>
            <w:tcBorders>
              <w:top w:val="single" w:sz="4" w:space="0" w:color="000000"/>
              <w:right w:val="single" w:sz="4" w:space="0" w:color="000000"/>
            </w:tcBorders>
          </w:tcPr>
          <w:p w14:paraId="072DAB4E" w14:textId="77777777" w:rsidR="00217655" w:rsidRPr="000A5220" w:rsidRDefault="00217655" w:rsidP="007F0805">
            <w:pPr>
              <w:rPr>
                <w:b/>
              </w:rPr>
            </w:pPr>
          </w:p>
        </w:tc>
        <w:tc>
          <w:tcPr>
            <w:tcW w:w="980" w:type="dxa"/>
            <w:vMerge/>
            <w:tcBorders>
              <w:top w:val="single" w:sz="4" w:space="0" w:color="000000"/>
              <w:left w:val="single" w:sz="4" w:space="0" w:color="000000"/>
              <w:right w:val="single" w:sz="4" w:space="0" w:color="000000"/>
            </w:tcBorders>
          </w:tcPr>
          <w:p w14:paraId="7E11734C" w14:textId="77777777" w:rsidR="00217655" w:rsidRPr="000A5220" w:rsidRDefault="00217655" w:rsidP="007F0805">
            <w:pPr>
              <w:rPr>
                <w:b/>
              </w:rPr>
            </w:pPr>
          </w:p>
        </w:tc>
        <w:tc>
          <w:tcPr>
            <w:tcW w:w="1267" w:type="dxa"/>
            <w:tcBorders>
              <w:top w:val="single" w:sz="4" w:space="0" w:color="000000"/>
              <w:left w:val="single" w:sz="4" w:space="0" w:color="000000"/>
              <w:right w:val="single" w:sz="4" w:space="0" w:color="000000"/>
            </w:tcBorders>
            <w:vAlign w:val="center"/>
          </w:tcPr>
          <w:p w14:paraId="7E813200" w14:textId="77777777" w:rsidR="00217655" w:rsidRPr="000A5220" w:rsidRDefault="00217655" w:rsidP="007F0805">
            <w:pPr>
              <w:pStyle w:val="FormText"/>
              <w:rPr>
                <w:b w:val="0"/>
              </w:rPr>
            </w:pPr>
            <w:bookmarkStart w:id="48" w:name="P40"/>
            <w:r w:rsidRPr="000A5220">
              <w:rPr>
                <w:b w:val="0"/>
              </w:rPr>
              <w:t>Signature</w:t>
            </w:r>
            <w:bookmarkEnd w:id="48"/>
          </w:p>
        </w:tc>
        <w:tc>
          <w:tcPr>
            <w:tcW w:w="2082" w:type="dxa"/>
            <w:gridSpan w:val="2"/>
            <w:tcBorders>
              <w:top w:val="single" w:sz="4" w:space="0" w:color="000000"/>
              <w:left w:val="single" w:sz="4" w:space="0" w:color="000000"/>
              <w:right w:val="single" w:sz="4" w:space="0" w:color="000000"/>
            </w:tcBorders>
            <w:shd w:val="clear" w:color="auto" w:fill="auto"/>
            <w:vAlign w:val="center"/>
          </w:tcPr>
          <w:p w14:paraId="3D6832E5" w14:textId="77777777" w:rsidR="00217655" w:rsidRPr="000A5220" w:rsidRDefault="00217655" w:rsidP="007F0805">
            <w:pPr>
              <w:pStyle w:val="FormUserText"/>
            </w:pPr>
          </w:p>
        </w:tc>
        <w:tc>
          <w:tcPr>
            <w:tcW w:w="1781" w:type="dxa"/>
            <w:gridSpan w:val="2"/>
            <w:tcBorders>
              <w:top w:val="single" w:sz="4" w:space="0" w:color="000000"/>
              <w:left w:val="single" w:sz="4" w:space="0" w:color="000000"/>
              <w:right w:val="single" w:sz="4" w:space="0" w:color="000000"/>
            </w:tcBorders>
            <w:shd w:val="clear" w:color="auto" w:fill="auto"/>
            <w:vAlign w:val="center"/>
          </w:tcPr>
          <w:p w14:paraId="61754FA2" w14:textId="77777777" w:rsidR="00217655" w:rsidRPr="000A5220" w:rsidRDefault="00217655" w:rsidP="007F0805">
            <w:pPr>
              <w:pStyle w:val="FormUserText"/>
            </w:pPr>
          </w:p>
        </w:tc>
        <w:tc>
          <w:tcPr>
            <w:tcW w:w="2460" w:type="dxa"/>
            <w:gridSpan w:val="4"/>
            <w:tcBorders>
              <w:top w:val="single" w:sz="4" w:space="0" w:color="000000"/>
              <w:left w:val="single" w:sz="4" w:space="0" w:color="000000"/>
              <w:right w:val="nil"/>
            </w:tcBorders>
            <w:shd w:val="clear" w:color="auto" w:fill="auto"/>
            <w:vAlign w:val="center"/>
          </w:tcPr>
          <w:p w14:paraId="6C7CEEE3" w14:textId="77777777" w:rsidR="00217655" w:rsidRPr="000A5220" w:rsidRDefault="00217655" w:rsidP="007F0805">
            <w:pPr>
              <w:pStyle w:val="FormUserText"/>
            </w:pPr>
          </w:p>
        </w:tc>
      </w:tr>
      <w:tr w:rsidR="00217655" w:rsidRPr="000A5220" w14:paraId="6E1B3F88"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top w:val="single" w:sz="4" w:space="0" w:color="000000"/>
            </w:tcBorders>
          </w:tcPr>
          <w:p w14:paraId="7007963B" w14:textId="77777777" w:rsidR="00217655" w:rsidRPr="000A5220" w:rsidRDefault="00217655" w:rsidP="007F0805">
            <w:pPr>
              <w:rPr>
                <w:sz w:val="22"/>
              </w:rPr>
            </w:pPr>
          </w:p>
        </w:tc>
      </w:tr>
      <w:tr w:rsidR="00217655" w:rsidRPr="000A5220" w14:paraId="120612C1"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284"/>
          <w:jc w:val="center"/>
          <w:hidden/>
        </w:trPr>
        <w:tc>
          <w:tcPr>
            <w:tcW w:w="4156" w:type="dxa"/>
            <w:gridSpan w:val="4"/>
          </w:tcPr>
          <w:p w14:paraId="2661260A" w14:textId="77777777" w:rsidR="00217655" w:rsidRPr="000A5220" w:rsidRDefault="00217655" w:rsidP="007F0805">
            <w:pPr>
              <w:rPr>
                <w:sz w:val="22"/>
              </w:rPr>
            </w:pPr>
            <w:r w:rsidRPr="000A5220">
              <w:rPr>
                <w:rFonts w:ascii="Arial" w:hAnsi="Arial" w:cs="Arial"/>
                <w:vanish/>
                <w:color w:val="FF0000"/>
                <w:sz w:val="16"/>
                <w:szCs w:val="16"/>
              </w:rPr>
              <w:t xml:space="preserve">Press </w:t>
            </w:r>
            <w:r w:rsidRPr="000A5220">
              <w:rPr>
                <w:rFonts w:ascii="Arial" w:hAnsi="Arial" w:cs="Arial"/>
                <w:b/>
                <w:vanish/>
                <w:color w:val="FF0000"/>
                <w:sz w:val="16"/>
                <w:szCs w:val="16"/>
              </w:rPr>
              <w:t>Control+Shift+D</w:t>
            </w:r>
            <w:r w:rsidRPr="000A5220">
              <w:rPr>
                <w:rFonts w:ascii="Arial" w:hAnsi="Arial" w:cs="Arial"/>
                <w:vanish/>
                <w:color w:val="FF0000"/>
                <w:sz w:val="16"/>
                <w:szCs w:val="16"/>
              </w:rPr>
              <w:t xml:space="preserve"> to insert or remove DV sheet</w:t>
            </w:r>
          </w:p>
        </w:tc>
        <w:tc>
          <w:tcPr>
            <w:tcW w:w="4819" w:type="dxa"/>
            <w:gridSpan w:val="4"/>
            <w:vAlign w:val="center"/>
          </w:tcPr>
          <w:p w14:paraId="77FD1B2E" w14:textId="77777777" w:rsidR="00217655" w:rsidRPr="000A5220" w:rsidRDefault="00217655" w:rsidP="00064AF2">
            <w:pPr>
              <w:pStyle w:val="FormText"/>
            </w:pPr>
            <w:bookmarkStart w:id="49" w:name="P41"/>
            <w:r w:rsidRPr="000A5220">
              <w:t>Issue Document Verification with Document</w:t>
            </w:r>
            <w:bookmarkEnd w:id="49"/>
          </w:p>
        </w:tc>
        <w:tc>
          <w:tcPr>
            <w:tcW w:w="140" w:type="dxa"/>
            <w:tcBorders>
              <w:right w:val="single" w:sz="4" w:space="0" w:color="000000"/>
            </w:tcBorders>
          </w:tcPr>
          <w:p w14:paraId="4408B3D7" w14:textId="77777777" w:rsidR="00217655" w:rsidRPr="000A5220" w:rsidRDefault="00217655" w:rsidP="007F0805">
            <w:pPr>
              <w:spacing w:before="80"/>
              <w:rPr>
                <w:sz w:val="22"/>
              </w:rPr>
            </w:pPr>
          </w:p>
        </w:tc>
        <w:tc>
          <w:tcPr>
            <w:tcW w:w="354" w:type="dxa"/>
            <w:tcBorders>
              <w:top w:val="single" w:sz="4" w:space="0" w:color="000000"/>
              <w:left w:val="single" w:sz="4" w:space="0" w:color="000000"/>
              <w:bottom w:val="single" w:sz="4" w:space="0" w:color="000000"/>
              <w:right w:val="single" w:sz="4" w:space="0" w:color="000000"/>
            </w:tcBorders>
            <w:vAlign w:val="center"/>
          </w:tcPr>
          <w:p w14:paraId="1CE809F6" w14:textId="77777777" w:rsidR="00217655" w:rsidRPr="000A5220" w:rsidRDefault="00217655" w:rsidP="007F0805">
            <w:pPr>
              <w:jc w:val="center"/>
              <w:rPr>
                <w:sz w:val="22"/>
              </w:rPr>
            </w:pPr>
            <w:r w:rsidRPr="000A5220">
              <w:rPr>
                <w:sz w:val="22"/>
              </w:rPr>
              <w:sym w:font="Wingdings" w:char="F0FC"/>
            </w:r>
          </w:p>
        </w:tc>
        <w:tc>
          <w:tcPr>
            <w:tcW w:w="265" w:type="dxa"/>
            <w:tcBorders>
              <w:left w:val="single" w:sz="4" w:space="0" w:color="000000"/>
            </w:tcBorders>
          </w:tcPr>
          <w:p w14:paraId="0CD2E774" w14:textId="77777777" w:rsidR="00217655" w:rsidRPr="000A5220" w:rsidRDefault="00217655" w:rsidP="007F0805">
            <w:pPr>
              <w:spacing w:before="80"/>
              <w:rPr>
                <w:sz w:val="22"/>
              </w:rPr>
            </w:pPr>
          </w:p>
        </w:tc>
      </w:tr>
      <w:tr w:rsidR="00217655" w:rsidRPr="000A5220" w14:paraId="3571C878" w14:textId="77777777" w:rsidTr="00564BA0">
        <w:tblPrEx>
          <w:tblCellMar>
            <w:left w:w="85" w:type="dxa"/>
            <w:right w:w="28" w:type="dxa"/>
          </w:tblCellMar>
          <w:tblLook w:val="01E0" w:firstRow="1" w:lastRow="1" w:firstColumn="1" w:lastColumn="1" w:noHBand="0" w:noVBand="0"/>
        </w:tblPrEx>
        <w:trPr>
          <w:gridBefore w:val="1"/>
          <w:gridAfter w:val="1"/>
          <w:wBefore w:w="16" w:type="dxa"/>
          <w:wAfter w:w="8" w:type="dxa"/>
          <w:cantSplit/>
          <w:trHeight w:hRule="exact" w:val="57"/>
          <w:jc w:val="center"/>
        </w:trPr>
        <w:tc>
          <w:tcPr>
            <w:tcW w:w="9734" w:type="dxa"/>
            <w:gridSpan w:val="11"/>
            <w:tcBorders>
              <w:bottom w:val="single" w:sz="4" w:space="0" w:color="000000"/>
            </w:tcBorders>
          </w:tcPr>
          <w:p w14:paraId="0E0A1FC7" w14:textId="77777777" w:rsidR="00217655" w:rsidRPr="000A5220" w:rsidRDefault="00217655" w:rsidP="007F0805">
            <w:pPr>
              <w:rPr>
                <w:sz w:val="22"/>
              </w:rPr>
            </w:pPr>
          </w:p>
        </w:tc>
      </w:tr>
    </w:tbl>
    <w:p w14:paraId="69247FC1" w14:textId="77777777" w:rsidR="00217655" w:rsidRPr="000A5220" w:rsidRDefault="00217655" w:rsidP="007F0805">
      <w:pPr>
        <w:rPr>
          <w:sz w:val="2"/>
          <w:szCs w:val="2"/>
        </w:rPr>
      </w:pPr>
    </w:p>
    <w:p w14:paraId="3845F8FD" w14:textId="77777777" w:rsidR="00217655" w:rsidRPr="000A5220" w:rsidRDefault="00217655" w:rsidP="007F0805">
      <w:pPr>
        <w:sectPr w:rsidR="00217655" w:rsidRPr="000A5220" w:rsidSect="007F0805">
          <w:headerReference w:type="default" r:id="rId26"/>
          <w:footerReference w:type="default" r:id="rId27"/>
          <w:pgSz w:w="11907" w:h="16840" w:code="9"/>
          <w:pgMar w:top="851" w:right="1134" w:bottom="1701" w:left="1134" w:header="0" w:footer="567" w:gutter="0"/>
          <w:pgNumType w:start="1"/>
          <w:cols w:space="720"/>
          <w:formProt w:val="0"/>
          <w:docGrid w:linePitch="326"/>
        </w:sectPr>
      </w:pPr>
    </w:p>
    <w:p w14:paraId="6F6DCEA2" w14:textId="77777777" w:rsidR="00217655" w:rsidRPr="000A5220" w:rsidRDefault="00217655" w:rsidP="007F0805">
      <w:pPr>
        <w:spacing w:line="20" w:lineRule="exact"/>
        <w:rPr>
          <w:vanish/>
          <w:sz w:val="2"/>
          <w:szCs w:val="2"/>
        </w:rPr>
      </w:pPr>
      <w:r w:rsidRPr="000A5220">
        <w:rPr>
          <w:rStyle w:val="CommentReference"/>
          <w:vanish/>
        </w:rPr>
        <w:lastRenderedPageBreak/>
        <w:commentReference w:id="51"/>
      </w:r>
    </w:p>
    <w:p w14:paraId="629D1D0D" w14:textId="77777777" w:rsidR="00217655" w:rsidRPr="000A5220" w:rsidRDefault="00217655" w:rsidP="007F0805">
      <w:pPr>
        <w:pStyle w:val="ReportContentsMain"/>
      </w:pPr>
      <w:bookmarkStart w:id="52" w:name="Contents"/>
      <w:r w:rsidRPr="000A5220">
        <w:t>Contents</w:t>
      </w:r>
      <w:bookmarkEnd w:id="52"/>
    </w:p>
    <w:p w14:paraId="407073D5" w14:textId="77777777" w:rsidR="00217655" w:rsidRPr="000A5220" w:rsidRDefault="00217655" w:rsidP="007F0805"/>
    <w:p w14:paraId="351892BD" w14:textId="77777777" w:rsidR="00217655" w:rsidRPr="000A5220" w:rsidRDefault="00217655" w:rsidP="007F0805">
      <w:pPr>
        <w:tabs>
          <w:tab w:val="right" w:pos="7937"/>
        </w:tabs>
        <w:rPr>
          <w:rStyle w:val="Style10pt"/>
        </w:rPr>
      </w:pPr>
      <w:r w:rsidRPr="000A5220">
        <w:rPr>
          <w:rStyle w:val="Style10pt"/>
        </w:rPr>
        <w:tab/>
      </w:r>
      <w:bookmarkStart w:id="53" w:name="P42"/>
      <w:r w:rsidRPr="000A5220">
        <w:rPr>
          <w:rStyle w:val="Style10pt"/>
        </w:rPr>
        <w:t>Page</w:t>
      </w:r>
      <w:bookmarkEnd w:id="53"/>
    </w:p>
    <w:p w14:paraId="0AC226C5" w14:textId="77777777" w:rsidR="00314EA7" w:rsidRPr="000A5220" w:rsidRDefault="00217655">
      <w:pPr>
        <w:pStyle w:val="TOC1"/>
        <w:rPr>
          <w:b w:val="0"/>
          <w:sz w:val="22"/>
          <w:szCs w:val="22"/>
        </w:rPr>
      </w:pPr>
      <w:r w:rsidRPr="000A5220">
        <w:fldChar w:fldCharType="begin"/>
      </w:r>
      <w:r w:rsidRPr="000A5220">
        <w:instrText xml:space="preserve"> TOC \h \z \t "Report Level 1,1,Report Level 2,2,Report Exec Summary,9" </w:instrText>
      </w:r>
      <w:r w:rsidRPr="000A5220">
        <w:fldChar w:fldCharType="separate"/>
      </w:r>
      <w:hyperlink w:anchor="_Toc342563262" w:history="1">
        <w:r w:rsidR="00314EA7" w:rsidRPr="000A5220">
          <w:rPr>
            <w:rStyle w:val="Hyperlink"/>
          </w:rPr>
          <w:t>1</w:t>
        </w:r>
        <w:r w:rsidR="00314EA7" w:rsidRPr="000A5220">
          <w:rPr>
            <w:webHidden/>
          </w:rPr>
          <w:tab/>
        </w:r>
        <w:r w:rsidR="00314EA7" w:rsidRPr="000A5220">
          <w:rPr>
            <w:webHidden/>
          </w:rPr>
          <w:fldChar w:fldCharType="begin"/>
        </w:r>
        <w:r w:rsidR="00314EA7" w:rsidRPr="000A5220">
          <w:rPr>
            <w:webHidden/>
          </w:rPr>
          <w:instrText xml:space="preserve"> PAGEREF _Toc342563262 \h </w:instrText>
        </w:r>
        <w:r w:rsidR="00314EA7" w:rsidRPr="000A5220">
          <w:rPr>
            <w:webHidden/>
          </w:rPr>
        </w:r>
        <w:r w:rsidR="00314EA7" w:rsidRPr="000A5220">
          <w:rPr>
            <w:webHidden/>
          </w:rPr>
          <w:fldChar w:fldCharType="separate"/>
        </w:r>
        <w:r w:rsidR="000A5220" w:rsidRPr="000A5220">
          <w:rPr>
            <w:webHidden/>
          </w:rPr>
          <w:t>1</w:t>
        </w:r>
        <w:r w:rsidR="00314EA7" w:rsidRPr="000A5220">
          <w:rPr>
            <w:webHidden/>
          </w:rPr>
          <w:fldChar w:fldCharType="end"/>
        </w:r>
      </w:hyperlink>
    </w:p>
    <w:p w14:paraId="5555F954" w14:textId="77777777" w:rsidR="00217655" w:rsidRPr="000A5220" w:rsidRDefault="00217655" w:rsidP="007F0805">
      <w:r w:rsidRPr="000A5220">
        <w:fldChar w:fldCharType="end"/>
      </w:r>
    </w:p>
    <w:p w14:paraId="5E4AFA55" w14:textId="77777777" w:rsidR="00217655" w:rsidRPr="000A5220" w:rsidRDefault="00217655" w:rsidP="007F0805"/>
    <w:p w14:paraId="7D728184" w14:textId="77777777" w:rsidR="00217655" w:rsidRPr="000A5220" w:rsidRDefault="00217655" w:rsidP="007F0805"/>
    <w:p w14:paraId="2CDFA1B6" w14:textId="77777777" w:rsidR="00217655" w:rsidRPr="000A5220" w:rsidRDefault="00217655" w:rsidP="007F0805">
      <w:pPr>
        <w:pStyle w:val="ReportContentsSub"/>
        <w:rPr>
          <w:vanish/>
        </w:rPr>
      </w:pPr>
      <w:bookmarkStart w:id="54" w:name="References"/>
      <w:r w:rsidRPr="000A5220">
        <w:rPr>
          <w:vanish/>
        </w:rPr>
        <w:t>References</w:t>
      </w:r>
    </w:p>
    <w:p w14:paraId="1A4B873B" w14:textId="77777777" w:rsidR="00217655" w:rsidRPr="000A5220" w:rsidRDefault="00217655" w:rsidP="007F0805">
      <w:pPr>
        <w:rPr>
          <w:vanish/>
        </w:rPr>
      </w:pPr>
    </w:p>
    <w:p w14:paraId="5E8F9A2E" w14:textId="77777777" w:rsidR="00217655" w:rsidRPr="000A5220" w:rsidRDefault="00217655" w:rsidP="007F0805">
      <w:pPr>
        <w:rPr>
          <w:vanish/>
        </w:rPr>
      </w:pPr>
    </w:p>
    <w:p w14:paraId="461AB5F2" w14:textId="77777777" w:rsidR="00217655" w:rsidRPr="000A5220" w:rsidRDefault="00217655" w:rsidP="007F0805">
      <w:pPr>
        <w:rPr>
          <w:vanish/>
        </w:rPr>
      </w:pPr>
    </w:p>
    <w:p w14:paraId="09C2D996" w14:textId="77777777" w:rsidR="00217655" w:rsidRPr="000A5220" w:rsidRDefault="00217655" w:rsidP="007F0805">
      <w:pPr>
        <w:pStyle w:val="ReportContentsSub"/>
        <w:rPr>
          <w:vanish/>
        </w:rPr>
      </w:pPr>
      <w:bookmarkStart w:id="55" w:name="Tables"/>
      <w:bookmarkEnd w:id="54"/>
      <w:r w:rsidRPr="000A5220">
        <w:rPr>
          <w:vanish/>
        </w:rPr>
        <w:t>Tables</w:t>
      </w:r>
    </w:p>
    <w:p w14:paraId="13220CB6" w14:textId="77777777" w:rsidR="00217655" w:rsidRPr="000A5220" w:rsidRDefault="00217655" w:rsidP="007F0805">
      <w:pPr>
        <w:rPr>
          <w:noProof/>
          <w:vanish/>
        </w:rPr>
      </w:pPr>
    </w:p>
    <w:p w14:paraId="1C4E64F5" w14:textId="77777777" w:rsidR="00217655" w:rsidRPr="000A5220" w:rsidRDefault="00217655" w:rsidP="007F0805">
      <w:pPr>
        <w:rPr>
          <w:noProof/>
          <w:vanish/>
        </w:rPr>
      </w:pPr>
    </w:p>
    <w:p w14:paraId="0683BF62" w14:textId="77777777" w:rsidR="00217655" w:rsidRPr="000A5220" w:rsidRDefault="00217655" w:rsidP="007F0805">
      <w:pPr>
        <w:rPr>
          <w:noProof/>
          <w:vanish/>
        </w:rPr>
      </w:pPr>
    </w:p>
    <w:p w14:paraId="0751C4CF" w14:textId="77777777" w:rsidR="00217655" w:rsidRPr="000A5220" w:rsidRDefault="00217655" w:rsidP="007F0805">
      <w:pPr>
        <w:pStyle w:val="ReportContentsSub"/>
        <w:rPr>
          <w:vanish/>
        </w:rPr>
      </w:pPr>
      <w:bookmarkStart w:id="56" w:name="Figures"/>
      <w:bookmarkEnd w:id="55"/>
      <w:r w:rsidRPr="000A5220">
        <w:rPr>
          <w:vanish/>
        </w:rPr>
        <w:t>Figures</w:t>
      </w:r>
    </w:p>
    <w:p w14:paraId="66F7E122" w14:textId="77777777" w:rsidR="00217655" w:rsidRPr="000A5220" w:rsidRDefault="00217655" w:rsidP="007F0805">
      <w:pPr>
        <w:rPr>
          <w:vanish/>
        </w:rPr>
      </w:pPr>
    </w:p>
    <w:p w14:paraId="4E84CE6F" w14:textId="77777777" w:rsidR="00217655" w:rsidRPr="000A5220" w:rsidRDefault="00217655" w:rsidP="007F0805">
      <w:pPr>
        <w:rPr>
          <w:noProof/>
          <w:vanish/>
        </w:rPr>
      </w:pPr>
    </w:p>
    <w:p w14:paraId="57F0668B" w14:textId="77777777" w:rsidR="00217655" w:rsidRPr="000A5220" w:rsidRDefault="00217655" w:rsidP="007F0805">
      <w:pPr>
        <w:rPr>
          <w:noProof/>
          <w:vanish/>
        </w:rPr>
      </w:pPr>
    </w:p>
    <w:p w14:paraId="3C9AC3C1" w14:textId="77777777" w:rsidR="00217655" w:rsidRPr="000A5220" w:rsidRDefault="00217655" w:rsidP="007F0805">
      <w:pPr>
        <w:pStyle w:val="ReportContentsSub"/>
        <w:rPr>
          <w:vanish/>
        </w:rPr>
      </w:pPr>
      <w:bookmarkStart w:id="57" w:name="Drawings"/>
      <w:bookmarkEnd w:id="56"/>
      <w:r w:rsidRPr="000A5220">
        <w:rPr>
          <w:vanish/>
        </w:rPr>
        <w:t>Drawings</w:t>
      </w:r>
    </w:p>
    <w:p w14:paraId="1854941D" w14:textId="77777777" w:rsidR="00217655" w:rsidRPr="000A5220" w:rsidRDefault="00217655" w:rsidP="007F0805">
      <w:pPr>
        <w:rPr>
          <w:noProof/>
          <w:vanish/>
        </w:rPr>
      </w:pPr>
    </w:p>
    <w:p w14:paraId="7FC2DD92" w14:textId="77777777" w:rsidR="00217655" w:rsidRPr="000A5220" w:rsidRDefault="00217655" w:rsidP="007F0805">
      <w:pPr>
        <w:rPr>
          <w:noProof/>
          <w:vanish/>
        </w:rPr>
      </w:pPr>
    </w:p>
    <w:p w14:paraId="71BB1D5A" w14:textId="77777777" w:rsidR="00217655" w:rsidRPr="000A5220" w:rsidRDefault="00217655" w:rsidP="007F0805">
      <w:pPr>
        <w:rPr>
          <w:noProof/>
          <w:vanish/>
        </w:rPr>
      </w:pPr>
    </w:p>
    <w:p w14:paraId="3261F484" w14:textId="77777777" w:rsidR="00217655" w:rsidRPr="000A5220" w:rsidRDefault="00217655" w:rsidP="007F0805">
      <w:pPr>
        <w:pStyle w:val="ReportContentsSub"/>
        <w:rPr>
          <w:vanish/>
        </w:rPr>
      </w:pPr>
      <w:bookmarkStart w:id="58" w:name="Pictures"/>
      <w:bookmarkEnd w:id="57"/>
      <w:r w:rsidRPr="000A5220">
        <w:rPr>
          <w:vanish/>
        </w:rPr>
        <w:t>Pictures</w:t>
      </w:r>
    </w:p>
    <w:p w14:paraId="72EE384D" w14:textId="77777777" w:rsidR="00217655" w:rsidRPr="000A5220" w:rsidRDefault="00217655" w:rsidP="007F0805">
      <w:pPr>
        <w:rPr>
          <w:noProof/>
          <w:vanish/>
        </w:rPr>
      </w:pPr>
    </w:p>
    <w:p w14:paraId="37F2E5B3" w14:textId="77777777" w:rsidR="00217655" w:rsidRPr="000A5220" w:rsidRDefault="00217655" w:rsidP="007F0805">
      <w:pPr>
        <w:rPr>
          <w:noProof/>
          <w:vanish/>
        </w:rPr>
      </w:pPr>
    </w:p>
    <w:p w14:paraId="7C62C416" w14:textId="77777777" w:rsidR="00217655" w:rsidRPr="000A5220" w:rsidRDefault="00217655" w:rsidP="007F0805">
      <w:pPr>
        <w:rPr>
          <w:noProof/>
          <w:vanish/>
        </w:rPr>
      </w:pPr>
    </w:p>
    <w:p w14:paraId="74098BCE" w14:textId="77777777" w:rsidR="00217655" w:rsidRPr="000A5220" w:rsidRDefault="00217655" w:rsidP="007F0805">
      <w:pPr>
        <w:pStyle w:val="ReportContentsSub"/>
        <w:rPr>
          <w:vanish/>
        </w:rPr>
      </w:pPr>
      <w:bookmarkStart w:id="59" w:name="Photographs"/>
      <w:bookmarkEnd w:id="58"/>
      <w:r w:rsidRPr="000A5220">
        <w:rPr>
          <w:vanish/>
        </w:rPr>
        <w:t>Photographs</w:t>
      </w:r>
    </w:p>
    <w:p w14:paraId="2D455BF1" w14:textId="77777777" w:rsidR="00217655" w:rsidRPr="000A5220" w:rsidRDefault="00217655" w:rsidP="007F0805">
      <w:pPr>
        <w:rPr>
          <w:noProof/>
          <w:vanish/>
        </w:rPr>
      </w:pPr>
    </w:p>
    <w:p w14:paraId="58E4FB00" w14:textId="77777777" w:rsidR="00217655" w:rsidRPr="000A5220" w:rsidRDefault="00217655" w:rsidP="007F0805">
      <w:pPr>
        <w:rPr>
          <w:noProof/>
          <w:vanish/>
        </w:rPr>
      </w:pPr>
    </w:p>
    <w:p w14:paraId="637E0FA8" w14:textId="77777777" w:rsidR="00217655" w:rsidRPr="000A5220" w:rsidRDefault="00217655" w:rsidP="007F0805">
      <w:pPr>
        <w:rPr>
          <w:noProof/>
          <w:vanish/>
        </w:rPr>
      </w:pPr>
    </w:p>
    <w:p w14:paraId="762B8601" w14:textId="77777777" w:rsidR="00217655" w:rsidRPr="000A5220" w:rsidRDefault="00217655" w:rsidP="007F0805">
      <w:pPr>
        <w:pStyle w:val="ReportContentsSub"/>
        <w:rPr>
          <w:vanish/>
        </w:rPr>
      </w:pPr>
      <w:bookmarkStart w:id="60" w:name="Attachments"/>
      <w:bookmarkEnd w:id="59"/>
      <w:r w:rsidRPr="000A5220">
        <w:rPr>
          <w:vanish/>
        </w:rPr>
        <w:t>Attachments</w:t>
      </w:r>
    </w:p>
    <w:p w14:paraId="7EC0DCBB" w14:textId="77777777" w:rsidR="00217655" w:rsidRPr="000A5220" w:rsidRDefault="00217655" w:rsidP="007F0805">
      <w:pPr>
        <w:rPr>
          <w:noProof/>
          <w:vanish/>
        </w:rPr>
      </w:pPr>
    </w:p>
    <w:p w14:paraId="47E0E240" w14:textId="77777777" w:rsidR="00217655" w:rsidRPr="000A5220" w:rsidRDefault="00217655" w:rsidP="007F0805">
      <w:pPr>
        <w:rPr>
          <w:noProof/>
          <w:vanish/>
        </w:rPr>
      </w:pPr>
    </w:p>
    <w:p w14:paraId="195495E2" w14:textId="77777777" w:rsidR="00217655" w:rsidRPr="000A5220" w:rsidRDefault="00217655" w:rsidP="007F0805">
      <w:pPr>
        <w:rPr>
          <w:noProof/>
          <w:vanish/>
        </w:rPr>
      </w:pPr>
    </w:p>
    <w:p w14:paraId="5D06B067" w14:textId="77777777" w:rsidR="00217655" w:rsidRPr="000A5220" w:rsidRDefault="00217655" w:rsidP="007F0805">
      <w:pPr>
        <w:pStyle w:val="ReportContentsSub"/>
        <w:rPr>
          <w:vanish/>
        </w:rPr>
      </w:pPr>
      <w:bookmarkStart w:id="61" w:name="Appendices"/>
      <w:bookmarkEnd w:id="60"/>
      <w:r w:rsidRPr="000A5220">
        <w:rPr>
          <w:vanish/>
        </w:rPr>
        <w:t>Appendices</w:t>
      </w:r>
    </w:p>
    <w:p w14:paraId="64AA4D30" w14:textId="77777777" w:rsidR="00217655" w:rsidRPr="000A5220" w:rsidRDefault="00217655" w:rsidP="007F0805">
      <w:pPr>
        <w:rPr>
          <w:noProof/>
          <w:vanish/>
        </w:rPr>
      </w:pPr>
    </w:p>
    <w:p w14:paraId="7460083F" w14:textId="77777777" w:rsidR="00217655" w:rsidRPr="000A5220" w:rsidRDefault="00217655" w:rsidP="007F0805">
      <w:pPr>
        <w:rPr>
          <w:noProof/>
          <w:vanish/>
        </w:rPr>
      </w:pPr>
    </w:p>
    <w:bookmarkEnd w:id="61" w:displacedByCustomXml="next"/>
    <w:sdt>
      <w:sdtPr>
        <w:tag w:val="ProtectedSB"/>
        <w:id w:val="1089925"/>
        <w:lock w:val="sdtLocked"/>
        <w:placeholder>
          <w:docPart w:val="F9A39D3EDAE7448E8ACEC5F2E30516FD"/>
        </w:placeholder>
        <w:showingPlcHdr/>
      </w:sdtPr>
      <w:sdtContent>
        <w:p w14:paraId="2329429D" w14:textId="77777777" w:rsidR="00217655" w:rsidRPr="000A5220" w:rsidRDefault="000A5220" w:rsidP="007F0805">
          <w:pPr>
            <w:sectPr w:rsidR="00217655" w:rsidRPr="000A5220" w:rsidSect="007F0805">
              <w:headerReference w:type="default" r:id="rId28"/>
              <w:footerReference w:type="default" r:id="rId29"/>
              <w:pgSz w:w="11907" w:h="16840" w:code="9"/>
              <w:pgMar w:top="1701" w:right="1985" w:bottom="1418" w:left="1985" w:header="567" w:footer="567" w:gutter="0"/>
              <w:pgNumType w:start="1"/>
              <w:cols w:space="720"/>
              <w:formProt w:val="0"/>
              <w:docGrid w:linePitch="326"/>
            </w:sectPr>
          </w:pPr>
          <w:r w:rsidRPr="000A5220">
            <w:rPr>
              <w:rStyle w:val="PlaceholderText"/>
            </w:rPr>
            <w:t xml:space="preserve"> </w:t>
          </w:r>
        </w:p>
      </w:sdtContent>
    </w:sdt>
    <w:p w14:paraId="3FEF4098" w14:textId="43FF2F18" w:rsidR="006E35B6" w:rsidRDefault="006E35B6" w:rsidP="00542B60">
      <w:pPr>
        <w:pStyle w:val="ReportLevel1"/>
      </w:pPr>
      <w:bookmarkStart w:id="63" w:name="_Toc342563262"/>
      <w:bookmarkStart w:id="64" w:name="Text"/>
      <w:bookmarkEnd w:id="63"/>
      <w:bookmarkEnd w:id="64"/>
      <w:r>
        <w:lastRenderedPageBreak/>
        <w:t>Air Ventilation Assessment</w:t>
      </w:r>
    </w:p>
    <w:p w14:paraId="0E3CB0A4" w14:textId="3298BA50" w:rsidR="00542B60" w:rsidRDefault="00542B60" w:rsidP="00542B60">
      <w:pPr>
        <w:pStyle w:val="ReportLevel2"/>
      </w:pPr>
      <w:r>
        <w:t>Why need AVA study</w:t>
      </w:r>
    </w:p>
    <w:p w14:paraId="06F1E52C" w14:textId="751A183B" w:rsidR="00542B60" w:rsidRPr="00542B60" w:rsidRDefault="00542B60" w:rsidP="00542B60">
      <w:pPr>
        <w:pStyle w:val="ReportText"/>
        <w:rPr>
          <w:u w:val="single"/>
        </w:rPr>
      </w:pPr>
      <w:r w:rsidRPr="00542B60">
        <w:rPr>
          <w:u w:val="single"/>
        </w:rPr>
        <w:t>7. What is Outline Zoning Plan?</w:t>
      </w:r>
    </w:p>
    <w:p w14:paraId="4BC7C9FE" w14:textId="1BDAD37D" w:rsidR="00542B60" w:rsidRDefault="00542B60" w:rsidP="00542B60">
      <w:pPr>
        <w:pStyle w:val="ReportText"/>
        <w:jc w:val="both"/>
      </w:pPr>
      <w:r>
        <w:t>Outline Zoning Plan(OZP) is a kind of statutory plan prepared by the Town Planning Board under the Town Planning Ordinance. It is basically a plan that shows the land-use zonings and major road systems of individual planning scheme areas. Each plan is accompanied by a Schedule of Notes which show for a particular zone the uses always permitted (Column One Uses) and uses that would require permission from the Town Planning Board (Column Two Uses) upon application.</w:t>
      </w:r>
    </w:p>
    <w:p w14:paraId="741BAB95" w14:textId="77777777" w:rsidR="00542B60" w:rsidRDefault="00542B60" w:rsidP="00542B60">
      <w:pPr>
        <w:pStyle w:val="ReportText"/>
      </w:pPr>
    </w:p>
    <w:p w14:paraId="04DDF70F" w14:textId="573DACD1" w:rsidR="00542B60" w:rsidRPr="00542B60" w:rsidRDefault="00542B60" w:rsidP="00542B60">
      <w:pPr>
        <w:pStyle w:val="ReportText"/>
        <w:rPr>
          <w:u w:val="single"/>
        </w:rPr>
      </w:pPr>
      <w:r w:rsidRPr="00542B60">
        <w:rPr>
          <w:u w:val="single"/>
        </w:rPr>
        <w:t>12. When is a S.16 application required?</w:t>
      </w:r>
    </w:p>
    <w:p w14:paraId="00CBB842" w14:textId="740A14FC" w:rsidR="00542B60" w:rsidRDefault="00542B60" w:rsidP="00542B60">
      <w:pPr>
        <w:pStyle w:val="ReportText"/>
        <w:jc w:val="both"/>
      </w:pPr>
      <w:r>
        <w:t>Each Outline Zoning Plan is accompanied by a Schedule of Notes showing the uses always permitted (Column One Uses) and uses that would require permission from the Town Planning Board (Column Two Uses) within a particular zone. There may be additional controls on developments within a particular land use zone and these are specified under the 'Remarks' column in the Notes for that land use zone. You only need to apply for permission under S.16 of the Town Planning Ordinance when your proposed use or development is under 'Column Two' or as required by the 'Remarks' of the Notes.</w:t>
      </w:r>
    </w:p>
    <w:p w14:paraId="22685FB8" w14:textId="77777777" w:rsidR="00542B60" w:rsidRDefault="00542B60" w:rsidP="00542B60">
      <w:pPr>
        <w:pStyle w:val="ReportText"/>
      </w:pPr>
    </w:p>
    <w:p w14:paraId="69E5E169" w14:textId="61AA1243" w:rsidR="00542B60" w:rsidRPr="00542B60" w:rsidRDefault="00542B60" w:rsidP="00542B60">
      <w:pPr>
        <w:pStyle w:val="ReportText"/>
        <w:rPr>
          <w:u w:val="single"/>
        </w:rPr>
      </w:pPr>
      <w:r w:rsidRPr="00542B60">
        <w:rPr>
          <w:u w:val="single"/>
        </w:rPr>
        <w:t>14. What can I do if the proposed use neither falls within Column One nor Column Two Uses?</w:t>
      </w:r>
    </w:p>
    <w:p w14:paraId="7D5EA2CE" w14:textId="7F4E1614" w:rsidR="00542B60" w:rsidRDefault="00542B60" w:rsidP="00542B60">
      <w:pPr>
        <w:pStyle w:val="ReportText"/>
        <w:jc w:val="both"/>
      </w:pPr>
      <w:r>
        <w:t>You may submit an application for amendment of plan under S.12A of the Town Planning Ordinance. The S.12A application form and the 'Guidance Notes' on how to apply are available at the Planning Enquiry Counters, and could also be downloaded from the Town Planning Board's website.</w:t>
      </w:r>
    </w:p>
    <w:p w14:paraId="548B7CA4" w14:textId="3FF766E7" w:rsidR="00542B60" w:rsidRDefault="00542B60" w:rsidP="00542B60">
      <w:pPr>
        <w:pStyle w:val="ReportText"/>
        <w:rPr>
          <w:i/>
        </w:rPr>
      </w:pPr>
      <w:r w:rsidRPr="00542B60">
        <w:rPr>
          <w:i/>
        </w:rPr>
        <w:t xml:space="preserve">FAQ in PlanD: </w:t>
      </w:r>
      <w:hyperlink r:id="rId30" w:anchor="q12" w:history="1">
        <w:r w:rsidRPr="00807DC7">
          <w:rPr>
            <w:rStyle w:val="Hyperlink"/>
            <w:i/>
          </w:rPr>
          <w:t>http://www.pland.gov.hk/pland_en/info_serv/faq/#q12</w:t>
        </w:r>
      </w:hyperlink>
    </w:p>
    <w:p w14:paraId="4F27BCC4" w14:textId="77777777" w:rsidR="00542B60" w:rsidRDefault="00542B60">
      <w:pPr>
        <w:rPr>
          <w:rFonts w:cs="Times New Roman"/>
          <w:i/>
          <w:szCs w:val="20"/>
          <w:lang w:eastAsia="en-US"/>
        </w:rPr>
      </w:pPr>
      <w:r>
        <w:rPr>
          <w:i/>
        </w:rPr>
        <w:br w:type="page"/>
      </w:r>
    </w:p>
    <w:p w14:paraId="4BE1B69E" w14:textId="14604707" w:rsidR="00ED7D50" w:rsidRDefault="00ED7D50" w:rsidP="006E35B6">
      <w:pPr>
        <w:pStyle w:val="ReportText"/>
      </w:pPr>
      <w:r>
        <w:lastRenderedPageBreak/>
        <w:t xml:space="preserve">Preparation: wind data, project building drawings, GIS data </w:t>
      </w:r>
    </w:p>
    <w:p w14:paraId="409F920A" w14:textId="77777777" w:rsidR="00391D67" w:rsidRDefault="00391D67" w:rsidP="006E35B6">
      <w:pPr>
        <w:pStyle w:val="ReportText"/>
      </w:pPr>
      <w:r>
        <w:t xml:space="preserve">Wind data: </w:t>
      </w:r>
    </w:p>
    <w:p w14:paraId="20846B61" w14:textId="23C025A9" w:rsidR="00391D67" w:rsidRDefault="00391D67" w:rsidP="00391D67">
      <w:pPr>
        <w:pStyle w:val="ReportText"/>
        <w:numPr>
          <w:ilvl w:val="0"/>
          <w:numId w:val="33"/>
        </w:numPr>
      </w:pPr>
      <w:r>
        <w:t>RAMS</w:t>
      </w:r>
    </w:p>
    <w:p w14:paraId="5784FBE3" w14:textId="277A7BE1" w:rsidR="00391D67" w:rsidRDefault="00391D67" w:rsidP="00391D67">
      <w:pPr>
        <w:pStyle w:val="ReportText"/>
        <w:numPr>
          <w:ilvl w:val="0"/>
          <w:numId w:val="33"/>
        </w:numPr>
      </w:pPr>
      <w:r>
        <w:t>Wind tunnel experiment</w:t>
      </w:r>
    </w:p>
    <w:p w14:paraId="14EF268E" w14:textId="35A6C517" w:rsidR="00391D67" w:rsidRDefault="00391D67" w:rsidP="00391D67">
      <w:pPr>
        <w:pStyle w:val="ReportText"/>
        <w:numPr>
          <w:ilvl w:val="0"/>
          <w:numId w:val="33"/>
        </w:numPr>
      </w:pPr>
      <w:r>
        <w:t>AVA register</w:t>
      </w:r>
    </w:p>
    <w:p w14:paraId="1D7187FB" w14:textId="20EF3C75" w:rsidR="00391D67" w:rsidRDefault="00391D67" w:rsidP="00391D67">
      <w:pPr>
        <w:pStyle w:val="ReportText"/>
        <w:numPr>
          <w:ilvl w:val="0"/>
          <w:numId w:val="33"/>
        </w:numPr>
      </w:pPr>
      <w:r>
        <w:t>HKO weather station</w:t>
      </w:r>
    </w:p>
    <w:p w14:paraId="036F6713" w14:textId="4B034A58" w:rsidR="00A70053" w:rsidRDefault="00193138" w:rsidP="006E35B6">
      <w:pPr>
        <w:pStyle w:val="ReportText"/>
      </w:pPr>
      <w:r>
        <w:t>P</w:t>
      </w:r>
      <w:r w:rsidR="00A70053">
        <w:t>roject building drawings:</w:t>
      </w:r>
    </w:p>
    <w:p w14:paraId="32A8C256" w14:textId="165F01A7" w:rsidR="00A70053" w:rsidRDefault="00A70053" w:rsidP="00A70053">
      <w:pPr>
        <w:pStyle w:val="ReportText"/>
        <w:numPr>
          <w:ilvl w:val="0"/>
          <w:numId w:val="32"/>
        </w:numPr>
      </w:pPr>
      <w:r>
        <w:t>Site location plan, Master layout plan</w:t>
      </w:r>
    </w:p>
    <w:p w14:paraId="0137CDA0" w14:textId="77777777" w:rsidR="00A70053" w:rsidRDefault="00A70053" w:rsidP="00A70053">
      <w:pPr>
        <w:pStyle w:val="ReportText"/>
        <w:numPr>
          <w:ilvl w:val="0"/>
          <w:numId w:val="32"/>
        </w:numPr>
      </w:pPr>
      <w:r>
        <w:t>Ground floor plan, first floor plan, second floor plan, typical floor plan, roof plan of each block</w:t>
      </w:r>
    </w:p>
    <w:p w14:paraId="26115006" w14:textId="73DE381A" w:rsidR="00A70053" w:rsidRDefault="00A70053" w:rsidP="00A70053">
      <w:pPr>
        <w:pStyle w:val="ReportText"/>
        <w:numPr>
          <w:ilvl w:val="0"/>
          <w:numId w:val="32"/>
        </w:numPr>
      </w:pPr>
      <w:r>
        <w:t>Committed/planed/future development</w:t>
      </w:r>
      <w:r w:rsidR="00140060">
        <w:t xml:space="preserve"> (</w:t>
      </w:r>
      <w:r w:rsidR="002E08D7">
        <w:t xml:space="preserve">WIP in </w:t>
      </w:r>
      <w:r w:rsidR="00140060">
        <w:t>OZP</w:t>
      </w:r>
      <w:r w:rsidR="001967F2">
        <w:t xml:space="preserve"> map &lt;</w:t>
      </w:r>
      <w:r w:rsidR="00140060">
        <w:t>town planning board</w:t>
      </w:r>
      <w:r w:rsidR="001967F2">
        <w:t>&gt;</w:t>
      </w:r>
      <w:r w:rsidR="00140060">
        <w:t>, Lands Department map)</w:t>
      </w:r>
    </w:p>
    <w:p w14:paraId="7E7E38E6" w14:textId="646E20D8" w:rsidR="00A70053" w:rsidRDefault="00A70053" w:rsidP="00A70053">
      <w:pPr>
        <w:pStyle w:val="ReportText"/>
        <w:numPr>
          <w:ilvl w:val="0"/>
          <w:numId w:val="32"/>
        </w:numPr>
      </w:pPr>
      <w:r>
        <w:t>Noise barriers location</w:t>
      </w:r>
    </w:p>
    <w:p w14:paraId="61FA53FB" w14:textId="77777777" w:rsidR="008951CC" w:rsidRDefault="00754B38" w:rsidP="006E35B6">
      <w:pPr>
        <w:pStyle w:val="ReportText"/>
      </w:pPr>
      <w:r>
        <w:t xml:space="preserve">Team shared GIS data: </w:t>
      </w:r>
    </w:p>
    <w:p w14:paraId="51087C42" w14:textId="5B749FBF" w:rsidR="00754B38" w:rsidRDefault="00754B38" w:rsidP="006E35B6">
      <w:pPr>
        <w:pStyle w:val="ReportText"/>
        <w:rPr>
          <w:i/>
          <w:u w:val="single"/>
        </w:rPr>
      </w:pPr>
      <w:r w:rsidRPr="00754B38">
        <w:rPr>
          <w:i/>
          <w:u w:val="single"/>
        </w:rPr>
        <w:t>N:</w:t>
      </w:r>
      <w:r w:rsidR="008951CC">
        <w:rPr>
          <w:i/>
          <w:u w:val="single"/>
        </w:rPr>
        <w:t>\Knowledge Management\Technical</w:t>
      </w:r>
      <w:r w:rsidRPr="00754B38">
        <w:rPr>
          <w:i/>
          <w:u w:val="single"/>
        </w:rPr>
        <w:t>Information\Digital_Map\HK_Map\_HONGKONG</w:t>
      </w:r>
    </w:p>
    <w:p w14:paraId="24213AE1" w14:textId="77777777" w:rsidR="008951CC" w:rsidRDefault="008951CC" w:rsidP="006E35B6">
      <w:pPr>
        <w:pStyle w:val="ReportText"/>
      </w:pPr>
    </w:p>
    <w:p w14:paraId="35DB2C22" w14:textId="1B6DD959" w:rsidR="00F75AFB" w:rsidRDefault="00F75AFB" w:rsidP="00F75AFB">
      <w:pPr>
        <w:pStyle w:val="ReportText"/>
        <w:numPr>
          <w:ilvl w:val="0"/>
          <w:numId w:val="12"/>
        </w:numPr>
      </w:pPr>
      <w:r>
        <w:t>Wind availability study</w:t>
      </w:r>
    </w:p>
    <w:p w14:paraId="62060154" w14:textId="7710524E" w:rsidR="00F75AFB" w:rsidRDefault="00F75AFB" w:rsidP="00F75AFB">
      <w:pPr>
        <w:pStyle w:val="ReportText"/>
        <w:numPr>
          <w:ilvl w:val="0"/>
          <w:numId w:val="12"/>
        </w:numPr>
      </w:pPr>
      <w:r>
        <w:t>Building environment modelling</w:t>
      </w:r>
    </w:p>
    <w:p w14:paraId="269D2E92" w14:textId="51B9874B" w:rsidR="00F75AFB" w:rsidRDefault="00F75AFB" w:rsidP="00F75AFB">
      <w:pPr>
        <w:pStyle w:val="ReportText"/>
        <w:numPr>
          <w:ilvl w:val="0"/>
          <w:numId w:val="12"/>
        </w:numPr>
      </w:pPr>
      <w:r>
        <w:t>Model meshing</w:t>
      </w:r>
    </w:p>
    <w:p w14:paraId="48326E2D" w14:textId="6300929E" w:rsidR="00F75AFB" w:rsidRDefault="00F75AFB" w:rsidP="00F75AFB">
      <w:pPr>
        <w:pStyle w:val="ReportText"/>
        <w:numPr>
          <w:ilvl w:val="0"/>
          <w:numId w:val="12"/>
        </w:numPr>
      </w:pPr>
      <w:r>
        <w:t>Run Simulation</w:t>
      </w:r>
    </w:p>
    <w:p w14:paraId="55882502" w14:textId="7D394DEF" w:rsidR="00F75AFB" w:rsidRDefault="00F75AFB" w:rsidP="00F75AFB">
      <w:pPr>
        <w:pStyle w:val="ReportText"/>
        <w:numPr>
          <w:ilvl w:val="0"/>
          <w:numId w:val="12"/>
        </w:numPr>
      </w:pPr>
      <w:r>
        <w:t>Result processing</w:t>
      </w:r>
    </w:p>
    <w:p w14:paraId="2805AFE3" w14:textId="1F6D4229" w:rsidR="00F75AFB" w:rsidRDefault="00F75AFB" w:rsidP="00F75AFB">
      <w:pPr>
        <w:pStyle w:val="ReportText"/>
        <w:numPr>
          <w:ilvl w:val="0"/>
          <w:numId w:val="12"/>
        </w:numPr>
      </w:pPr>
      <w:r>
        <w:t xml:space="preserve">Report </w:t>
      </w:r>
    </w:p>
    <w:p w14:paraId="3D8FEEFE" w14:textId="55D066C8" w:rsidR="00F75AFB" w:rsidRDefault="00F75AFB" w:rsidP="00F75AFB">
      <w:pPr>
        <w:pStyle w:val="ReportText"/>
        <w:numPr>
          <w:ilvl w:val="0"/>
          <w:numId w:val="12"/>
        </w:numPr>
      </w:pPr>
      <w:r>
        <w:t>Response to Comment</w:t>
      </w:r>
    </w:p>
    <w:p w14:paraId="69ED49B7" w14:textId="47F250B0" w:rsidR="007F0805" w:rsidRDefault="007F0805" w:rsidP="00F75AFB">
      <w:pPr>
        <w:pStyle w:val="ReportText"/>
        <w:numPr>
          <w:ilvl w:val="0"/>
          <w:numId w:val="12"/>
        </w:numPr>
      </w:pPr>
      <w:r>
        <w:t>Reference</w:t>
      </w:r>
    </w:p>
    <w:p w14:paraId="00101024" w14:textId="77777777" w:rsidR="003E6D83" w:rsidRDefault="003E6D83" w:rsidP="00F75AFB">
      <w:pPr>
        <w:pStyle w:val="ReportText"/>
        <w:numPr>
          <w:ilvl w:val="0"/>
          <w:numId w:val="12"/>
        </w:numPr>
      </w:pPr>
    </w:p>
    <w:p w14:paraId="4F31E385" w14:textId="77777777" w:rsidR="007F0805" w:rsidRDefault="007F0805" w:rsidP="007F0805">
      <w:pPr>
        <w:pStyle w:val="ReportText"/>
        <w:ind w:left="720"/>
      </w:pPr>
    </w:p>
    <w:p w14:paraId="3438F23D" w14:textId="48952BDC" w:rsidR="00ED7EFB" w:rsidRDefault="00ED7EFB">
      <w:pPr>
        <w:rPr>
          <w:rFonts w:cs="Times New Roman"/>
          <w:szCs w:val="20"/>
          <w:lang w:eastAsia="en-US"/>
        </w:rPr>
      </w:pPr>
      <w:r>
        <w:br w:type="page"/>
      </w:r>
    </w:p>
    <w:p w14:paraId="5C851C69" w14:textId="77777777" w:rsidR="003E6D83" w:rsidRDefault="003E6D83" w:rsidP="00542B60">
      <w:pPr>
        <w:pStyle w:val="ReportLevel2"/>
      </w:pPr>
      <w:r>
        <w:lastRenderedPageBreak/>
        <w:t>Scope of work and fee quote</w:t>
      </w:r>
    </w:p>
    <w:p w14:paraId="799FC49A" w14:textId="77777777" w:rsidR="003E6D83" w:rsidRPr="00D05BD4" w:rsidRDefault="003E6D83" w:rsidP="003E6D83">
      <w:pPr>
        <w:rPr>
          <w:rFonts w:cs="Times New Roman"/>
          <w:szCs w:val="20"/>
          <w:lang w:eastAsia="en-US"/>
        </w:rPr>
      </w:pPr>
      <w:r w:rsidRPr="00D05BD4">
        <w:rPr>
          <w:rFonts w:cs="Times New Roman"/>
          <w:szCs w:val="20"/>
          <w:lang w:eastAsia="en-US"/>
        </w:rPr>
        <w:t>Stage 1 – Conceptual Design</w:t>
      </w:r>
    </w:p>
    <w:tbl>
      <w:tblPr>
        <w:tblW w:w="0" w:type="auto"/>
        <w:tblCellMar>
          <w:left w:w="0" w:type="dxa"/>
          <w:right w:w="0" w:type="dxa"/>
        </w:tblCellMar>
        <w:tblLook w:val="04A0" w:firstRow="1" w:lastRow="0" w:firstColumn="1" w:lastColumn="0" w:noHBand="0" w:noVBand="1"/>
      </w:tblPr>
      <w:tblGrid>
        <w:gridCol w:w="4484"/>
        <w:gridCol w:w="1529"/>
        <w:gridCol w:w="2994"/>
      </w:tblGrid>
      <w:tr w:rsidR="003E6D83" w:rsidRPr="00D05BD4" w14:paraId="6691F8BC" w14:textId="77777777" w:rsidTr="00630F0C">
        <w:tc>
          <w:tcPr>
            <w:tcW w:w="46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1464DB2" w14:textId="77777777" w:rsidR="003E6D83" w:rsidRPr="00D05BD4" w:rsidRDefault="003E6D83" w:rsidP="00630F0C">
            <w:pPr>
              <w:rPr>
                <w:rFonts w:cs="Times New Roman"/>
                <w:szCs w:val="20"/>
                <w:lang w:eastAsia="en-US"/>
              </w:rPr>
            </w:pPr>
            <w:r w:rsidRPr="00D05BD4">
              <w:rPr>
                <w:rFonts w:cs="Times New Roman"/>
                <w:szCs w:val="20"/>
                <w:lang w:eastAsia="en-US"/>
              </w:rPr>
              <w:t>Scope of work</w:t>
            </w:r>
          </w:p>
        </w:tc>
        <w:tc>
          <w:tcPr>
            <w:tcW w:w="156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11F61FC" w14:textId="77777777" w:rsidR="003E6D83" w:rsidRPr="00D05BD4" w:rsidRDefault="003E6D83" w:rsidP="00630F0C">
            <w:pPr>
              <w:rPr>
                <w:rFonts w:cs="Times New Roman"/>
                <w:szCs w:val="20"/>
                <w:lang w:eastAsia="en-US"/>
              </w:rPr>
            </w:pPr>
            <w:r w:rsidRPr="00D05BD4">
              <w:rPr>
                <w:rFonts w:cs="Times New Roman"/>
                <w:szCs w:val="20"/>
                <w:lang w:eastAsia="en-US"/>
              </w:rPr>
              <w:t>Duration</w:t>
            </w:r>
          </w:p>
        </w:tc>
        <w:tc>
          <w:tcPr>
            <w:tcW w:w="311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FEBC7E" w14:textId="77777777" w:rsidR="003E6D83" w:rsidRPr="00D05BD4" w:rsidRDefault="003E6D83" w:rsidP="00630F0C">
            <w:pPr>
              <w:rPr>
                <w:rFonts w:cs="Times New Roman"/>
                <w:szCs w:val="20"/>
                <w:lang w:eastAsia="en-US"/>
              </w:rPr>
            </w:pPr>
            <w:r w:rsidRPr="00D05BD4">
              <w:rPr>
                <w:rFonts w:cs="Times New Roman"/>
                <w:szCs w:val="20"/>
                <w:lang w:eastAsia="en-US"/>
              </w:rPr>
              <w:t>Fee</w:t>
            </w:r>
          </w:p>
        </w:tc>
      </w:tr>
      <w:tr w:rsidR="003E6D83" w:rsidRPr="00D05BD4" w14:paraId="61DFD561" w14:textId="77777777" w:rsidTr="00630F0C">
        <w:tc>
          <w:tcPr>
            <w:tcW w:w="46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003661"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Review all available wind data</w:t>
            </w:r>
          </w:p>
          <w:p w14:paraId="6832DC96"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Provide guidelines for developing conceptual design</w:t>
            </w:r>
          </w:p>
          <w:p w14:paraId="02454CEC"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Attend two meetings with project team and 1 meeting with PlanD</w:t>
            </w:r>
          </w:p>
          <w:p w14:paraId="37A4B8D3"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Simple report</w:t>
            </w:r>
          </w:p>
        </w:tc>
        <w:tc>
          <w:tcPr>
            <w:tcW w:w="1563" w:type="dxa"/>
            <w:tcBorders>
              <w:top w:val="nil"/>
              <w:left w:val="nil"/>
              <w:bottom w:val="single" w:sz="8" w:space="0" w:color="auto"/>
              <w:right w:val="single" w:sz="8" w:space="0" w:color="auto"/>
            </w:tcBorders>
            <w:tcMar>
              <w:top w:w="0" w:type="dxa"/>
              <w:left w:w="108" w:type="dxa"/>
              <w:bottom w:w="0" w:type="dxa"/>
              <w:right w:w="108" w:type="dxa"/>
            </w:tcMar>
            <w:hideMark/>
          </w:tcPr>
          <w:p w14:paraId="45534E3F" w14:textId="77777777" w:rsidR="003E6D83" w:rsidRPr="00D05BD4" w:rsidRDefault="003E6D83" w:rsidP="00630F0C">
            <w:pPr>
              <w:rPr>
                <w:rFonts w:cs="Times New Roman"/>
                <w:szCs w:val="20"/>
                <w:lang w:eastAsia="en-US"/>
              </w:rPr>
            </w:pPr>
            <w:r w:rsidRPr="00D05BD4">
              <w:rPr>
                <w:rFonts w:cs="Times New Roman"/>
                <w:szCs w:val="20"/>
                <w:lang w:eastAsia="en-US"/>
              </w:rPr>
              <w:t>1-week</w:t>
            </w:r>
          </w:p>
        </w:tc>
        <w:tc>
          <w:tcPr>
            <w:tcW w:w="3117" w:type="dxa"/>
            <w:tcBorders>
              <w:top w:val="nil"/>
              <w:left w:val="nil"/>
              <w:bottom w:val="single" w:sz="8" w:space="0" w:color="auto"/>
              <w:right w:val="single" w:sz="8" w:space="0" w:color="auto"/>
            </w:tcBorders>
            <w:tcMar>
              <w:top w:w="0" w:type="dxa"/>
              <w:left w:w="108" w:type="dxa"/>
              <w:bottom w:w="0" w:type="dxa"/>
              <w:right w:w="108" w:type="dxa"/>
            </w:tcMar>
            <w:hideMark/>
          </w:tcPr>
          <w:p w14:paraId="27ED9E54" w14:textId="77777777" w:rsidR="003E6D83" w:rsidRPr="00D05BD4" w:rsidRDefault="003E6D83" w:rsidP="00630F0C">
            <w:pPr>
              <w:rPr>
                <w:rFonts w:cs="Times New Roman"/>
                <w:szCs w:val="20"/>
                <w:lang w:eastAsia="en-US"/>
              </w:rPr>
            </w:pPr>
            <w:r w:rsidRPr="00D05BD4">
              <w:rPr>
                <w:rFonts w:cs="Times New Roman"/>
                <w:szCs w:val="20"/>
                <w:lang w:eastAsia="en-US"/>
              </w:rPr>
              <w:t>HK$70,000</w:t>
            </w:r>
          </w:p>
        </w:tc>
      </w:tr>
    </w:tbl>
    <w:p w14:paraId="6309D469" w14:textId="77777777" w:rsidR="003E6D83" w:rsidRPr="00D05BD4" w:rsidRDefault="003E6D83" w:rsidP="003E6D83">
      <w:pPr>
        <w:rPr>
          <w:rFonts w:cs="Times New Roman"/>
          <w:szCs w:val="20"/>
          <w:lang w:eastAsia="en-US"/>
        </w:rPr>
      </w:pPr>
      <w:r w:rsidRPr="00D05BD4">
        <w:rPr>
          <w:rFonts w:cs="Times New Roman"/>
          <w:szCs w:val="20"/>
          <w:lang w:eastAsia="en-US"/>
        </w:rPr>
        <w:t> </w:t>
      </w:r>
    </w:p>
    <w:p w14:paraId="0B26A8BF" w14:textId="77777777" w:rsidR="003E6D83" w:rsidRPr="00D05BD4" w:rsidRDefault="003E6D83" w:rsidP="003E6D83">
      <w:pPr>
        <w:rPr>
          <w:rFonts w:cs="Times New Roman"/>
          <w:szCs w:val="20"/>
          <w:lang w:eastAsia="en-US"/>
        </w:rPr>
      </w:pPr>
      <w:r w:rsidRPr="00D05BD4">
        <w:rPr>
          <w:rFonts w:cs="Times New Roman"/>
          <w:szCs w:val="20"/>
          <w:lang w:eastAsia="en-US"/>
        </w:rPr>
        <w:t>Stage 2 – Detail Design for S12A</w:t>
      </w:r>
    </w:p>
    <w:tbl>
      <w:tblPr>
        <w:tblW w:w="0" w:type="auto"/>
        <w:tblCellMar>
          <w:left w:w="0" w:type="dxa"/>
          <w:right w:w="0" w:type="dxa"/>
        </w:tblCellMar>
        <w:tblLook w:val="04A0" w:firstRow="1" w:lastRow="0" w:firstColumn="1" w:lastColumn="0" w:noHBand="0" w:noVBand="1"/>
      </w:tblPr>
      <w:tblGrid>
        <w:gridCol w:w="4487"/>
        <w:gridCol w:w="1526"/>
        <w:gridCol w:w="2994"/>
      </w:tblGrid>
      <w:tr w:rsidR="003E6D83" w:rsidRPr="00D05BD4" w14:paraId="3A122520" w14:textId="77777777" w:rsidTr="00630F0C">
        <w:tc>
          <w:tcPr>
            <w:tcW w:w="46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52470BD" w14:textId="77777777" w:rsidR="003E6D83" w:rsidRPr="00D05BD4" w:rsidRDefault="003E6D83" w:rsidP="00630F0C">
            <w:pPr>
              <w:rPr>
                <w:rFonts w:cs="Times New Roman"/>
                <w:szCs w:val="20"/>
                <w:lang w:eastAsia="en-US"/>
              </w:rPr>
            </w:pPr>
            <w:r w:rsidRPr="00D05BD4">
              <w:rPr>
                <w:rFonts w:cs="Times New Roman"/>
                <w:szCs w:val="20"/>
                <w:lang w:eastAsia="en-US"/>
              </w:rPr>
              <w:t>Scope of work</w:t>
            </w:r>
          </w:p>
        </w:tc>
        <w:tc>
          <w:tcPr>
            <w:tcW w:w="156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205FC32" w14:textId="77777777" w:rsidR="003E6D83" w:rsidRPr="00D05BD4" w:rsidRDefault="003E6D83" w:rsidP="00630F0C">
            <w:pPr>
              <w:rPr>
                <w:rFonts w:cs="Times New Roman"/>
                <w:szCs w:val="20"/>
                <w:lang w:eastAsia="en-US"/>
              </w:rPr>
            </w:pPr>
            <w:r w:rsidRPr="00D05BD4">
              <w:rPr>
                <w:rFonts w:cs="Times New Roman"/>
                <w:szCs w:val="20"/>
                <w:lang w:eastAsia="en-US"/>
              </w:rPr>
              <w:t>Duration</w:t>
            </w:r>
          </w:p>
        </w:tc>
        <w:tc>
          <w:tcPr>
            <w:tcW w:w="311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AA8D577" w14:textId="77777777" w:rsidR="003E6D83" w:rsidRPr="00D05BD4" w:rsidRDefault="003E6D83" w:rsidP="00630F0C">
            <w:pPr>
              <w:rPr>
                <w:rFonts w:cs="Times New Roman"/>
                <w:szCs w:val="20"/>
                <w:lang w:eastAsia="en-US"/>
              </w:rPr>
            </w:pPr>
            <w:r w:rsidRPr="00D05BD4">
              <w:rPr>
                <w:rFonts w:cs="Times New Roman"/>
                <w:szCs w:val="20"/>
                <w:lang w:eastAsia="en-US"/>
              </w:rPr>
              <w:t>Fee</w:t>
            </w:r>
          </w:p>
        </w:tc>
      </w:tr>
      <w:tr w:rsidR="003E6D83" w:rsidRPr="00D05BD4" w14:paraId="4359AAF2" w14:textId="77777777" w:rsidTr="00630F0C">
        <w:tc>
          <w:tcPr>
            <w:tcW w:w="46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270FDE"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 xml:space="preserve">Prepare methodology statement </w:t>
            </w:r>
          </w:p>
          <w:p w14:paraId="2698B049"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Conduct AVA Initial Study for 1 Baseline Scheme and 1 Proposed Scheme as per current AVA Technical Circular</w:t>
            </w:r>
          </w:p>
          <w:p w14:paraId="4AAFA4EE"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Attend all meetings with project team, if necessary, and 3 meeting with PlanD/ TPB</w:t>
            </w:r>
          </w:p>
          <w:p w14:paraId="4F571215"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Full report</w:t>
            </w:r>
          </w:p>
        </w:tc>
        <w:tc>
          <w:tcPr>
            <w:tcW w:w="1563" w:type="dxa"/>
            <w:tcBorders>
              <w:top w:val="nil"/>
              <w:left w:val="nil"/>
              <w:bottom w:val="single" w:sz="8" w:space="0" w:color="auto"/>
              <w:right w:val="single" w:sz="8" w:space="0" w:color="auto"/>
            </w:tcBorders>
            <w:tcMar>
              <w:top w:w="0" w:type="dxa"/>
              <w:left w:w="108" w:type="dxa"/>
              <w:bottom w:w="0" w:type="dxa"/>
              <w:right w:w="108" w:type="dxa"/>
            </w:tcMar>
            <w:hideMark/>
          </w:tcPr>
          <w:p w14:paraId="5A5D7E61" w14:textId="77777777" w:rsidR="003E6D83" w:rsidRPr="00D05BD4" w:rsidRDefault="003E6D83" w:rsidP="00630F0C">
            <w:pPr>
              <w:rPr>
                <w:rFonts w:cs="Times New Roman"/>
                <w:szCs w:val="20"/>
                <w:lang w:eastAsia="en-US"/>
              </w:rPr>
            </w:pPr>
            <w:r w:rsidRPr="00D05BD4">
              <w:rPr>
                <w:rFonts w:cs="Times New Roman"/>
                <w:szCs w:val="20"/>
                <w:lang w:eastAsia="en-US"/>
              </w:rPr>
              <w:t>4-week</w:t>
            </w:r>
          </w:p>
        </w:tc>
        <w:tc>
          <w:tcPr>
            <w:tcW w:w="3117" w:type="dxa"/>
            <w:tcBorders>
              <w:top w:val="nil"/>
              <w:left w:val="nil"/>
              <w:bottom w:val="single" w:sz="8" w:space="0" w:color="auto"/>
              <w:right w:val="single" w:sz="8" w:space="0" w:color="auto"/>
            </w:tcBorders>
            <w:tcMar>
              <w:top w:w="0" w:type="dxa"/>
              <w:left w:w="108" w:type="dxa"/>
              <w:bottom w:w="0" w:type="dxa"/>
              <w:right w:w="108" w:type="dxa"/>
            </w:tcMar>
            <w:hideMark/>
          </w:tcPr>
          <w:p w14:paraId="4FC62568" w14:textId="77777777" w:rsidR="003E6D83" w:rsidRPr="00D05BD4" w:rsidRDefault="003E6D83" w:rsidP="00630F0C">
            <w:pPr>
              <w:rPr>
                <w:rFonts w:cs="Times New Roman"/>
                <w:szCs w:val="20"/>
                <w:lang w:eastAsia="en-US"/>
              </w:rPr>
            </w:pPr>
            <w:r w:rsidRPr="00D05BD4">
              <w:rPr>
                <w:rFonts w:cs="Times New Roman"/>
                <w:szCs w:val="20"/>
                <w:lang w:eastAsia="en-US"/>
              </w:rPr>
              <w:t>HK$300,000</w:t>
            </w:r>
          </w:p>
          <w:p w14:paraId="7F95DC45" w14:textId="77777777" w:rsidR="003E6D83" w:rsidRPr="00D05BD4" w:rsidRDefault="003E6D83" w:rsidP="00630F0C">
            <w:pPr>
              <w:rPr>
                <w:rFonts w:cs="Times New Roman"/>
                <w:szCs w:val="20"/>
                <w:lang w:eastAsia="en-US"/>
              </w:rPr>
            </w:pPr>
            <w:r w:rsidRPr="00D05BD4">
              <w:rPr>
                <w:rFonts w:cs="Times New Roman"/>
                <w:szCs w:val="20"/>
                <w:lang w:eastAsia="en-US"/>
              </w:rPr>
              <w:t> </w:t>
            </w:r>
          </w:p>
          <w:p w14:paraId="33304CF0" w14:textId="77777777" w:rsidR="003E6D83" w:rsidRPr="00D05BD4" w:rsidRDefault="003E6D83" w:rsidP="00630F0C">
            <w:pPr>
              <w:rPr>
                <w:rFonts w:cs="Times New Roman"/>
                <w:szCs w:val="20"/>
                <w:lang w:eastAsia="en-US"/>
              </w:rPr>
            </w:pPr>
            <w:r w:rsidRPr="00D05BD4">
              <w:rPr>
                <w:rFonts w:cs="Times New Roman"/>
                <w:szCs w:val="20"/>
                <w:lang w:eastAsia="en-US"/>
              </w:rPr>
              <w:t> </w:t>
            </w:r>
          </w:p>
          <w:p w14:paraId="5F044F0E" w14:textId="77777777" w:rsidR="003E6D83" w:rsidRPr="00D05BD4" w:rsidRDefault="003E6D83" w:rsidP="00630F0C">
            <w:pPr>
              <w:rPr>
                <w:rFonts w:cs="Times New Roman"/>
                <w:szCs w:val="20"/>
                <w:lang w:eastAsia="en-US"/>
              </w:rPr>
            </w:pPr>
            <w:r w:rsidRPr="00D05BD4">
              <w:rPr>
                <w:rFonts w:cs="Times New Roman"/>
                <w:szCs w:val="20"/>
                <w:lang w:eastAsia="en-US"/>
              </w:rPr>
              <w:t> </w:t>
            </w:r>
          </w:p>
        </w:tc>
      </w:tr>
      <w:tr w:rsidR="003E6D83" w:rsidRPr="00D05BD4" w14:paraId="567F7DE8" w14:textId="77777777" w:rsidTr="00630F0C">
        <w:tc>
          <w:tcPr>
            <w:tcW w:w="467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1FFDE1A" w14:textId="77777777" w:rsidR="003E6D83" w:rsidRPr="00D05BD4" w:rsidRDefault="003E6D83" w:rsidP="00630F0C">
            <w:pPr>
              <w:pStyle w:val="ListParagraph"/>
              <w:numPr>
                <w:ilvl w:val="0"/>
                <w:numId w:val="40"/>
              </w:numPr>
              <w:contextualSpacing w:val="0"/>
              <w:rPr>
                <w:rFonts w:cs="Times New Roman"/>
                <w:szCs w:val="20"/>
                <w:lang w:eastAsia="en-US"/>
              </w:rPr>
            </w:pPr>
            <w:r w:rsidRPr="00D05BD4">
              <w:rPr>
                <w:rFonts w:cs="Times New Roman"/>
                <w:szCs w:val="20"/>
                <w:lang w:eastAsia="en-US"/>
              </w:rPr>
              <w:t>Each additional scheme</w:t>
            </w:r>
          </w:p>
        </w:tc>
        <w:tc>
          <w:tcPr>
            <w:tcW w:w="1563" w:type="dxa"/>
            <w:tcBorders>
              <w:top w:val="nil"/>
              <w:left w:val="nil"/>
              <w:bottom w:val="single" w:sz="8" w:space="0" w:color="auto"/>
              <w:right w:val="single" w:sz="8" w:space="0" w:color="auto"/>
            </w:tcBorders>
            <w:tcMar>
              <w:top w:w="0" w:type="dxa"/>
              <w:left w:w="108" w:type="dxa"/>
              <w:bottom w:w="0" w:type="dxa"/>
              <w:right w:w="108" w:type="dxa"/>
            </w:tcMar>
            <w:hideMark/>
          </w:tcPr>
          <w:p w14:paraId="2FF883A2" w14:textId="77777777" w:rsidR="003E6D83" w:rsidRPr="00D05BD4" w:rsidRDefault="003E6D83" w:rsidP="00630F0C">
            <w:pPr>
              <w:rPr>
                <w:rFonts w:cs="Times New Roman"/>
                <w:szCs w:val="20"/>
                <w:lang w:eastAsia="en-US"/>
              </w:rPr>
            </w:pPr>
            <w:r w:rsidRPr="00D05BD4">
              <w:rPr>
                <w:rFonts w:cs="Times New Roman"/>
                <w:szCs w:val="20"/>
                <w:lang w:eastAsia="en-US"/>
              </w:rPr>
              <w:t> </w:t>
            </w:r>
          </w:p>
        </w:tc>
        <w:tc>
          <w:tcPr>
            <w:tcW w:w="3117" w:type="dxa"/>
            <w:tcBorders>
              <w:top w:val="nil"/>
              <w:left w:val="nil"/>
              <w:bottom w:val="single" w:sz="8" w:space="0" w:color="auto"/>
              <w:right w:val="single" w:sz="8" w:space="0" w:color="auto"/>
            </w:tcBorders>
            <w:tcMar>
              <w:top w:w="0" w:type="dxa"/>
              <w:left w:w="108" w:type="dxa"/>
              <w:bottom w:w="0" w:type="dxa"/>
              <w:right w:w="108" w:type="dxa"/>
            </w:tcMar>
            <w:hideMark/>
          </w:tcPr>
          <w:p w14:paraId="6BDE9ED0" w14:textId="77777777" w:rsidR="003E6D83" w:rsidRPr="00D05BD4" w:rsidRDefault="003E6D83" w:rsidP="00630F0C">
            <w:pPr>
              <w:rPr>
                <w:rFonts w:cs="Times New Roman"/>
                <w:szCs w:val="20"/>
                <w:lang w:eastAsia="en-US"/>
              </w:rPr>
            </w:pPr>
            <w:r w:rsidRPr="00D05BD4">
              <w:rPr>
                <w:rFonts w:cs="Times New Roman"/>
                <w:szCs w:val="20"/>
                <w:lang w:eastAsia="en-US"/>
              </w:rPr>
              <w:t>HK$140,000</w:t>
            </w:r>
          </w:p>
        </w:tc>
      </w:tr>
    </w:tbl>
    <w:p w14:paraId="19794628" w14:textId="5CF9D67B" w:rsidR="003E6D83" w:rsidRPr="003E6D83" w:rsidRDefault="003E6D83" w:rsidP="003E6D83">
      <w:pPr>
        <w:rPr>
          <w:rFonts w:ascii="Calibri" w:hAnsi="Calibri" w:cs="Calibri"/>
          <w:sz w:val="22"/>
          <w:szCs w:val="22"/>
        </w:rPr>
      </w:pPr>
      <w:r>
        <w:rPr>
          <w:rFonts w:ascii="Times New Roman" w:hAnsi="Times New Roman" w:cs="Times New Roman"/>
          <w:color w:val="0F5573"/>
        </w:rPr>
        <w:t> </w:t>
      </w:r>
    </w:p>
    <w:p w14:paraId="47F6CE8D" w14:textId="699B6F16" w:rsidR="00D05BD4" w:rsidRDefault="00D05BD4" w:rsidP="00D05BD4">
      <w:pPr>
        <w:pStyle w:val="ReportLevel3"/>
      </w:pPr>
      <w:r>
        <w:t>Preparation work</w:t>
      </w:r>
    </w:p>
    <w:p w14:paraId="3B35E006" w14:textId="73F02588" w:rsidR="00D05BD4" w:rsidRDefault="00D05BD4" w:rsidP="00D05BD4">
      <w:pPr>
        <w:pStyle w:val="ReportText"/>
        <w:numPr>
          <w:ilvl w:val="0"/>
          <w:numId w:val="41"/>
        </w:numPr>
      </w:pPr>
      <w:r>
        <w:t>Site Plans</w:t>
      </w:r>
      <w:r w:rsidR="00832A5F">
        <w:t xml:space="preserve"> (site boundary)</w:t>
      </w:r>
    </w:p>
    <w:p w14:paraId="1CE02411" w14:textId="55175A4F" w:rsidR="00D05BD4" w:rsidRDefault="00D05BD4" w:rsidP="00D05BD4">
      <w:pPr>
        <w:pStyle w:val="ReportText"/>
        <w:numPr>
          <w:ilvl w:val="0"/>
          <w:numId w:val="41"/>
        </w:numPr>
      </w:pPr>
      <w:r>
        <w:t>MLP/each floor plan</w:t>
      </w:r>
    </w:p>
    <w:p w14:paraId="5DD46A81" w14:textId="7BF07B56" w:rsidR="00D05BD4" w:rsidRDefault="00D05BD4" w:rsidP="00D05BD4">
      <w:pPr>
        <w:pStyle w:val="ReportText"/>
        <w:numPr>
          <w:ilvl w:val="0"/>
          <w:numId w:val="41"/>
        </w:numPr>
      </w:pPr>
      <w:r>
        <w:t>Development Parameter</w:t>
      </w:r>
    </w:p>
    <w:p w14:paraId="625ECAEA" w14:textId="53B88EFF" w:rsidR="00D05BD4" w:rsidRDefault="00D05BD4" w:rsidP="00D05BD4">
      <w:pPr>
        <w:pStyle w:val="ReportText"/>
        <w:numPr>
          <w:ilvl w:val="0"/>
          <w:numId w:val="41"/>
        </w:numPr>
      </w:pPr>
      <w:r>
        <w:t>Future/Committed/Proposed Development</w:t>
      </w:r>
    </w:p>
    <w:p w14:paraId="2F2B7966" w14:textId="31659700" w:rsidR="00832A5F" w:rsidRPr="00D05BD4" w:rsidRDefault="00832A5F" w:rsidP="00D05BD4">
      <w:pPr>
        <w:pStyle w:val="ReportText"/>
        <w:numPr>
          <w:ilvl w:val="0"/>
          <w:numId w:val="41"/>
        </w:numPr>
      </w:pPr>
      <w:r>
        <w:t>Noise barriers</w:t>
      </w:r>
    </w:p>
    <w:p w14:paraId="24AB57E5" w14:textId="3F8AB963" w:rsidR="00D05BD4" w:rsidRPr="00D05BD4" w:rsidRDefault="000F4530" w:rsidP="00D05BD4">
      <w:pPr>
        <w:pStyle w:val="ReportLevel3"/>
      </w:pPr>
      <w:r>
        <w:t>Wind availability study</w:t>
      </w:r>
    </w:p>
    <w:p w14:paraId="319D544F" w14:textId="368CC213" w:rsidR="000F4530" w:rsidRDefault="000F4530" w:rsidP="000F4530">
      <w:pPr>
        <w:pStyle w:val="ReportText"/>
      </w:pPr>
      <w:r>
        <w:t>Wind data selection priority</w:t>
      </w:r>
    </w:p>
    <w:p w14:paraId="6D933C0D" w14:textId="4473AB12" w:rsidR="00AF52D7" w:rsidRDefault="00AF52D7" w:rsidP="000F4530">
      <w:pPr>
        <w:pStyle w:val="ReportText"/>
      </w:pPr>
      <w:r>
        <w:t>For AVA study</w:t>
      </w:r>
    </w:p>
    <w:p w14:paraId="61660A9A" w14:textId="77777777" w:rsidR="000F4530" w:rsidRDefault="000F4530" w:rsidP="000F4530">
      <w:pPr>
        <w:pStyle w:val="ReportText"/>
      </w:pPr>
      <w:r>
        <w:t>1. Wind Tunnel Experimental data</w:t>
      </w:r>
    </w:p>
    <w:p w14:paraId="22B1982E" w14:textId="77777777" w:rsidR="000F4530" w:rsidRDefault="000F4530" w:rsidP="000F4530">
      <w:pPr>
        <w:pStyle w:val="ReportText"/>
      </w:pPr>
      <w:r>
        <w:t>They can be found in the PlanD website, covering all the districts in Hong Kong.</w:t>
      </w:r>
    </w:p>
    <w:p w14:paraId="1D2B2A72" w14:textId="01F8D51F" w:rsidR="000F4530" w:rsidRDefault="000F4530" w:rsidP="000F4530">
      <w:pPr>
        <w:pStyle w:val="ReportText"/>
      </w:pPr>
      <w:r>
        <w:t>But the experimental data are given in the form of normalised mean wind speed, which should be converted to mean wind speed by multiplying an assumed wind speed at 500m, say 10m/s or 7.2m/s, as it would not affect the VR. (7.2m/s is suggested to use as it is the wind speed at infinity (around 600m) of Waglan Island Weather Station, suitable for all districts of Hong Kong)</w:t>
      </w:r>
    </w:p>
    <w:p w14:paraId="0C7E742E" w14:textId="25833215" w:rsidR="000F4530" w:rsidRDefault="000F4530" w:rsidP="000F4530">
      <w:pPr>
        <w:pStyle w:val="ReportText"/>
      </w:pPr>
      <w:r>
        <w:lastRenderedPageBreak/>
        <w:t>If the normalised wind speed "1" is appeared at 200m or 300m, assume all winds at 500m are 7.2m/s and then calculate proportionally.</w:t>
      </w:r>
    </w:p>
    <w:p w14:paraId="5C05A42F" w14:textId="5F789024" w:rsidR="000F4530" w:rsidRDefault="000F4530" w:rsidP="000F4530">
      <w:pPr>
        <w:pStyle w:val="ReportText"/>
      </w:pPr>
      <w:r>
        <w:t>2. RAMS from PlanD website</w:t>
      </w:r>
    </w:p>
    <w:p w14:paraId="6A3BB5AA" w14:textId="19B43C0C" w:rsidR="000F4530" w:rsidRDefault="000F4530" w:rsidP="000F4530">
      <w:pPr>
        <w:pStyle w:val="ReportText"/>
      </w:pPr>
      <w:r>
        <w:t>3. AVA register</w:t>
      </w:r>
      <w:r w:rsidR="00832A5F">
        <w:t xml:space="preserve"> (Expert Evaluation – wind corridors)</w:t>
      </w:r>
    </w:p>
    <w:p w14:paraId="50B58DB2" w14:textId="358A86DA" w:rsidR="000F4530" w:rsidRDefault="000F4530" w:rsidP="000F4530">
      <w:pPr>
        <w:pStyle w:val="ReportText"/>
      </w:pPr>
      <w:r>
        <w:t>4. MM5 model (retired)</w:t>
      </w:r>
    </w:p>
    <w:p w14:paraId="69387D59" w14:textId="77777777" w:rsidR="00AF52D7" w:rsidRDefault="00AF52D7" w:rsidP="000F4530">
      <w:pPr>
        <w:pStyle w:val="ReportText"/>
      </w:pPr>
    </w:p>
    <w:p w14:paraId="3BB11A04" w14:textId="0278A401" w:rsidR="00AF52D7" w:rsidRDefault="00AF52D7" w:rsidP="00AF52D7">
      <w:pPr>
        <w:pStyle w:val="ReportText"/>
      </w:pPr>
      <w:r>
        <w:t>For MC study</w:t>
      </w:r>
    </w:p>
    <w:p w14:paraId="49D8EB83" w14:textId="77777777" w:rsidR="00AF52D7" w:rsidRDefault="00AF52D7" w:rsidP="00AF52D7">
      <w:pPr>
        <w:pStyle w:val="ReportText"/>
      </w:pPr>
      <w:r>
        <w:t>1. Wind Tunnel data</w:t>
      </w:r>
    </w:p>
    <w:p w14:paraId="38CA5F73" w14:textId="21CFCB25" w:rsidR="00AF52D7" w:rsidRDefault="00AF52D7" w:rsidP="00AF52D7">
      <w:pPr>
        <w:pStyle w:val="ReportText"/>
      </w:pPr>
      <w:r>
        <w:t>2. winter condition: use the wind rose of RAMS to identify the wind direction, but use the wind profile of Wind Tunnel</w:t>
      </w:r>
    </w:p>
    <w:p w14:paraId="372DA803" w14:textId="77777777" w:rsidR="00AF52D7" w:rsidRDefault="00AF52D7" w:rsidP="00AF52D7">
      <w:pPr>
        <w:pStyle w:val="ReportText"/>
      </w:pPr>
    </w:p>
    <w:p w14:paraId="5F26E7E4" w14:textId="77777777" w:rsidR="00AF52D7" w:rsidRDefault="00AF52D7" w:rsidP="00AF52D7">
      <w:pPr>
        <w:pStyle w:val="ReportText"/>
      </w:pPr>
      <w:r>
        <w:t>Note:</w:t>
      </w:r>
    </w:p>
    <w:p w14:paraId="46BC874F" w14:textId="0E1937F4" w:rsidR="00AF52D7" w:rsidRDefault="00AF52D7" w:rsidP="00AF52D7">
      <w:pPr>
        <w:pStyle w:val="ReportText"/>
      </w:pPr>
      <w:r>
        <w:t>The wind characteristics (Wind rose pattern, directional wind frequency) of the annual and summer prevailing winds is similar at 500m throughout Hong Kong, although the magnitudes of the directional wind speeds are reduced.</w:t>
      </w:r>
    </w:p>
    <w:p w14:paraId="7884385F" w14:textId="46F7B4F0" w:rsidR="00AF52D7" w:rsidRDefault="00AF52D7" w:rsidP="00AF52D7">
      <w:pPr>
        <w:pStyle w:val="ReportText"/>
      </w:pPr>
      <w:r w:rsidRPr="00AF52D7">
        <w:t>Sometimes, if MC and AVA were carried out together, wind tunnel data would be adopted for consistence in both study.</w:t>
      </w:r>
    </w:p>
    <w:p w14:paraId="6CF08278" w14:textId="047E64E1" w:rsidR="00B7778C" w:rsidRDefault="00B7778C" w:rsidP="00AF52D7">
      <w:pPr>
        <w:pStyle w:val="ReportText"/>
      </w:pPr>
    </w:p>
    <w:p w14:paraId="7FF0BE76" w14:textId="51C7B3F2" w:rsidR="00B7778C" w:rsidRDefault="00B7778C" w:rsidP="00AF52D7">
      <w:pPr>
        <w:pStyle w:val="ReportText"/>
      </w:pPr>
      <w:r>
        <w:t>Reference:</w:t>
      </w:r>
    </w:p>
    <w:p w14:paraId="58E7220F" w14:textId="28AB9AD5" w:rsidR="00B7778C" w:rsidRDefault="00B7778C" w:rsidP="00B7778C">
      <w:pPr>
        <w:pStyle w:val="ReportText"/>
        <w:numPr>
          <w:ilvl w:val="0"/>
          <w:numId w:val="16"/>
        </w:numPr>
      </w:pPr>
      <w:r w:rsidRPr="00B7778C">
        <w:t>~\Documents\Site_Wind_Availability@Wind_Tunnel@TuenMun.pdf</w:t>
      </w:r>
    </w:p>
    <w:p w14:paraId="49C1FEC8" w14:textId="63470681" w:rsidR="00CC4415" w:rsidRDefault="00CC4415" w:rsidP="00CC4415">
      <w:pPr>
        <w:pStyle w:val="ReportText"/>
        <w:numPr>
          <w:ilvl w:val="0"/>
          <w:numId w:val="16"/>
        </w:numPr>
      </w:pPr>
      <w:r w:rsidRPr="00B7778C">
        <w:t>~\Documents\</w:t>
      </w:r>
      <w:r w:rsidRPr="00CC4415">
        <w:t>Site_Wind_Availability@Report@SaiKung_WP4a_SWAS+EE_Draft@20150318.pdf</w:t>
      </w:r>
    </w:p>
    <w:p w14:paraId="1B9B9782" w14:textId="0AE55B63" w:rsidR="00CC4415" w:rsidRPr="00B7778C" w:rsidRDefault="00CC4415" w:rsidP="00CC4415">
      <w:pPr>
        <w:pStyle w:val="ReportText"/>
        <w:numPr>
          <w:ilvl w:val="0"/>
          <w:numId w:val="16"/>
        </w:numPr>
      </w:pPr>
      <w:r w:rsidRPr="00B7778C">
        <w:t>~\Documents\</w:t>
      </w:r>
      <w:r w:rsidRPr="00CC4415">
        <w:t>Site_Wind_Availability@Report@TP7H_on_Preliminary_AVA(28-00)_Issue2@25-09-2013.pdf</w:t>
      </w:r>
    </w:p>
    <w:p w14:paraId="29E8D092" w14:textId="77777777" w:rsidR="00A115F4" w:rsidRDefault="00A115F4" w:rsidP="00A115F4">
      <w:pPr>
        <w:pStyle w:val="ReportLevel3"/>
      </w:pPr>
      <w:r>
        <w:t>Building environment modelling</w:t>
      </w:r>
    </w:p>
    <w:p w14:paraId="61C4F55C" w14:textId="417AEDAD" w:rsidR="000F4530" w:rsidRDefault="001967F2" w:rsidP="000F4530">
      <w:pPr>
        <w:pStyle w:val="ReportText"/>
      </w:pPr>
      <w:r>
        <w:t>Find needed</w:t>
      </w:r>
      <w:r w:rsidR="00A115F4">
        <w:t xml:space="preserve"> GIS data to build model</w:t>
      </w:r>
    </w:p>
    <w:p w14:paraId="138AB1A8" w14:textId="7B53579D" w:rsidR="008951CC" w:rsidRDefault="008951CC" w:rsidP="000F4530">
      <w:pPr>
        <w:pStyle w:val="ReportText"/>
      </w:pPr>
      <w:r>
        <w:t>Basic information received is a cad file and pdf file, showing below. You can find the site boundary line. Using surrounding building as the reference point, match it with GIS data. Then, confirm the GIS grids needed to build the 3D model.</w:t>
      </w:r>
    </w:p>
    <w:p w14:paraId="48A64A70" w14:textId="6131348E" w:rsidR="008951CC" w:rsidRDefault="008951CC" w:rsidP="000F4530">
      <w:pPr>
        <w:pStyle w:val="ReportText"/>
      </w:pPr>
      <w:r>
        <w:rPr>
          <w:noProof/>
          <w:lang w:val="en-US" w:eastAsia="zh-CN"/>
        </w:rPr>
        <w:lastRenderedPageBreak/>
        <mc:AlternateContent>
          <mc:Choice Requires="wpc">
            <w:drawing>
              <wp:inline distT="0" distB="0" distL="0" distR="0" wp14:anchorId="37BA2798" wp14:editId="6CBA043D">
                <wp:extent cx="5524500" cy="2240173"/>
                <wp:effectExtent l="0" t="0" r="0" b="825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preferRelativeResize="0">
                            <a:picLocks noChangeAspect="1"/>
                          </pic:cNvPicPr>
                        </pic:nvPicPr>
                        <pic:blipFill>
                          <a:blip r:embed="rId31"/>
                          <a:stretch>
                            <a:fillRect/>
                          </a:stretch>
                        </pic:blipFill>
                        <pic:spPr>
                          <a:xfrm>
                            <a:off x="38189" y="0"/>
                            <a:ext cx="3225534" cy="2204185"/>
                          </a:xfrm>
                          <a:prstGeom prst="rect">
                            <a:avLst/>
                          </a:prstGeom>
                        </pic:spPr>
                      </pic:pic>
                      <pic:pic xmlns:pic="http://schemas.openxmlformats.org/drawingml/2006/picture">
                        <pic:nvPicPr>
                          <pic:cNvPr id="22" name="Picture 22"/>
                          <pic:cNvPicPr preferRelativeResize="0">
                            <a:picLocks noChangeAspect="1"/>
                          </pic:cNvPicPr>
                        </pic:nvPicPr>
                        <pic:blipFill>
                          <a:blip r:embed="rId32"/>
                          <a:stretch>
                            <a:fillRect/>
                          </a:stretch>
                        </pic:blipFill>
                        <pic:spPr>
                          <a:xfrm>
                            <a:off x="3075737" y="3"/>
                            <a:ext cx="2402960" cy="2204188"/>
                          </a:xfrm>
                          <a:prstGeom prst="rect">
                            <a:avLst/>
                          </a:prstGeom>
                        </pic:spPr>
                      </pic:pic>
                    </wpc:wpc>
                  </a:graphicData>
                </a:graphic>
              </wp:inline>
            </w:drawing>
          </mc:Choice>
          <mc:Fallback>
            <w:pict>
              <v:group w14:anchorId="1BAF887F" id="Canvas 4" o:spid="_x0000_s1026" editas="canvas" style="width:435pt;height:176.4pt;mso-position-horizontal-relative:char;mso-position-vertical-relative:line" coordsize="55245,2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45;height:22396;visibility:visible;mso-wrap-style:square">
                  <v:fill o:detectmouseclick="t"/>
                  <v:path o:connecttype="none"/>
                </v:shape>
                <v:shape id="Picture 21" o:spid="_x0000_s1028" type="#_x0000_t75" style="position:absolute;left:381;width:32256;height:220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227/BAAAA2wAAAA8AAABkcnMvZG93bnJldi54bWxEj0GLwjAUhO+C/yE8wZumKoh0jSKConiy&#10;K4vHR/NMi81LadLa/fcbQdjjMDPfMOttbyvRUeNLxwpm0wQEce50yUbB7fswWYHwAVlj5ZgU/JKH&#10;7WY4WGOq3Yuv1GXBiAhhn6KCIoQ6ldLnBVn0U1cTR+/hGoshysZI3eArwm0l50mylBZLjgsF1rQv&#10;KH9mrVWQy/p+wcX5Xpru2K2uP+3NZK1S41G/+wIRqA//4U/7pBXMZ/D+En+A3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227/BAAAA2wAAAA8AAAAAAAAAAAAAAAAAnwIA&#10;AGRycy9kb3ducmV2LnhtbFBLBQYAAAAABAAEAPcAAACNAwAAAAA=&#10;">
                  <v:imagedata r:id="rId33" o:title=""/>
                  <v:path arrowok="t"/>
                </v:shape>
                <v:shape id="Picture 22" o:spid="_x0000_s1029" type="#_x0000_t75" style="position:absolute;left:30757;width:24029;height:220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pijEAAAA2wAAAA8AAABkcnMvZG93bnJldi54bWxEj0FrAjEUhO+F/ofwCr1IzZqDytYopajV&#10;nlxben5sXncXNy9LEt313xuh0OMwM98wi9VgW3EhHxrHGibjDARx6UzDlYbvr83LHESIyAZbx6Th&#10;SgFWy8eHBebG9VzQ5RgrkSAcctRQx9jlUoayJoth7Dri5P06bzEm6StpPPYJblupsmwqLTacFmrs&#10;6L2m8nQ8Ww3780+R2fUp9P4wmtmPUqnPZqv189Pw9goi0hD/w3/tndGgFNy/p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opijEAAAA2wAAAA8AAAAAAAAAAAAAAAAA&#10;nwIAAGRycy9kb3ducmV2LnhtbFBLBQYAAAAABAAEAPcAAACQAwAAAAA=&#10;">
                  <v:imagedata r:id="rId34" o:title=""/>
                  <v:path arrowok="t"/>
                </v:shape>
                <w10:anchorlock/>
              </v:group>
            </w:pict>
          </mc:Fallback>
        </mc:AlternateContent>
      </w:r>
    </w:p>
    <w:p w14:paraId="0EAD8722" w14:textId="5CB18232" w:rsidR="008951CC" w:rsidRDefault="001967F2" w:rsidP="000F4530">
      <w:pPr>
        <w:pStyle w:val="ReportText"/>
      </w:pPr>
      <w:r>
        <w:t>The number label in GIS data system refers to:</w:t>
      </w:r>
    </w:p>
    <w:p w14:paraId="5F233289" w14:textId="6BBFFD18" w:rsidR="006F1572" w:rsidRDefault="006F1572" w:rsidP="000F4530">
      <w:pPr>
        <w:pStyle w:val="ReportText"/>
      </w:pPr>
      <w:r>
        <w:rPr>
          <w:noProof/>
          <w:lang w:val="en-US" w:eastAsia="zh-CN"/>
        </w:rPr>
        <mc:AlternateContent>
          <mc:Choice Requires="wpc">
            <w:drawing>
              <wp:inline distT="0" distB="0" distL="0" distR="0" wp14:anchorId="3F5D7230" wp14:editId="65A0E37E">
                <wp:extent cx="5486400" cy="2806943"/>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35"/>
                          <a:stretch>
                            <a:fillRect/>
                          </a:stretch>
                        </pic:blipFill>
                        <pic:spPr>
                          <a:xfrm>
                            <a:off x="0" y="0"/>
                            <a:ext cx="5486400" cy="2770944"/>
                          </a:xfrm>
                          <a:prstGeom prst="rect">
                            <a:avLst/>
                          </a:prstGeom>
                        </pic:spPr>
                      </pic:pic>
                    </wpc:wpc>
                  </a:graphicData>
                </a:graphic>
              </wp:inline>
            </w:drawing>
          </mc:Choice>
          <mc:Fallback>
            <w:pict>
              <v:group w14:anchorId="4CA34CC5" id="Canvas 3" o:spid="_x0000_s1026" editas="canvas" style="width:6in;height:221pt;mso-position-horizontal-relative:char;mso-position-vertical-relative:line" coordsize="54864,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8067;visibility:visible;mso-wrap-style:square">
                  <v:fill o:detectmouseclick="t"/>
                  <v:path o:connecttype="none"/>
                </v:shape>
                <v:shape id="Picture 6" o:spid="_x0000_s1028" type="#_x0000_t75" style="position:absolute;width:54864;height:27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KxjCAAAA2gAAAA8AAABkcnMvZG93bnJldi54bWxEj99qwjAUxu8HvkM4A+/WtCJudI1lKspA&#10;GEx9gENz1hSbk9KkWn16Mxjs8uP78+MrytG24kK9bxwryJIUBHHldMO1gtNx+/IGwgdkja1jUnAj&#10;D+Vy8lRgrt2Vv+lyCLWII+xzVGBC6HIpfWXIok9cRxy9H9dbDFH2tdQ9XuO4beUsTRfSYsORYLCj&#10;taHqfBhs5A63/W71ar7288G157vPnNxslZo+jx/vIAKN4T/81/7UChbweyXeA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cCsYwgAAANoAAAAPAAAAAAAAAAAAAAAAAJ8C&#10;AABkcnMvZG93bnJldi54bWxQSwUGAAAAAAQABAD3AAAAjgMAAAAA&#10;">
                  <v:imagedata r:id="rId36" o:title=""/>
                  <v:path arrowok="t"/>
                </v:shape>
                <w10:anchorlock/>
              </v:group>
            </w:pict>
          </mc:Fallback>
        </mc:AlternateContent>
      </w:r>
    </w:p>
    <w:p w14:paraId="6C7EB8E1" w14:textId="52056AF6" w:rsidR="001967F2" w:rsidRPr="00C6179C" w:rsidRDefault="00C6179C" w:rsidP="000F4530">
      <w:pPr>
        <w:pStyle w:val="ReportText"/>
        <w:rPr>
          <w:i/>
        </w:rPr>
      </w:pPr>
      <w:r w:rsidRPr="00C6179C">
        <w:rPr>
          <w:i/>
        </w:rPr>
        <w:t>~</w:t>
      </w:r>
      <w:r w:rsidR="001967F2" w:rsidRPr="00C6179C">
        <w:rPr>
          <w:i/>
        </w:rPr>
        <w:t>\Lib\GIS_Hong_Kong</w:t>
      </w:r>
      <w:r>
        <w:rPr>
          <w:i/>
        </w:rPr>
        <w:t>\Instruction</w:t>
      </w:r>
    </w:p>
    <w:p w14:paraId="0DB63662" w14:textId="4F2516F0" w:rsidR="008951CC" w:rsidRDefault="008951CC" w:rsidP="000F4530">
      <w:pPr>
        <w:pStyle w:val="ReportText"/>
      </w:pPr>
    </w:p>
    <w:p w14:paraId="24E6ADDD" w14:textId="63FFA0B1" w:rsidR="00A115F4" w:rsidRDefault="00A115F4" w:rsidP="000F4530">
      <w:pPr>
        <w:pStyle w:val="ReportText"/>
        <w:rPr>
          <w:color w:val="FF0000"/>
        </w:rPr>
      </w:pPr>
      <w:r>
        <w:t xml:space="preserve">Make topography, </w:t>
      </w:r>
      <w:r w:rsidRPr="007D444E">
        <w:rPr>
          <w:color w:val="FF0000"/>
        </w:rPr>
        <w:t>refer to next section</w:t>
      </w:r>
    </w:p>
    <w:p w14:paraId="45AD3521" w14:textId="2DDB4B6E" w:rsidR="00642594" w:rsidRDefault="00642594" w:rsidP="000F4530">
      <w:pPr>
        <w:pStyle w:val="ReportText"/>
      </w:pPr>
      <w:r>
        <w:t>Check the buildings, e.g. Committed Development, Planned Development, Noise Barriers, Covered walkway and Pedestrian Bridges etc.</w:t>
      </w:r>
    </w:p>
    <w:p w14:paraId="2CAB44F1" w14:textId="4180A8C4" w:rsidR="0088452D" w:rsidRDefault="0088452D" w:rsidP="000F4530">
      <w:pPr>
        <w:pStyle w:val="ReportText"/>
      </w:pPr>
      <w:r>
        <w:t>Topography must keep identical except site area between Baseline and Proposed Scheme.</w:t>
      </w:r>
    </w:p>
    <w:p w14:paraId="04B19E3C" w14:textId="77777777" w:rsidR="0088452D" w:rsidRDefault="0088452D" w:rsidP="0088452D">
      <w:r>
        <w:t>2 m Topo need to be extracted as STL file for further use in CCM.</w:t>
      </w:r>
    </w:p>
    <w:p w14:paraId="2393BD9C" w14:textId="77777777" w:rsidR="0088452D" w:rsidRDefault="0088452D" w:rsidP="0088452D">
      <w:pPr>
        <w:pStyle w:val="ReportLevel3"/>
      </w:pPr>
      <w:r>
        <w:t>Run Simulation</w:t>
      </w:r>
    </w:p>
    <w:p w14:paraId="2CF01F79" w14:textId="2DA22FCA" w:rsidR="0088452D" w:rsidRDefault="0088452D" w:rsidP="0088452D">
      <w:r>
        <w:t>Save every 10 iterati</w:t>
      </w:r>
      <w:r w:rsidR="0061331F">
        <w:t>on steps by script. (difficulty</w:t>
      </w:r>
      <w:r>
        <w:t>: change of saving name by variable)</w:t>
      </w:r>
    </w:p>
    <w:p w14:paraId="12F43775" w14:textId="77777777" w:rsidR="0088452D" w:rsidRDefault="0088452D" w:rsidP="0088452D">
      <w:r>
        <w:t>Export test points by script</w:t>
      </w:r>
    </w:p>
    <w:p w14:paraId="3E003675" w14:textId="77777777" w:rsidR="0088452D" w:rsidRDefault="0088452D" w:rsidP="0088452D">
      <w:r>
        <w:t>Too long time cost in exporting contour by STL file</w:t>
      </w:r>
    </w:p>
    <w:p w14:paraId="2D39279E" w14:textId="77777777" w:rsidR="0088452D" w:rsidRPr="00642594" w:rsidRDefault="0088452D" w:rsidP="000F4530">
      <w:pPr>
        <w:pStyle w:val="ReportText"/>
      </w:pPr>
    </w:p>
    <w:p w14:paraId="09AF866B" w14:textId="554BE210" w:rsidR="00A115F4" w:rsidRDefault="0088452D" w:rsidP="000F4530">
      <w:pPr>
        <w:pStyle w:val="ReportLevel3"/>
      </w:pPr>
      <w:r>
        <w:lastRenderedPageBreak/>
        <w:t>Result processing</w:t>
      </w:r>
    </w:p>
    <w:p w14:paraId="2DA8E0BE" w14:textId="77777777" w:rsidR="0088452D" w:rsidRDefault="0088452D" w:rsidP="0088452D">
      <w:r>
        <w:t>Test points are placed at where people would pass frequently, such as road, playground, school, park etc.</w:t>
      </w:r>
    </w:p>
    <w:p w14:paraId="61530A60" w14:textId="3002C737" w:rsidR="00CC4415" w:rsidRDefault="008768E9" w:rsidP="008768E9">
      <w:pPr>
        <w:pStyle w:val="ReportLevel3"/>
      </w:pPr>
      <w:r>
        <w:t>Working Procedure</w:t>
      </w:r>
    </w:p>
    <w:p w14:paraId="71D26893" w14:textId="4C0A8C2A" w:rsidR="008768E9" w:rsidRDefault="008768E9" w:rsidP="000F4530">
      <w:pPr>
        <w:pStyle w:val="ReportText"/>
      </w:pPr>
      <w:r>
        <w:t>Refer to: ~\Documents\</w:t>
      </w:r>
      <w:r w:rsidRPr="008768E9">
        <w:t>AVA@Instruction@Procedure@Camby.doc</w:t>
      </w:r>
    </w:p>
    <w:p w14:paraId="41A3CCCC" w14:textId="576B2218" w:rsidR="00701E51" w:rsidRDefault="00701E51" w:rsidP="000F4530">
      <w:pPr>
        <w:pStyle w:val="ReportText"/>
      </w:pPr>
      <w:r>
        <w:t>~\Documents\</w:t>
      </w:r>
      <w:r w:rsidRPr="00701E51">
        <w:t>AVA@Instruction@Procedure@Wilson.doc</w:t>
      </w:r>
    </w:p>
    <w:p w14:paraId="07B1D87E" w14:textId="77777777" w:rsidR="00F75AFB" w:rsidRDefault="00F75AFB" w:rsidP="006E35B6">
      <w:pPr>
        <w:pStyle w:val="ReportText"/>
      </w:pPr>
    </w:p>
    <w:p w14:paraId="4CCB1471" w14:textId="77777777" w:rsidR="00F75AFB" w:rsidRDefault="00F75AFB" w:rsidP="006E35B6">
      <w:pPr>
        <w:pStyle w:val="ReportText"/>
      </w:pPr>
    </w:p>
    <w:p w14:paraId="5EDD75B2" w14:textId="77777777" w:rsidR="007F0805" w:rsidRDefault="007F0805" w:rsidP="007F0805">
      <w:pPr>
        <w:pStyle w:val="ReportLevel3"/>
      </w:pPr>
      <w:r>
        <w:t>Reference</w:t>
      </w:r>
    </w:p>
    <w:p w14:paraId="08E72D96" w14:textId="333606B6" w:rsidR="007F0805" w:rsidRDefault="007F0805" w:rsidP="00AA576C">
      <w:pPr>
        <w:pStyle w:val="ReportText"/>
        <w:numPr>
          <w:ilvl w:val="0"/>
          <w:numId w:val="28"/>
        </w:numPr>
      </w:pPr>
      <w:r>
        <w:t>~\Documents\</w:t>
      </w:r>
      <w:r w:rsidRPr="007F0805">
        <w:t>AVA@Exp_Summary@Emma.pptx</w:t>
      </w:r>
    </w:p>
    <w:p w14:paraId="283EE1C4" w14:textId="79623BB5" w:rsidR="00AA576C" w:rsidRPr="007F0805" w:rsidRDefault="00AA576C" w:rsidP="00AA576C">
      <w:pPr>
        <w:pStyle w:val="ReportText"/>
        <w:numPr>
          <w:ilvl w:val="0"/>
          <w:numId w:val="28"/>
        </w:numPr>
      </w:pPr>
      <w:r>
        <w:t>~</w:t>
      </w:r>
      <w:r w:rsidR="00DD4E01">
        <w:t xml:space="preserve">\Documents </w:t>
      </w:r>
      <w:r>
        <w:t>\</w:t>
      </w:r>
      <w:r w:rsidRPr="000C3C58">
        <w:t>AVA@Report@Expert_Evaluation@MaOnShan.pdf</w:t>
      </w:r>
    </w:p>
    <w:p w14:paraId="3B19DEEA" w14:textId="48BFB4C6" w:rsidR="00AA576C" w:rsidRDefault="00DD4E01" w:rsidP="00DD4E01">
      <w:pPr>
        <w:pStyle w:val="ReportText"/>
        <w:numPr>
          <w:ilvl w:val="0"/>
          <w:numId w:val="28"/>
        </w:numPr>
      </w:pPr>
      <w:r>
        <w:t>~\Documents\</w:t>
      </w:r>
      <w:r w:rsidRPr="00DD4E01">
        <w:t xml:space="preserve"> </w:t>
      </w:r>
      <w:hyperlink r:id="rId37" w:history="1">
        <w:r w:rsidR="00012C81" w:rsidRPr="00012C81">
          <w:rPr>
            <w:rStyle w:val="Hyperlink"/>
            <w:u w:val="none"/>
          </w:rPr>
          <w:t>AVA@Technical_Circular.pdf</w:t>
        </w:r>
      </w:hyperlink>
    </w:p>
    <w:p w14:paraId="50694AF4" w14:textId="76D9438B" w:rsidR="00012C81" w:rsidRDefault="00012C81" w:rsidP="00012C81">
      <w:pPr>
        <w:pStyle w:val="ReportText"/>
        <w:numPr>
          <w:ilvl w:val="0"/>
          <w:numId w:val="28"/>
        </w:numPr>
      </w:pPr>
      <w:r>
        <w:t>~\Documents\</w:t>
      </w:r>
      <w:r w:rsidRPr="00012C81">
        <w:t>AVA@Policies_Guidelines@Paper@Edward_Ng.pdf</w:t>
      </w:r>
    </w:p>
    <w:p w14:paraId="3FA79445" w14:textId="6D328DA3" w:rsidR="003E6D83" w:rsidRDefault="00CB34DB" w:rsidP="00CB34DB">
      <w:pPr>
        <w:pStyle w:val="ReportLevel3"/>
      </w:pPr>
      <w:r>
        <w:t>Possible mitigation measures</w:t>
      </w:r>
    </w:p>
    <w:p w14:paraId="5DAD40F9" w14:textId="538726DC" w:rsidR="00CB34DB" w:rsidRDefault="00CB34DB" w:rsidP="00CB34DB">
      <w:pPr>
        <w:pStyle w:val="ReportText"/>
      </w:pPr>
      <w:r>
        <w:t>Stepped building/podium height Profile</w:t>
      </w:r>
    </w:p>
    <w:p w14:paraId="05213A9B" w14:textId="4F2F496A" w:rsidR="00CB34DB" w:rsidRDefault="00CB34DB" w:rsidP="00CB34DB">
      <w:pPr>
        <w:pStyle w:val="ReportText"/>
      </w:pPr>
      <w:r>
        <w:t>Free podium</w:t>
      </w:r>
    </w:p>
    <w:p w14:paraId="02EABA24" w14:textId="3B99FB4F" w:rsidR="00CB34DB" w:rsidRDefault="00CB34DB" w:rsidP="00CB34DB">
      <w:pPr>
        <w:pStyle w:val="ReportText"/>
      </w:pPr>
      <w:r>
        <w:t>Wind corridor</w:t>
      </w:r>
    </w:p>
    <w:p w14:paraId="2AA29E27" w14:textId="37038DB1" w:rsidR="00CB34DB" w:rsidRDefault="00CB34DB" w:rsidP="00CB34DB">
      <w:pPr>
        <w:pStyle w:val="ReportText"/>
      </w:pPr>
      <w:r>
        <w:t>Building separation</w:t>
      </w:r>
    </w:p>
    <w:p w14:paraId="0F688002" w14:textId="3965B0AB" w:rsidR="00CB34DB" w:rsidRDefault="00CB34DB" w:rsidP="00CB34DB">
      <w:pPr>
        <w:pStyle w:val="ReportText"/>
      </w:pPr>
      <w:r>
        <w:t xml:space="preserve">Building layout/orientation </w:t>
      </w:r>
      <w:r w:rsidR="0050061F">
        <w:t>assist penetration of annual and summer prevailing winds</w:t>
      </w:r>
    </w:p>
    <w:p w14:paraId="05036F5A" w14:textId="6567C979" w:rsidR="00004B2F" w:rsidRDefault="00004B2F" w:rsidP="00CB34DB">
      <w:pPr>
        <w:pStyle w:val="ReportText"/>
      </w:pPr>
      <w:r>
        <w:t>Building setback</w:t>
      </w:r>
    </w:p>
    <w:p w14:paraId="2E2B5381" w14:textId="77777777" w:rsidR="00CB34DB" w:rsidRPr="00CB34DB" w:rsidRDefault="00CB34DB" w:rsidP="00CB34DB">
      <w:pPr>
        <w:pStyle w:val="ReportText"/>
      </w:pPr>
    </w:p>
    <w:p w14:paraId="01234A83" w14:textId="6B2F14FD" w:rsidR="003E6D83" w:rsidRDefault="00720133" w:rsidP="00832A5F">
      <w:pPr>
        <w:pStyle w:val="ReportLevel3"/>
      </w:pPr>
      <w:r>
        <w:t>Report writing skills</w:t>
      </w:r>
    </w:p>
    <w:p w14:paraId="14F94342" w14:textId="77777777" w:rsidR="00832A5F" w:rsidRDefault="00832A5F" w:rsidP="00832A5F">
      <w:pPr>
        <w:pStyle w:val="ReportInsertPicture"/>
        <w:rPr>
          <w:u w:val="single"/>
        </w:rPr>
      </w:pPr>
      <w:r w:rsidRPr="00832A5F">
        <w:rPr>
          <w:u w:val="single"/>
        </w:rPr>
        <w:t>Characteristics of Study Site and its Surrounding Area</w:t>
      </w:r>
    </w:p>
    <w:p w14:paraId="0F5F5D22" w14:textId="053C9EEA" w:rsidR="00832A5F" w:rsidRPr="00832A5F" w:rsidRDefault="00611F67" w:rsidP="00611F67">
      <w:pPr>
        <w:pStyle w:val="ReportText"/>
        <w:numPr>
          <w:ilvl w:val="0"/>
          <w:numId w:val="44"/>
        </w:numPr>
      </w:pPr>
      <w:r>
        <w:t>OZP map is a good tool to identify the area of the surroundings as well as the range or mountain name (</w:t>
      </w:r>
      <w:r w:rsidRPr="00611F67">
        <w:t>http://www2.ozp.tpb.gov.hk/gos/default.aspx?</w:t>
      </w:r>
      <w:r>
        <w:t>)</w:t>
      </w:r>
    </w:p>
    <w:p w14:paraId="2E8CCD46" w14:textId="49063D02" w:rsidR="00563BD8" w:rsidRPr="00832A5F" w:rsidRDefault="00563BD8" w:rsidP="00832A5F">
      <w:pPr>
        <w:pStyle w:val="ReportInsertPicture"/>
        <w:rPr>
          <w:u w:val="single"/>
        </w:rPr>
      </w:pPr>
      <w:r w:rsidRPr="00832A5F">
        <w:rPr>
          <w:u w:val="single"/>
        </w:rPr>
        <w:t>Attentions</w:t>
      </w:r>
    </w:p>
    <w:p w14:paraId="6A328107" w14:textId="14A34B6F" w:rsidR="00563BD8" w:rsidRDefault="00563BD8" w:rsidP="0024499F">
      <w:pPr>
        <w:pStyle w:val="ReportText"/>
        <w:numPr>
          <w:ilvl w:val="0"/>
          <w:numId w:val="37"/>
        </w:numPr>
        <w:ind w:left="720"/>
        <w:jc w:val="both"/>
      </w:pPr>
      <w:r>
        <w:t>If the VR value of a focused area is less than 0.1, indicating the wind environment here is much worse. So make sure the VR value for this focus area in Proposed Scheme is not worse than that in Baseline Scheme. E.g. 0.08 Vs 0.07 is not acceptable while 0.11 Vs 0.10 may be acceptable.</w:t>
      </w:r>
    </w:p>
    <w:p w14:paraId="1B073EEE" w14:textId="7910EF3B" w:rsidR="0024499F" w:rsidRDefault="0024499F" w:rsidP="0024499F">
      <w:pPr>
        <w:pStyle w:val="ReportText"/>
        <w:numPr>
          <w:ilvl w:val="0"/>
          <w:numId w:val="37"/>
        </w:numPr>
        <w:ind w:left="720"/>
        <w:jc w:val="both"/>
      </w:pPr>
      <w:r>
        <w:lastRenderedPageBreak/>
        <w:t>Have a big picture in mind for the wind performance. Find the main feature under annual wind and summer wind. Say where is the project site located, windward or leeward, exposed to open area or mountain area?</w:t>
      </w:r>
    </w:p>
    <w:p w14:paraId="1331B83F" w14:textId="373B7194" w:rsidR="00B9620B" w:rsidRDefault="00BA6FA3" w:rsidP="0024499F">
      <w:pPr>
        <w:pStyle w:val="ReportText"/>
        <w:numPr>
          <w:ilvl w:val="0"/>
          <w:numId w:val="37"/>
        </w:numPr>
        <w:ind w:left="720"/>
        <w:jc w:val="both"/>
      </w:pPr>
      <w:r>
        <w:t>Compare the wind performance based on Proposed Scheme, higher or lower?</w:t>
      </w:r>
    </w:p>
    <w:p w14:paraId="3C4B7E5C" w14:textId="10CC955C" w:rsidR="00BA6FA3" w:rsidRDefault="00BA6FA3" w:rsidP="0024499F">
      <w:pPr>
        <w:pStyle w:val="ReportText"/>
        <w:numPr>
          <w:ilvl w:val="0"/>
          <w:numId w:val="37"/>
        </w:numPr>
        <w:ind w:left="720"/>
        <w:jc w:val="both"/>
      </w:pPr>
      <w:r>
        <w:t>Among three schemes, first compare Intermediate Scheme and Proposed Scheme with Existing Scheme, then compare Proposed Scheme with Intermediate Scheme.</w:t>
      </w:r>
    </w:p>
    <w:p w14:paraId="744960E2" w14:textId="2630EC6C" w:rsidR="0003291C" w:rsidRDefault="0003291C" w:rsidP="0024499F">
      <w:pPr>
        <w:pStyle w:val="ReportText"/>
        <w:numPr>
          <w:ilvl w:val="0"/>
          <w:numId w:val="37"/>
        </w:numPr>
        <w:ind w:left="720"/>
        <w:jc w:val="both"/>
      </w:pPr>
      <w:r>
        <w:t xml:space="preserve">Description must be specific (the Development of </w:t>
      </w:r>
      <w:r w:rsidRPr="0003291C">
        <w:rPr>
          <w:color w:val="FF0000"/>
        </w:rPr>
        <w:t>Proposed Scheme</w:t>
      </w:r>
      <w:r>
        <w:t xml:space="preserve">, downwash along its </w:t>
      </w:r>
      <w:r w:rsidRPr="0003291C">
        <w:rPr>
          <w:color w:val="FF0000"/>
        </w:rPr>
        <w:t>southeastern facade</w:t>
      </w:r>
      <w:r>
        <w:t xml:space="preserve"> into pedestrian level)</w:t>
      </w:r>
    </w:p>
    <w:p w14:paraId="79C405BC" w14:textId="6A555E91" w:rsidR="00DB45BF" w:rsidRDefault="00DB45BF" w:rsidP="0024499F">
      <w:pPr>
        <w:pStyle w:val="ReportText"/>
        <w:numPr>
          <w:ilvl w:val="0"/>
          <w:numId w:val="37"/>
        </w:numPr>
        <w:ind w:left="720"/>
        <w:jc w:val="both"/>
      </w:pPr>
      <w:r>
        <w:t>Similar flow pattern under some wind directions could be grouped together and take one wind as an example to demonstrate</w:t>
      </w:r>
      <w:r w:rsidR="00C67F10">
        <w:t>.</w:t>
      </w:r>
    </w:p>
    <w:p w14:paraId="5532F552" w14:textId="1274B3C2" w:rsidR="00330F6A" w:rsidRDefault="00330F6A" w:rsidP="00330F6A">
      <w:pPr>
        <w:pStyle w:val="ReportText"/>
        <w:jc w:val="both"/>
        <w:rPr>
          <w:u w:val="single"/>
        </w:rPr>
      </w:pPr>
      <w:r w:rsidRPr="00330F6A">
        <w:rPr>
          <w:u w:val="single"/>
        </w:rPr>
        <w:t>Overall Ventilation Performance</w:t>
      </w:r>
    </w:p>
    <w:p w14:paraId="21B5D0CE" w14:textId="77777777" w:rsidR="00515188" w:rsidRDefault="00330F6A" w:rsidP="00515188">
      <w:pPr>
        <w:pStyle w:val="ReportText"/>
        <w:numPr>
          <w:ilvl w:val="0"/>
          <w:numId w:val="45"/>
        </w:numPr>
        <w:jc w:val="both"/>
      </w:pPr>
      <w:r w:rsidRPr="00330F6A">
        <w:t>First</w:t>
      </w:r>
      <w:r>
        <w:t xml:space="preserve"> mention the similarity of all the studied schemes, such as, which region got higher VR (open space) and lower VR (clusters of buildings) and explain reason briefly. </w:t>
      </w:r>
    </w:p>
    <w:p w14:paraId="2220C9A8" w14:textId="69741AFB" w:rsidR="00330F6A" w:rsidRDefault="00330F6A" w:rsidP="00515188">
      <w:pPr>
        <w:pStyle w:val="ReportText"/>
        <w:numPr>
          <w:ilvl w:val="0"/>
          <w:numId w:val="45"/>
        </w:numPr>
        <w:jc w:val="both"/>
      </w:pPr>
      <w:r>
        <w:t xml:space="preserve">Then describe the differences of between schemes and explain reason briefly, such as </w:t>
      </w:r>
      <w:r w:rsidR="00C1114A" w:rsidRPr="00AC039A">
        <w:rPr>
          <w:color w:val="FF0000"/>
        </w:rPr>
        <w:t>blockage</w:t>
      </w:r>
      <w:r>
        <w:t xml:space="preserve"> of the Development</w:t>
      </w:r>
      <w:r w:rsidR="001B7DE9">
        <w:t>,</w:t>
      </w:r>
      <w:r w:rsidR="001B7DE9" w:rsidRPr="00AC039A">
        <w:rPr>
          <w:color w:val="FF0000"/>
        </w:rPr>
        <w:t xml:space="preserve"> divertion, downwash, </w:t>
      </w:r>
      <w:r w:rsidR="00F94F92" w:rsidRPr="00AC039A">
        <w:rPr>
          <w:color w:val="FF0000"/>
        </w:rPr>
        <w:t xml:space="preserve">setback, </w:t>
      </w:r>
      <w:r w:rsidR="001B7DE9" w:rsidRPr="00AC039A">
        <w:rPr>
          <w:color w:val="FF0000"/>
        </w:rPr>
        <w:t>penetration</w:t>
      </w:r>
      <w:r>
        <w:t>.</w:t>
      </w:r>
      <w:r w:rsidR="00C1114A">
        <w:t xml:space="preserve"> Referred to the result of focus area</w:t>
      </w:r>
      <w:r w:rsidR="00515188">
        <w:t xml:space="preserve"> as well as wind enhancement features</w:t>
      </w:r>
      <w:r w:rsidR="00C1114A">
        <w:t>, it is easy to find out under which winds the differences are resulted in.</w:t>
      </w:r>
    </w:p>
    <w:p w14:paraId="0EA5B58B" w14:textId="1E801687" w:rsidR="00515188" w:rsidRPr="00515188" w:rsidRDefault="00515188" w:rsidP="00515188">
      <w:pPr>
        <w:pStyle w:val="ReportText"/>
        <w:jc w:val="both"/>
        <w:rPr>
          <w:u w:val="single"/>
        </w:rPr>
      </w:pPr>
      <w:r w:rsidRPr="00515188">
        <w:rPr>
          <w:u w:val="single"/>
        </w:rPr>
        <w:t>Directional Analysis</w:t>
      </w:r>
    </w:p>
    <w:p w14:paraId="65A81E81" w14:textId="14E13377" w:rsidR="00515188" w:rsidRDefault="00515188" w:rsidP="00515188">
      <w:pPr>
        <w:pStyle w:val="ReportText"/>
        <w:numPr>
          <w:ilvl w:val="0"/>
          <w:numId w:val="46"/>
        </w:numPr>
        <w:jc w:val="both"/>
      </w:pPr>
      <w:r>
        <w:t>First similarity (from which direction the wind approaching Project Site? Where is the VR higher or lower)</w:t>
      </w:r>
    </w:p>
    <w:p w14:paraId="4450CC52" w14:textId="7F332DE1" w:rsidR="00515188" w:rsidRDefault="00515188" w:rsidP="00515188">
      <w:pPr>
        <w:pStyle w:val="ReportText"/>
        <w:numPr>
          <w:ilvl w:val="0"/>
          <w:numId w:val="46"/>
        </w:numPr>
        <w:jc w:val="both"/>
      </w:pPr>
      <w:r>
        <w:t>Then difference (with reference to result of focus area as well as wind enhancement feature)</w:t>
      </w:r>
    </w:p>
    <w:p w14:paraId="45240728" w14:textId="77777777" w:rsidR="0003291C" w:rsidRPr="00330F6A" w:rsidRDefault="0003291C" w:rsidP="00515188">
      <w:pPr>
        <w:pStyle w:val="ReportText"/>
        <w:numPr>
          <w:ilvl w:val="0"/>
          <w:numId w:val="46"/>
        </w:numPr>
        <w:jc w:val="both"/>
      </w:pPr>
    </w:p>
    <w:p w14:paraId="25DC1582" w14:textId="77777777" w:rsidR="00F75AFB" w:rsidRDefault="00F75AFB" w:rsidP="006E35B6">
      <w:pPr>
        <w:pStyle w:val="ReportText"/>
      </w:pPr>
    </w:p>
    <w:p w14:paraId="0731E9A2" w14:textId="31A52E8E" w:rsidR="00F75AFB" w:rsidRPr="00832A5F" w:rsidRDefault="008642E7" w:rsidP="00832A5F">
      <w:pPr>
        <w:pStyle w:val="ReportInsertPicture"/>
        <w:rPr>
          <w:u w:val="single"/>
        </w:rPr>
      </w:pPr>
      <w:r w:rsidRPr="00832A5F">
        <w:rPr>
          <w:u w:val="single"/>
        </w:rPr>
        <w:t>Good Description/ Expression on Wind</w:t>
      </w:r>
    </w:p>
    <w:p w14:paraId="0DD2BCC8" w14:textId="288EE841" w:rsidR="008642E7" w:rsidRDefault="008642E7" w:rsidP="008642E7">
      <w:pPr>
        <w:pStyle w:val="ReportText"/>
        <w:numPr>
          <w:ilvl w:val="0"/>
          <w:numId w:val="35"/>
        </w:numPr>
      </w:pPr>
      <w:r>
        <w:t>Winds approaching from the north and north-north-east were the least affected due to the area’s</w:t>
      </w:r>
      <w:r w:rsidRPr="008642E7">
        <w:rPr>
          <w:color w:val="FF0000"/>
        </w:rPr>
        <w:t xml:space="preserve"> relatively open exposure </w:t>
      </w:r>
      <w:r>
        <w:t>in those directions.</w:t>
      </w:r>
    </w:p>
    <w:p w14:paraId="1BAC828B" w14:textId="7727DBDE" w:rsidR="000E1506" w:rsidRDefault="000E1506" w:rsidP="000E1506">
      <w:pPr>
        <w:pStyle w:val="ReportText"/>
        <w:numPr>
          <w:ilvl w:val="0"/>
          <w:numId w:val="35"/>
        </w:numPr>
      </w:pPr>
      <w:r w:rsidRPr="000E1506">
        <w:t xml:space="preserve">A portion of wind coming from Cha Kwo Ling Road would </w:t>
      </w:r>
      <w:r w:rsidRPr="00E97012">
        <w:rPr>
          <w:color w:val="FF0000"/>
        </w:rPr>
        <w:t>ventilate</w:t>
      </w:r>
      <w:r w:rsidRPr="000E1506">
        <w:t xml:space="preserve"> across the Study Area under Existing Scheme in the </w:t>
      </w:r>
      <w:r w:rsidRPr="00E97012">
        <w:rPr>
          <w:color w:val="FF0000"/>
        </w:rPr>
        <w:t>absence</w:t>
      </w:r>
      <w:r w:rsidRPr="000E1506">
        <w:t xml:space="preserve"> of significant infrastructure</w:t>
      </w:r>
    </w:p>
    <w:p w14:paraId="40D13183" w14:textId="6BABBE15" w:rsidR="0003291C" w:rsidRDefault="0003291C" w:rsidP="00F01745">
      <w:pPr>
        <w:pStyle w:val="ReportText"/>
        <w:numPr>
          <w:ilvl w:val="0"/>
          <w:numId w:val="35"/>
        </w:numPr>
      </w:pPr>
      <w:r w:rsidRPr="0003291C">
        <w:rPr>
          <w:color w:val="FF0000"/>
        </w:rPr>
        <w:t>On the other way round</w:t>
      </w:r>
      <w:r>
        <w:t xml:space="preserve">, the Intermediate and Proposed Schemes would capture the incoming wind and </w:t>
      </w:r>
      <w:r w:rsidRPr="0003291C">
        <w:rPr>
          <w:color w:val="FF0000"/>
        </w:rPr>
        <w:t>split</w:t>
      </w:r>
      <w:r>
        <w:t xml:space="preserve"> it into two </w:t>
      </w:r>
      <w:r w:rsidRPr="0003291C">
        <w:rPr>
          <w:color w:val="FF0000"/>
        </w:rPr>
        <w:t>airstreams</w:t>
      </w:r>
      <w:r>
        <w:t xml:space="preserve"> to travel along Wai Yip Street and Cha Kwo Ling Road</w:t>
      </w:r>
    </w:p>
    <w:p w14:paraId="1ADDA0F3" w14:textId="77777777" w:rsidR="0003291C" w:rsidRPr="00515188" w:rsidRDefault="0003291C" w:rsidP="0003291C">
      <w:pPr>
        <w:pStyle w:val="ReportText"/>
        <w:jc w:val="both"/>
        <w:rPr>
          <w:u w:val="single"/>
        </w:rPr>
      </w:pPr>
      <w:r w:rsidRPr="00515188">
        <w:rPr>
          <w:u w:val="single"/>
        </w:rPr>
        <w:t>Drawing Format in plot</w:t>
      </w:r>
    </w:p>
    <w:p w14:paraId="437440E6" w14:textId="77777777" w:rsidR="0003291C" w:rsidRDefault="0003291C" w:rsidP="0003291C">
      <w:pPr>
        <w:pStyle w:val="ReportText"/>
        <w:jc w:val="both"/>
      </w:pPr>
      <w:r>
        <w:t>Wording font 9 for street name, building name</w:t>
      </w:r>
    </w:p>
    <w:p w14:paraId="5DEAA15A" w14:textId="77777777" w:rsidR="0003291C" w:rsidRDefault="0003291C" w:rsidP="0003291C">
      <w:pPr>
        <w:pStyle w:val="ReportText"/>
        <w:jc w:val="both"/>
      </w:pPr>
      <w:r>
        <w:t>White, Black, Yellow, Blue, Red</w:t>
      </w:r>
    </w:p>
    <w:p w14:paraId="0D3CE5D2" w14:textId="77777777" w:rsidR="0003291C" w:rsidRPr="00A3206B" w:rsidRDefault="0003291C" w:rsidP="0003291C">
      <w:pPr>
        <w:pStyle w:val="ReportText"/>
        <w:jc w:val="both"/>
        <w:rPr>
          <w:i/>
        </w:rPr>
      </w:pPr>
      <w:r w:rsidRPr="00A3206B">
        <w:rPr>
          <w:i/>
        </w:rPr>
        <w:t>Refer to ~\Doc\AVA@DirectionalAnalysis_Mark.docx</w:t>
      </w:r>
    </w:p>
    <w:p w14:paraId="6E7406E4" w14:textId="77777777" w:rsidR="00611F67" w:rsidRDefault="00611F67" w:rsidP="00611F67">
      <w:pPr>
        <w:pStyle w:val="ReportText"/>
      </w:pPr>
    </w:p>
    <w:p w14:paraId="7439409A" w14:textId="7BB8AE07" w:rsidR="00611F67" w:rsidRDefault="00611F67" w:rsidP="00611F67">
      <w:pPr>
        <w:pStyle w:val="ReportText"/>
        <w:rPr>
          <w:u w:val="single"/>
        </w:rPr>
      </w:pPr>
      <w:r w:rsidRPr="00611F67">
        <w:rPr>
          <w:u w:val="single"/>
        </w:rPr>
        <w:lastRenderedPageBreak/>
        <w:t>Phrase</w:t>
      </w:r>
    </w:p>
    <w:p w14:paraId="51682606" w14:textId="2387979D" w:rsidR="00DA07DB" w:rsidRPr="00611F67" w:rsidRDefault="00DA07DB" w:rsidP="00611F67">
      <w:pPr>
        <w:pStyle w:val="ReportText"/>
        <w:rPr>
          <w:u w:val="single"/>
        </w:rPr>
      </w:pPr>
      <w:r>
        <w:rPr>
          <w:u w:val="single"/>
        </w:rPr>
        <w:t>noun</w:t>
      </w:r>
    </w:p>
    <w:p w14:paraId="1D611D13" w14:textId="2FB81E9D" w:rsidR="008642E7" w:rsidRDefault="00611F67" w:rsidP="006E35B6">
      <w:pPr>
        <w:pStyle w:val="ReportText"/>
      </w:pPr>
      <w:r>
        <w:t>Sea – open water</w:t>
      </w:r>
    </w:p>
    <w:p w14:paraId="5FCDC75B" w14:textId="77777777" w:rsidR="00DA07DB" w:rsidRDefault="00DA07DB" w:rsidP="00DA07DB">
      <w:pPr>
        <w:pStyle w:val="ReportText"/>
      </w:pPr>
      <w:r>
        <w:t>Shielding effect/ blockage/ obstruction/ shading</w:t>
      </w:r>
    </w:p>
    <w:p w14:paraId="04B49A8D" w14:textId="77777777" w:rsidR="00DA07DB" w:rsidRDefault="00DA07DB" w:rsidP="00DA07DB">
      <w:pPr>
        <w:pStyle w:val="ReportText"/>
      </w:pPr>
      <w:r>
        <w:t>NE quadrant, SW quadrant</w:t>
      </w:r>
    </w:p>
    <w:p w14:paraId="4CD33298" w14:textId="77777777" w:rsidR="00DA07DB" w:rsidRDefault="00DA07DB" w:rsidP="00DA07DB">
      <w:pPr>
        <w:pStyle w:val="ReportText"/>
      </w:pPr>
      <w:r>
        <w:t>Air path (wind corridor is an exclusive term. Be careful when using it)</w:t>
      </w:r>
    </w:p>
    <w:p w14:paraId="5B1D58FC" w14:textId="77777777" w:rsidR="00DA07DB" w:rsidRDefault="00DA07DB" w:rsidP="00DA07DB">
      <w:pPr>
        <w:pStyle w:val="ReportText"/>
      </w:pPr>
      <w:r>
        <w:t>Lower VR/ higher VR - Calm/ windy</w:t>
      </w:r>
    </w:p>
    <w:p w14:paraId="0FEBB36F" w14:textId="77777777" w:rsidR="00DA07DB" w:rsidRDefault="00DA07DB" w:rsidP="00DA07DB">
      <w:pPr>
        <w:pStyle w:val="ReportText"/>
      </w:pPr>
      <w:r>
        <w:t>Presence of the existing infrastructure</w:t>
      </w:r>
    </w:p>
    <w:p w14:paraId="44DF7D35" w14:textId="219F1FD8" w:rsidR="00DA07DB" w:rsidRDefault="00DA07DB" w:rsidP="00DA07DB">
      <w:pPr>
        <w:pStyle w:val="ReportText"/>
      </w:pPr>
      <w:r>
        <w:t>Incoming wind Vs approaching wind (direction not same as the incoming wind)</w:t>
      </w:r>
    </w:p>
    <w:p w14:paraId="0675F2E9" w14:textId="18674AA7" w:rsidR="00F01745" w:rsidRDefault="00F01745" w:rsidP="00DA07DB">
      <w:pPr>
        <w:pStyle w:val="ReportText"/>
      </w:pPr>
      <w:r>
        <w:t>Alignment</w:t>
      </w:r>
    </w:p>
    <w:p w14:paraId="4B61E6FB" w14:textId="2835A9F4" w:rsidR="00F01745" w:rsidRDefault="00F01745" w:rsidP="00DA07DB">
      <w:pPr>
        <w:pStyle w:val="ReportText"/>
      </w:pPr>
      <w:r>
        <w:t>Hilly range/ Mountain</w:t>
      </w:r>
    </w:p>
    <w:p w14:paraId="3FD26C82" w14:textId="01B1DF81" w:rsidR="00B950F3" w:rsidRDefault="00B950F3" w:rsidP="00DA07DB">
      <w:pPr>
        <w:pStyle w:val="ReportText"/>
      </w:pPr>
      <w:r>
        <w:t>Building frontage</w:t>
      </w:r>
    </w:p>
    <w:p w14:paraId="229F996E" w14:textId="633FCCC2" w:rsidR="00DA07DB" w:rsidRPr="00DA07DB" w:rsidRDefault="00DA07DB" w:rsidP="006E35B6">
      <w:pPr>
        <w:pStyle w:val="ReportText"/>
        <w:rPr>
          <w:u w:val="single"/>
        </w:rPr>
      </w:pPr>
      <w:r w:rsidRPr="00DA07DB">
        <w:rPr>
          <w:u w:val="single"/>
        </w:rPr>
        <w:t>Explain reason</w:t>
      </w:r>
    </w:p>
    <w:p w14:paraId="79DB68FB" w14:textId="159F535B" w:rsidR="00330F6A" w:rsidRDefault="00330F6A" w:rsidP="006E35B6">
      <w:pPr>
        <w:pStyle w:val="ReportText"/>
      </w:pPr>
      <w:r>
        <w:t xml:space="preserve">Result in/ lead to </w:t>
      </w:r>
    </w:p>
    <w:p w14:paraId="04301875" w14:textId="630C231D" w:rsidR="00330F6A" w:rsidRDefault="00330F6A" w:rsidP="006E35B6">
      <w:pPr>
        <w:pStyle w:val="ReportText"/>
      </w:pPr>
      <w:r>
        <w:t>Due to/ caused by/ because of/ as/ for</w:t>
      </w:r>
    </w:p>
    <w:p w14:paraId="5D48D0FA" w14:textId="087B8A51" w:rsidR="00DA07DB" w:rsidRPr="00DA07DB" w:rsidRDefault="00F01745" w:rsidP="006E35B6">
      <w:pPr>
        <w:pStyle w:val="ReportText"/>
        <w:rPr>
          <w:u w:val="single"/>
        </w:rPr>
      </w:pPr>
      <w:r w:rsidRPr="00DA07DB">
        <w:rPr>
          <w:u w:val="single"/>
        </w:rPr>
        <w:t>V</w:t>
      </w:r>
      <w:r w:rsidR="00DA07DB" w:rsidRPr="00DA07DB">
        <w:rPr>
          <w:u w:val="single"/>
        </w:rPr>
        <w:t>erb</w:t>
      </w:r>
      <w:r>
        <w:rPr>
          <w:u w:val="single"/>
        </w:rPr>
        <w:t>.</w:t>
      </w:r>
    </w:p>
    <w:p w14:paraId="179F52CC" w14:textId="60066EFC" w:rsidR="00015982" w:rsidRDefault="00015982" w:rsidP="006E35B6">
      <w:pPr>
        <w:pStyle w:val="ReportText"/>
      </w:pPr>
      <w:r>
        <w:t>Downwash/ divert</w:t>
      </w:r>
      <w:r w:rsidR="00DA07DB">
        <w:t xml:space="preserve"> /guide</w:t>
      </w:r>
      <w:r w:rsidR="00132BD8">
        <w:t>/deflect</w:t>
      </w:r>
    </w:p>
    <w:p w14:paraId="0BBB2071" w14:textId="02419A78" w:rsidR="00F01745" w:rsidRDefault="00F01745" w:rsidP="006E35B6">
      <w:pPr>
        <w:pStyle w:val="ReportText"/>
      </w:pPr>
      <w:r>
        <w:t>Facilitate/ favour</w:t>
      </w:r>
    </w:p>
    <w:p w14:paraId="4DA7AEE0" w14:textId="41660D9B" w:rsidR="00F01745" w:rsidRDefault="00F01745" w:rsidP="006E35B6">
      <w:pPr>
        <w:pStyle w:val="ReportText"/>
      </w:pPr>
      <w:r>
        <w:t>Be</w:t>
      </w:r>
      <w:r w:rsidR="00E1655A">
        <w:t xml:space="preserve"> achieved/ b</w:t>
      </w:r>
      <w:r>
        <w:t>e resulted</w:t>
      </w:r>
    </w:p>
    <w:p w14:paraId="0EE07115" w14:textId="3C52CCA6" w:rsidR="00E1655A" w:rsidRDefault="00E1655A" w:rsidP="00E1655A">
      <w:pPr>
        <w:pStyle w:val="ReportText"/>
      </w:pPr>
      <w:r>
        <w:t>Create a wake zone/ cast a wind shadow</w:t>
      </w:r>
    </w:p>
    <w:p w14:paraId="1FD8153B" w14:textId="74059ADD" w:rsidR="00B950F3" w:rsidRDefault="00B950F3" w:rsidP="00E1655A">
      <w:pPr>
        <w:pStyle w:val="ReportText"/>
      </w:pPr>
      <w:r>
        <w:t>Distort</w:t>
      </w:r>
    </w:p>
    <w:p w14:paraId="5C0C5FC0" w14:textId="5067971F" w:rsidR="00B950F3" w:rsidRDefault="00B950F3" w:rsidP="00E1655A">
      <w:pPr>
        <w:pStyle w:val="ReportText"/>
      </w:pPr>
      <w:r>
        <w:t>Flow/ travel</w:t>
      </w:r>
      <w:r w:rsidR="00CD6D8F">
        <w:t>/ serve/ enter/ distribute</w:t>
      </w:r>
    </w:p>
    <w:p w14:paraId="602DD6A2" w14:textId="4754AA80" w:rsidR="00B950F3" w:rsidRDefault="00B950F3" w:rsidP="00E1655A">
      <w:pPr>
        <w:pStyle w:val="ReportText"/>
      </w:pPr>
      <w:r>
        <w:t>Found/ taken place</w:t>
      </w:r>
    </w:p>
    <w:p w14:paraId="4246136D" w14:textId="6D6F997F" w:rsidR="00D8189F" w:rsidRDefault="00D8189F" w:rsidP="00E1655A">
      <w:pPr>
        <w:pStyle w:val="ReportText"/>
      </w:pPr>
      <w:r>
        <w:t xml:space="preserve">Minimize/ alleviate/ mitigate/ compensate </w:t>
      </w:r>
    </w:p>
    <w:p w14:paraId="1EA3ABF6" w14:textId="54FF93AC" w:rsidR="006B4220" w:rsidRDefault="006B4220" w:rsidP="00E1655A">
      <w:pPr>
        <w:pStyle w:val="ReportText"/>
      </w:pPr>
      <w:r>
        <w:t>Comply/ conform/ in line with</w:t>
      </w:r>
      <w:r w:rsidR="00B46E0A">
        <w:t>/ in accordance with</w:t>
      </w:r>
    </w:p>
    <w:p w14:paraId="0FA91721" w14:textId="00615780" w:rsidR="00B950F3" w:rsidRDefault="00B950F3" w:rsidP="00E1655A">
      <w:pPr>
        <w:pStyle w:val="ReportText"/>
      </w:pPr>
      <w:r>
        <w:t xml:space="preserve"> </w:t>
      </w:r>
    </w:p>
    <w:p w14:paraId="20DC9151" w14:textId="77777777" w:rsidR="00F75AFB" w:rsidRDefault="00F75AFB" w:rsidP="006E35B6">
      <w:pPr>
        <w:pStyle w:val="ReportText"/>
      </w:pPr>
    </w:p>
    <w:p w14:paraId="48BFA35F" w14:textId="77777777" w:rsidR="00F75AFB" w:rsidRDefault="00F75AFB" w:rsidP="006E35B6">
      <w:pPr>
        <w:pStyle w:val="ReportText"/>
      </w:pPr>
      <w:bookmarkStart w:id="65" w:name="QuickMark"/>
      <w:bookmarkEnd w:id="65"/>
    </w:p>
    <w:p w14:paraId="7AEB5045" w14:textId="77777777" w:rsidR="00F75AFB" w:rsidRDefault="00F75AFB" w:rsidP="006E35B6">
      <w:pPr>
        <w:pStyle w:val="ReportText"/>
      </w:pPr>
    </w:p>
    <w:p w14:paraId="30736253" w14:textId="77777777" w:rsidR="00F75AFB" w:rsidRDefault="00F75AFB" w:rsidP="006E35B6">
      <w:pPr>
        <w:pStyle w:val="ReportText"/>
      </w:pPr>
    </w:p>
    <w:p w14:paraId="558FDC59" w14:textId="77777777" w:rsidR="00F75AFB" w:rsidRDefault="00F75AFB" w:rsidP="006E35B6">
      <w:pPr>
        <w:pStyle w:val="ReportText"/>
      </w:pPr>
    </w:p>
    <w:p w14:paraId="2FBE8DBA" w14:textId="5FB2133B" w:rsidR="006E35B6" w:rsidRDefault="006E35B6" w:rsidP="000D0F53">
      <w:pPr>
        <w:pStyle w:val="ReportLevel2"/>
      </w:pPr>
      <w:r>
        <w:lastRenderedPageBreak/>
        <w:t>Microclimate Study</w:t>
      </w:r>
    </w:p>
    <w:p w14:paraId="77CA4420" w14:textId="2EEEC60C" w:rsidR="00ED7D50" w:rsidRDefault="00ED7D50" w:rsidP="006E35B6">
      <w:pPr>
        <w:pStyle w:val="ReportText"/>
      </w:pPr>
      <w:r>
        <w:t xml:space="preserve">Preparation: wind data, project building drawings, GIS data </w:t>
      </w:r>
    </w:p>
    <w:p w14:paraId="3C747866" w14:textId="07906260" w:rsidR="00ED7D50" w:rsidRDefault="00ED7D50" w:rsidP="00ED7D50">
      <w:pPr>
        <w:pStyle w:val="ReportText"/>
      </w:pPr>
      <w:r>
        <w:t>Time: PDRC – BC – DDRP1 – DDRP2</w:t>
      </w:r>
    </w:p>
    <w:p w14:paraId="491AAE54" w14:textId="41E53954" w:rsidR="00ED7D50" w:rsidRDefault="00ED7D50" w:rsidP="00ED7D50">
      <w:pPr>
        <w:pStyle w:val="ReportText"/>
      </w:pPr>
      <w:r>
        <w:t xml:space="preserve">Content: </w:t>
      </w:r>
    </w:p>
    <w:p w14:paraId="11D52CB3" w14:textId="3C3510C3" w:rsidR="00ED7D50" w:rsidRDefault="00ED7D50" w:rsidP="00ED7D50">
      <w:pPr>
        <w:pStyle w:val="ReportText"/>
        <w:numPr>
          <w:ilvl w:val="0"/>
          <w:numId w:val="14"/>
        </w:numPr>
      </w:pPr>
      <w:r>
        <w:t>External wind environment</w:t>
      </w:r>
    </w:p>
    <w:p w14:paraId="0DACE0B4" w14:textId="1BEB0F7F" w:rsidR="00ED7D50" w:rsidRDefault="00ED7D50" w:rsidP="00ED7D50">
      <w:pPr>
        <w:pStyle w:val="ReportText"/>
        <w:numPr>
          <w:ilvl w:val="0"/>
          <w:numId w:val="14"/>
        </w:numPr>
      </w:pPr>
      <w:r>
        <w:t>Odour Dispersion</w:t>
      </w:r>
    </w:p>
    <w:p w14:paraId="5AD0EB98" w14:textId="533CE120" w:rsidR="00ED7D50" w:rsidRDefault="00ED7D50" w:rsidP="00ED7D50">
      <w:pPr>
        <w:pStyle w:val="ReportText"/>
        <w:numPr>
          <w:ilvl w:val="0"/>
          <w:numId w:val="14"/>
        </w:numPr>
      </w:pPr>
      <w:r>
        <w:t>Indoor Ventilation for Common Areas</w:t>
      </w:r>
    </w:p>
    <w:p w14:paraId="23BE367B" w14:textId="6571DD9E" w:rsidR="00ED7D50" w:rsidRDefault="00ED7D50" w:rsidP="00ED7D50">
      <w:pPr>
        <w:pStyle w:val="ReportText"/>
        <w:numPr>
          <w:ilvl w:val="0"/>
          <w:numId w:val="14"/>
        </w:numPr>
      </w:pPr>
      <w:r>
        <w:t>Indoor Ventilation for Domestic Flats</w:t>
      </w:r>
    </w:p>
    <w:p w14:paraId="61957DA9" w14:textId="7E58F5CB" w:rsidR="00ED7D50" w:rsidRDefault="00ED7D50" w:rsidP="00ED7D50">
      <w:pPr>
        <w:pStyle w:val="ReportText"/>
        <w:numPr>
          <w:ilvl w:val="0"/>
          <w:numId w:val="14"/>
        </w:numPr>
      </w:pPr>
      <w:r>
        <w:t>Sunshadowing Study</w:t>
      </w:r>
    </w:p>
    <w:p w14:paraId="4AABAA3E" w14:textId="020330AC" w:rsidR="006D333A" w:rsidRDefault="00ED7D50" w:rsidP="006D2E2B">
      <w:pPr>
        <w:pStyle w:val="ReportText"/>
        <w:numPr>
          <w:ilvl w:val="0"/>
          <w:numId w:val="14"/>
        </w:numPr>
      </w:pPr>
      <w:r>
        <w:t>Vertical Daylight Study</w:t>
      </w:r>
      <w:r w:rsidR="006D333A">
        <w:t>/Average Daylight Factor</w:t>
      </w:r>
    </w:p>
    <w:p w14:paraId="3BEB4F04" w14:textId="7D5B54FA" w:rsidR="00765256" w:rsidRDefault="00765256" w:rsidP="00765256">
      <w:pPr>
        <w:pStyle w:val="ReportText"/>
        <w:numPr>
          <w:ilvl w:val="0"/>
          <w:numId w:val="14"/>
        </w:numPr>
      </w:pPr>
      <w:r>
        <w:t>Glare Study</w:t>
      </w:r>
    </w:p>
    <w:p w14:paraId="35DA6036" w14:textId="0E2F3F1C" w:rsidR="00ED7D50" w:rsidRDefault="00765256" w:rsidP="00ED7D50">
      <w:pPr>
        <w:pStyle w:val="ReportText"/>
        <w:numPr>
          <w:ilvl w:val="0"/>
          <w:numId w:val="14"/>
        </w:numPr>
      </w:pPr>
      <w:r>
        <w:t>Outdoor Thermal Comfort</w:t>
      </w:r>
    </w:p>
    <w:p w14:paraId="7C06065E" w14:textId="7A0A4125" w:rsidR="00765256" w:rsidRDefault="00765256" w:rsidP="00ED7D50">
      <w:pPr>
        <w:pStyle w:val="ReportText"/>
        <w:numPr>
          <w:ilvl w:val="0"/>
          <w:numId w:val="14"/>
        </w:numPr>
      </w:pPr>
      <w:r>
        <w:t>Indoor Thermal Comfort</w:t>
      </w:r>
    </w:p>
    <w:p w14:paraId="5AE7B988" w14:textId="7F5ABF07" w:rsidR="004471BE" w:rsidRDefault="005A0BB4" w:rsidP="005A0BB4">
      <w:pPr>
        <w:pStyle w:val="ReportLevel3"/>
        <w:rPr>
          <w:lang w:val="en-US"/>
        </w:rPr>
      </w:pPr>
      <w:r>
        <w:rPr>
          <w:lang w:val="en-US"/>
        </w:rPr>
        <w:t>Preparation work</w:t>
      </w:r>
    </w:p>
    <w:p w14:paraId="5E3ECD7D" w14:textId="6A52B71C"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Full layout drawings (in pdf and CAD) including MLP, G/F, 1/F, T/F,R/F,UR/F and any other non –typical floor</w:t>
      </w:r>
    </w:p>
    <w:p w14:paraId="2A5E1B4A" w14:textId="200CDC68"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Full set window schedule</w:t>
      </w:r>
    </w:p>
    <w:p w14:paraId="7749A86B" w14:textId="074203C8"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Landscape layout – outdoor thermal comfort study</w:t>
      </w:r>
    </w:p>
    <w:p w14:paraId="5FCEF619" w14:textId="54163625"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RCP and RSMMR exhaust flow rate, louver dimension and location, free area for odour study</w:t>
      </w:r>
    </w:p>
    <w:p w14:paraId="21C40635" w14:textId="2A7271D9"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BIM model for glare study</w:t>
      </w:r>
    </w:p>
    <w:p w14:paraId="7B68D25A" w14:textId="5897455A" w:rsidR="005A0BB4" w:rsidRPr="00D05BD4" w:rsidRDefault="005A0BB4" w:rsidP="00D05BD4">
      <w:pPr>
        <w:pStyle w:val="ListParagraph"/>
        <w:numPr>
          <w:ilvl w:val="0"/>
          <w:numId w:val="42"/>
        </w:numPr>
        <w:autoSpaceDE w:val="0"/>
        <w:autoSpaceDN w:val="0"/>
        <w:adjustRightInd w:val="0"/>
        <w:rPr>
          <w:rFonts w:cs="Times New Roman"/>
          <w:szCs w:val="20"/>
          <w:lang w:eastAsia="en-US"/>
        </w:rPr>
      </w:pPr>
      <w:r w:rsidRPr="00D05BD4">
        <w:rPr>
          <w:rFonts w:cs="Times New Roman"/>
          <w:szCs w:val="20"/>
          <w:lang w:eastAsia="en-US"/>
        </w:rPr>
        <w:t>Typical external wall and roof material layer for indoor thermal comfort study</w:t>
      </w:r>
    </w:p>
    <w:p w14:paraId="06C58E72" w14:textId="63F65E70" w:rsidR="004471BE" w:rsidRDefault="004471BE" w:rsidP="004471BE">
      <w:pPr>
        <w:pStyle w:val="ReportLevel3"/>
        <w:rPr>
          <w:lang w:val="en-US"/>
        </w:rPr>
      </w:pPr>
      <w:r>
        <w:rPr>
          <w:lang w:val="en-US"/>
        </w:rPr>
        <w:t>Daylight Study</w:t>
      </w:r>
    </w:p>
    <w:p w14:paraId="530162C2" w14:textId="77777777" w:rsidR="004471BE" w:rsidRPr="004471BE" w:rsidRDefault="004471BE" w:rsidP="004471BE">
      <w:pPr>
        <w:autoSpaceDE w:val="0"/>
        <w:autoSpaceDN w:val="0"/>
        <w:adjustRightInd w:val="0"/>
        <w:rPr>
          <w:rFonts w:cstheme="minorHAnsi"/>
          <w:lang w:val="en-US"/>
        </w:rPr>
      </w:pPr>
    </w:p>
    <w:p w14:paraId="0859EE86"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Example:</w:t>
      </w:r>
    </w:p>
    <w:p w14:paraId="7D203E9A"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void plastic gloss_white_paint</w:t>
      </w:r>
    </w:p>
    <w:p w14:paraId="590E956D" w14:textId="49308D38" w:rsidR="004471BE" w:rsidRPr="004471BE" w:rsidRDefault="004471BE" w:rsidP="004471BE">
      <w:pPr>
        <w:autoSpaceDE w:val="0"/>
        <w:autoSpaceDN w:val="0"/>
        <w:adjustRightInd w:val="0"/>
        <w:rPr>
          <w:rFonts w:cstheme="minorHAnsi"/>
          <w:lang w:val="en-US"/>
        </w:rPr>
      </w:pPr>
      <w:r>
        <w:rPr>
          <w:rFonts w:cstheme="minorHAnsi"/>
          <w:lang w:val="en-US"/>
        </w:rPr>
        <w:t>0</w:t>
      </w:r>
    </w:p>
    <w:p w14:paraId="1F875DA0" w14:textId="1BCC9106" w:rsidR="004471BE" w:rsidRPr="004471BE" w:rsidRDefault="004471BE" w:rsidP="004471BE">
      <w:pPr>
        <w:autoSpaceDE w:val="0"/>
        <w:autoSpaceDN w:val="0"/>
        <w:adjustRightInd w:val="0"/>
        <w:rPr>
          <w:rFonts w:cstheme="minorHAnsi"/>
          <w:lang w:val="en-US"/>
        </w:rPr>
      </w:pPr>
      <w:r>
        <w:rPr>
          <w:rFonts w:cstheme="minorHAnsi"/>
          <w:lang w:val="en-US"/>
        </w:rPr>
        <w:t>0</w:t>
      </w:r>
    </w:p>
    <w:p w14:paraId="016E3192" w14:textId="4F759146" w:rsidR="004471BE" w:rsidRDefault="004471BE" w:rsidP="004471BE">
      <w:pPr>
        <w:autoSpaceDE w:val="0"/>
        <w:autoSpaceDN w:val="0"/>
        <w:adjustRightInd w:val="0"/>
        <w:rPr>
          <w:rFonts w:cstheme="minorHAnsi"/>
          <w:lang w:val="en-US"/>
        </w:rPr>
      </w:pPr>
      <w:r>
        <w:rPr>
          <w:rFonts w:cstheme="minorHAnsi"/>
          <w:lang w:val="en-US"/>
        </w:rPr>
        <w:t>5 1 1 1 .03 .0</w:t>
      </w:r>
      <w:r w:rsidRPr="004471BE">
        <w:rPr>
          <w:rFonts w:cstheme="minorHAnsi"/>
          <w:lang w:val="en-US"/>
        </w:rPr>
        <w:t>1</w:t>
      </w:r>
    </w:p>
    <w:p w14:paraId="6AE446CD" w14:textId="38AC0551" w:rsidR="001778E3" w:rsidRDefault="001778E3" w:rsidP="004471BE">
      <w:pPr>
        <w:autoSpaceDE w:val="0"/>
        <w:autoSpaceDN w:val="0"/>
        <w:adjustRightInd w:val="0"/>
        <w:rPr>
          <w:rFonts w:cstheme="minorHAnsi"/>
          <w:lang w:val="en-US"/>
        </w:rPr>
      </w:pPr>
      <w:r>
        <w:rPr>
          <w:rFonts w:cstheme="minorHAnsi"/>
          <w:lang w:val="en-US"/>
        </w:rPr>
        <w:t>[5 R G B specularity roughness</w:t>
      </w:r>
      <w:r w:rsidRPr="004471BE">
        <w:rPr>
          <w:rFonts w:cstheme="minorHAnsi"/>
          <w:lang w:val="en-US"/>
        </w:rPr>
        <w:t>)</w:t>
      </w:r>
      <w:r>
        <w:rPr>
          <w:rFonts w:cstheme="minorHAnsi"/>
          <w:lang w:val="en-US"/>
        </w:rPr>
        <w:t>]</w:t>
      </w:r>
    </w:p>
    <w:p w14:paraId="048E8D89" w14:textId="77777777" w:rsidR="004471BE" w:rsidRPr="004471BE" w:rsidRDefault="004471BE" w:rsidP="004471BE">
      <w:pPr>
        <w:autoSpaceDE w:val="0"/>
        <w:autoSpaceDN w:val="0"/>
        <w:adjustRightInd w:val="0"/>
        <w:rPr>
          <w:rFonts w:cstheme="minorHAnsi"/>
          <w:lang w:val="en-US"/>
        </w:rPr>
      </w:pPr>
    </w:p>
    <w:p w14:paraId="7B707179"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Acceptable values:</w:t>
      </w:r>
    </w:p>
    <w:p w14:paraId="3B33184A" w14:textId="7F0A4484" w:rsidR="004471BE" w:rsidRPr="001778E3" w:rsidRDefault="004471BE" w:rsidP="001778E3">
      <w:pPr>
        <w:pStyle w:val="ListParagraph"/>
        <w:numPr>
          <w:ilvl w:val="0"/>
          <w:numId w:val="36"/>
        </w:numPr>
        <w:autoSpaceDE w:val="0"/>
        <w:autoSpaceDN w:val="0"/>
        <w:adjustRightInd w:val="0"/>
        <w:rPr>
          <w:rFonts w:cstheme="minorHAnsi"/>
          <w:lang w:val="en-US"/>
        </w:rPr>
      </w:pPr>
      <w:r w:rsidRPr="001778E3">
        <w:rPr>
          <w:rFonts w:cstheme="minorHAnsi"/>
          <w:lang w:val="en-US"/>
        </w:rPr>
        <w:t>colour [0:1],[0:1],[0:1] Min 0, Max 1, black – white</w:t>
      </w:r>
    </w:p>
    <w:p w14:paraId="73A08FA2" w14:textId="22673D2A" w:rsidR="004471BE" w:rsidRPr="001778E3" w:rsidRDefault="004471BE" w:rsidP="004471BE">
      <w:pPr>
        <w:pStyle w:val="ListParagraph"/>
        <w:numPr>
          <w:ilvl w:val="0"/>
          <w:numId w:val="36"/>
        </w:numPr>
        <w:autoSpaceDE w:val="0"/>
        <w:autoSpaceDN w:val="0"/>
        <w:adjustRightInd w:val="0"/>
        <w:rPr>
          <w:rFonts w:cstheme="minorHAnsi"/>
          <w:lang w:val="en-US"/>
        </w:rPr>
      </w:pPr>
      <w:r w:rsidRPr="001778E3">
        <w:rPr>
          <w:rFonts w:cstheme="minorHAnsi"/>
          <w:lang w:val="en-US"/>
        </w:rPr>
        <w:t>specularity [0:1] Min 0, Sug. Max</w:t>
      </w:r>
      <w:r w:rsidR="001778E3">
        <w:rPr>
          <w:rFonts w:cstheme="minorHAnsi"/>
          <w:lang w:val="en-US"/>
        </w:rPr>
        <w:t>,</w:t>
      </w:r>
      <w:r w:rsidRPr="001778E3">
        <w:rPr>
          <w:rFonts w:cstheme="minorHAnsi"/>
          <w:lang w:val="en-US"/>
        </w:rPr>
        <w:t xml:space="preserve"> matte – satin</w:t>
      </w:r>
    </w:p>
    <w:p w14:paraId="6B81D6E3" w14:textId="6664916B" w:rsidR="004471BE" w:rsidRPr="001778E3" w:rsidRDefault="004471BE" w:rsidP="004471BE">
      <w:pPr>
        <w:pStyle w:val="ListParagraph"/>
        <w:numPr>
          <w:ilvl w:val="0"/>
          <w:numId w:val="36"/>
        </w:numPr>
        <w:autoSpaceDE w:val="0"/>
        <w:autoSpaceDN w:val="0"/>
        <w:adjustRightInd w:val="0"/>
        <w:rPr>
          <w:rFonts w:cstheme="minorHAnsi"/>
          <w:lang w:val="en-US"/>
        </w:rPr>
      </w:pPr>
      <w:r w:rsidRPr="001778E3">
        <w:rPr>
          <w:rFonts w:cstheme="minorHAnsi"/>
          <w:lang w:val="en-US"/>
        </w:rPr>
        <w:t xml:space="preserve">roughness [0:1] Min 0, Sug. </w:t>
      </w:r>
      <w:r w:rsidR="001778E3" w:rsidRPr="001778E3">
        <w:rPr>
          <w:rFonts w:cstheme="minorHAnsi"/>
          <w:lang w:val="en-US"/>
        </w:rPr>
        <w:t>M</w:t>
      </w:r>
      <w:r w:rsidRPr="001778E3">
        <w:rPr>
          <w:rFonts w:cstheme="minorHAnsi"/>
          <w:lang w:val="en-US"/>
        </w:rPr>
        <w:t>ax</w:t>
      </w:r>
      <w:r w:rsidR="001778E3">
        <w:rPr>
          <w:rFonts w:cstheme="minorHAnsi"/>
          <w:lang w:val="en-US"/>
        </w:rPr>
        <w:t xml:space="preserve">, </w:t>
      </w:r>
      <w:r w:rsidRPr="001778E3">
        <w:rPr>
          <w:rFonts w:cstheme="minorHAnsi"/>
          <w:lang w:val="en-US"/>
        </w:rPr>
        <w:t>polished - low gloss</w:t>
      </w:r>
    </w:p>
    <w:p w14:paraId="05C99581" w14:textId="77777777" w:rsidR="004471BE" w:rsidRPr="004471BE" w:rsidRDefault="004471BE" w:rsidP="004471BE">
      <w:pPr>
        <w:autoSpaceDE w:val="0"/>
        <w:autoSpaceDN w:val="0"/>
        <w:adjustRightInd w:val="0"/>
        <w:rPr>
          <w:rFonts w:cstheme="minorHAnsi"/>
          <w:lang w:val="en-US"/>
        </w:rPr>
      </w:pPr>
    </w:p>
    <w:p w14:paraId="6C18CCF7"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Example:</w:t>
      </w:r>
    </w:p>
    <w:p w14:paraId="0E7C2016"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void glass glass_window</w:t>
      </w:r>
    </w:p>
    <w:p w14:paraId="4AE7A550" w14:textId="7B7A62D6" w:rsidR="004471BE" w:rsidRPr="004471BE" w:rsidRDefault="004471BE" w:rsidP="004471BE">
      <w:pPr>
        <w:autoSpaceDE w:val="0"/>
        <w:autoSpaceDN w:val="0"/>
        <w:adjustRightInd w:val="0"/>
        <w:rPr>
          <w:rFonts w:cstheme="minorHAnsi"/>
          <w:lang w:val="en-US"/>
        </w:rPr>
      </w:pPr>
      <w:r>
        <w:rPr>
          <w:rFonts w:cstheme="minorHAnsi"/>
          <w:lang w:val="en-US"/>
        </w:rPr>
        <w:t>0</w:t>
      </w:r>
    </w:p>
    <w:p w14:paraId="6AE8C448" w14:textId="77777777" w:rsidR="001778E3" w:rsidRDefault="004471BE" w:rsidP="001778E3">
      <w:pPr>
        <w:autoSpaceDE w:val="0"/>
        <w:autoSpaceDN w:val="0"/>
        <w:adjustRightInd w:val="0"/>
        <w:rPr>
          <w:rFonts w:cstheme="minorHAnsi"/>
          <w:lang w:val="en-US"/>
        </w:rPr>
      </w:pPr>
      <w:r>
        <w:rPr>
          <w:rFonts w:cstheme="minorHAnsi"/>
          <w:lang w:val="en-US"/>
        </w:rPr>
        <w:lastRenderedPageBreak/>
        <w:t>0</w:t>
      </w:r>
    </w:p>
    <w:p w14:paraId="12689D91" w14:textId="268112FC" w:rsidR="004471BE" w:rsidRPr="001778E3" w:rsidRDefault="00591FFF" w:rsidP="001778E3">
      <w:pPr>
        <w:autoSpaceDE w:val="0"/>
        <w:autoSpaceDN w:val="0"/>
        <w:adjustRightInd w:val="0"/>
        <w:rPr>
          <w:rFonts w:cstheme="minorHAnsi"/>
          <w:lang w:val="en-US"/>
        </w:rPr>
      </w:pPr>
      <w:r>
        <w:rPr>
          <w:lang w:val="en-US"/>
        </w:rPr>
        <w:t>3</w:t>
      </w:r>
      <w:r w:rsidR="001778E3">
        <w:rPr>
          <w:lang w:val="en-US"/>
        </w:rPr>
        <w:t xml:space="preserve"> </w:t>
      </w:r>
      <w:r w:rsidR="004471BE" w:rsidRPr="004471BE">
        <w:rPr>
          <w:lang w:val="en-US"/>
        </w:rPr>
        <w:t>.96 .96 .96</w:t>
      </w:r>
      <w:r w:rsidR="004471BE">
        <w:rPr>
          <w:lang w:val="en-US"/>
        </w:rPr>
        <w:t xml:space="preserve"> </w:t>
      </w:r>
    </w:p>
    <w:p w14:paraId="4FFED4A4" w14:textId="0A5EF2A5" w:rsidR="001778E3" w:rsidRDefault="00591FFF" w:rsidP="001778E3">
      <w:pPr>
        <w:autoSpaceDE w:val="0"/>
        <w:autoSpaceDN w:val="0"/>
        <w:adjustRightInd w:val="0"/>
        <w:rPr>
          <w:rFonts w:cstheme="minorHAnsi"/>
          <w:lang w:val="en-US"/>
        </w:rPr>
      </w:pPr>
      <w:r>
        <w:rPr>
          <w:rFonts w:cstheme="minorHAnsi"/>
          <w:lang w:val="en-US"/>
        </w:rPr>
        <w:t>3 R_transmission G_transmission B_transmission</w:t>
      </w:r>
      <w:r w:rsidR="001778E3">
        <w:rPr>
          <w:rFonts w:cstheme="minorHAnsi"/>
          <w:lang w:val="en-US"/>
        </w:rPr>
        <w:t xml:space="preserve"> </w:t>
      </w:r>
    </w:p>
    <w:p w14:paraId="137F7069" w14:textId="77777777" w:rsidR="001778E3" w:rsidRPr="004471BE" w:rsidRDefault="001778E3" w:rsidP="004471BE">
      <w:pPr>
        <w:autoSpaceDE w:val="0"/>
        <w:autoSpaceDN w:val="0"/>
        <w:adjustRightInd w:val="0"/>
        <w:rPr>
          <w:rFonts w:cstheme="minorHAnsi"/>
          <w:lang w:val="en-US"/>
        </w:rPr>
      </w:pPr>
    </w:p>
    <w:p w14:paraId="527188C2" w14:textId="77777777" w:rsidR="004471BE" w:rsidRPr="004471BE" w:rsidRDefault="004471BE" w:rsidP="004471BE">
      <w:pPr>
        <w:autoSpaceDE w:val="0"/>
        <w:autoSpaceDN w:val="0"/>
        <w:adjustRightInd w:val="0"/>
        <w:rPr>
          <w:rFonts w:cstheme="minorHAnsi"/>
          <w:lang w:val="en-US"/>
        </w:rPr>
      </w:pPr>
      <w:r w:rsidRPr="004471BE">
        <w:rPr>
          <w:rFonts w:cstheme="minorHAnsi"/>
          <w:lang w:val="en-US"/>
        </w:rPr>
        <w:t>Acceptable values:</w:t>
      </w:r>
    </w:p>
    <w:p w14:paraId="72BEBF42" w14:textId="0F4D37DB" w:rsidR="006D2E2B" w:rsidRPr="001778E3" w:rsidRDefault="001778E3" w:rsidP="001778E3">
      <w:pPr>
        <w:autoSpaceDE w:val="0"/>
        <w:autoSpaceDN w:val="0"/>
        <w:adjustRightInd w:val="0"/>
        <w:rPr>
          <w:rFonts w:cstheme="minorHAnsi"/>
          <w:lang w:val="en-US"/>
        </w:rPr>
      </w:pPr>
      <w:r w:rsidRPr="004471BE">
        <w:rPr>
          <w:rFonts w:cstheme="minorHAnsi"/>
          <w:lang w:val="en-US"/>
        </w:rPr>
        <w:t>T</w:t>
      </w:r>
      <w:r w:rsidR="004471BE" w:rsidRPr="004471BE">
        <w:rPr>
          <w:rFonts w:cstheme="minorHAnsi"/>
          <w:lang w:val="en-US"/>
        </w:rPr>
        <w:t>ransmission</w:t>
      </w:r>
      <w:r>
        <w:rPr>
          <w:rFonts w:cstheme="minorHAnsi"/>
          <w:lang w:val="en-US"/>
        </w:rPr>
        <w:t>,</w:t>
      </w:r>
      <w:r w:rsidR="004471BE" w:rsidRPr="004471BE">
        <w:rPr>
          <w:rFonts w:cstheme="minorHAnsi"/>
          <w:lang w:val="en-US"/>
        </w:rPr>
        <w:t xml:space="preserve"> Min </w:t>
      </w:r>
      <w:r w:rsidR="004471BE">
        <w:rPr>
          <w:rFonts w:cstheme="minorHAnsi"/>
          <w:lang w:val="en-US"/>
        </w:rPr>
        <w:t xml:space="preserve">0, </w:t>
      </w:r>
      <w:r w:rsidR="004471BE" w:rsidRPr="004471BE">
        <w:rPr>
          <w:rFonts w:cstheme="minorHAnsi"/>
          <w:lang w:val="en-US"/>
        </w:rPr>
        <w:t>Max 1</w:t>
      </w:r>
      <w:r>
        <w:rPr>
          <w:rFonts w:cstheme="minorHAnsi"/>
          <w:lang w:val="en-US"/>
        </w:rPr>
        <w:t xml:space="preserve"> </w:t>
      </w:r>
      <w:r w:rsidR="004471BE" w:rsidRPr="004471BE">
        <w:rPr>
          <w:rFonts w:cstheme="minorHAnsi"/>
          <w:lang w:val="en-US"/>
        </w:rPr>
        <w:t>black - transparent</w:t>
      </w:r>
    </w:p>
    <w:p w14:paraId="1ABC3C64" w14:textId="6EC3ADBB" w:rsidR="006D2E2B" w:rsidRDefault="006D2E2B" w:rsidP="006D2E2B">
      <w:pPr>
        <w:pStyle w:val="ReportLevel3"/>
      </w:pPr>
      <w:r>
        <w:t>Vertical Daylight Study/Average Daylight Factor (IEQ15)</w:t>
      </w:r>
    </w:p>
    <w:p w14:paraId="6D502142" w14:textId="77777777" w:rsidR="006D2E2B" w:rsidRDefault="006D2E2B" w:rsidP="006D2E2B">
      <w:pPr>
        <w:pStyle w:val="ReportText"/>
        <w:rPr>
          <w:szCs w:val="24"/>
          <w:lang w:eastAsia="zh-CN"/>
        </w:rPr>
      </w:pPr>
      <w:r w:rsidRPr="002211B8">
        <w:rPr>
          <w:szCs w:val="24"/>
          <w:lang w:eastAsia="zh-CN"/>
        </w:rPr>
        <w:t>The preferred method</w:t>
      </w:r>
      <w:r w:rsidRPr="002211B8">
        <w:rPr>
          <w:rStyle w:val="FootnoteReference"/>
          <w:szCs w:val="24"/>
          <w:lang w:eastAsia="zh-CN"/>
        </w:rPr>
        <w:footnoteReference w:id="1"/>
      </w:r>
      <w:r w:rsidRPr="002211B8">
        <w:rPr>
          <w:szCs w:val="24"/>
          <w:lang w:eastAsia="zh-CN"/>
        </w:rPr>
        <w:t xml:space="preserve"> as suggested </w:t>
      </w:r>
      <w:r>
        <w:rPr>
          <w:szCs w:val="24"/>
          <w:lang w:eastAsia="zh-CN"/>
        </w:rPr>
        <w:t>in the BEAM Plus v1.2 Manual</w:t>
      </w:r>
      <w:r w:rsidRPr="00F533F7">
        <w:rPr>
          <w:szCs w:val="24"/>
          <w:lang w:eastAsia="zh-CN"/>
        </w:rPr>
        <w:t xml:space="preserve"> </w:t>
      </w:r>
      <w:r>
        <w:rPr>
          <w:szCs w:val="24"/>
          <w:lang w:eastAsia="zh-CN"/>
        </w:rPr>
        <w:t xml:space="preserve">was used to estimate the ADF. </w:t>
      </w:r>
      <w:r w:rsidRPr="00C5776E">
        <w:t xml:space="preserve">ADF </w:t>
      </w:r>
      <w:r>
        <w:t>is</w:t>
      </w:r>
      <w:r w:rsidRPr="00C5776E">
        <w:t xml:space="preserve"> derived from the </w:t>
      </w:r>
      <w:r>
        <w:t>simulated value of VDF based on</w:t>
      </w:r>
      <w:r w:rsidRPr="00C5776E">
        <w:t xml:space="preserve"> the</w:t>
      </w:r>
      <w:r>
        <w:t xml:space="preserve"> following formula</w:t>
      </w:r>
      <w:r w:rsidRPr="00C5776E">
        <w:t>:</w:t>
      </w:r>
    </w:p>
    <w:p w14:paraId="3618D8A3" w14:textId="77777777" w:rsidR="006D2E2B" w:rsidRPr="000B0252" w:rsidRDefault="006D2E2B" w:rsidP="006D2E2B">
      <w:pPr>
        <w:pStyle w:val="ReportText"/>
      </w:pPr>
      <m:oMathPara>
        <m:oMath>
          <m:r>
            <w:rPr>
              <w:rFonts w:ascii="Cambria Math" w:hAnsi="Cambria Math"/>
            </w:rPr>
            <m:t>ADF</m:t>
          </m:r>
          <m:r>
            <m:rPr>
              <m:sty m:val="p"/>
            </m:rPr>
            <w:rPr>
              <w:rFonts w:ascii="Cambria Math" w:hAnsi="Cambria Math"/>
            </w:rPr>
            <m:t>=</m:t>
          </m:r>
          <m:f>
            <m:fPr>
              <m:ctrlPr>
                <w:rPr>
                  <w:rFonts w:ascii="Cambria Math" w:hAnsi="Cambria Math"/>
                </w:rPr>
              </m:ctrlPr>
            </m:fPr>
            <m:num>
              <m:r>
                <w:rPr>
                  <w:rFonts w:ascii="Cambria Math" w:hAnsi="Cambria Math"/>
                </w:rPr>
                <m:t>Wτθ</m:t>
              </m:r>
            </m:num>
            <m:den>
              <m:sSub>
                <m:sSubPr>
                  <m:ctrlPr>
                    <w:rPr>
                      <w:rFonts w:ascii="Cambria Math" w:hAnsi="Cambria Math"/>
                      <w:i/>
                    </w:rPr>
                  </m:ctrlPr>
                </m:sSubPr>
                <m:e>
                  <m:r>
                    <w:rPr>
                      <w:rFonts w:ascii="Cambria Math" w:hAnsi="Cambria Math"/>
                    </w:rPr>
                    <m:t>A</m:t>
                  </m:r>
                </m:e>
                <m:sub>
                  <m:r>
                    <w:rPr>
                      <w:rFonts w:ascii="Cambria Math" w:hAnsi="Cambria Math"/>
                    </w:rPr>
                    <m:t>r</m:t>
                  </m:r>
                </m:sub>
              </m:sSub>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r</m:t>
                          </m:r>
                        </m:sub>
                      </m:sSub>
                    </m:e>
                    <m:sup>
                      <m:r>
                        <w:rPr>
                          <w:rFonts w:ascii="Cambria Math" w:hAnsi="Cambria Math"/>
                        </w:rPr>
                        <m:t>2</m:t>
                      </m:r>
                    </m:sup>
                  </m:sSup>
                </m:e>
              </m:d>
            </m:den>
          </m:f>
          <m:r>
            <w:rPr>
              <w:rFonts w:ascii="Cambria Math" w:hAnsi="Cambria Math"/>
            </w:rPr>
            <m:t>=</m:t>
          </m:r>
          <m:f>
            <m:fPr>
              <m:ctrlPr>
                <w:rPr>
                  <w:rFonts w:ascii="Cambria Math" w:hAnsi="Cambria Math"/>
                </w:rPr>
              </m:ctrlPr>
            </m:fPr>
            <m:num>
              <m:r>
                <w:rPr>
                  <w:rFonts w:ascii="Cambria Math" w:hAnsi="Cambria Math"/>
                </w:rPr>
                <m:t>2VDF∙Wτ</m:t>
              </m:r>
            </m:num>
            <m:den>
              <m:sSub>
                <m:sSubPr>
                  <m:ctrlPr>
                    <w:rPr>
                      <w:rFonts w:ascii="Cambria Math" w:hAnsi="Cambria Math"/>
                      <w:i/>
                    </w:rPr>
                  </m:ctrlPr>
                </m:sSubPr>
                <m:e>
                  <m:r>
                    <w:rPr>
                      <w:rFonts w:ascii="Cambria Math" w:hAnsi="Cambria Math"/>
                    </w:rPr>
                    <m:t>A</m:t>
                  </m:r>
                </m:e>
                <m:sub>
                  <m:r>
                    <w:rPr>
                      <w:rFonts w:ascii="Cambria Math" w:hAnsi="Cambria Math"/>
                    </w:rPr>
                    <m:t>r</m:t>
                  </m:r>
                </m:sub>
              </m:sSub>
              <m:d>
                <m:dPr>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r</m:t>
                          </m:r>
                        </m:sub>
                      </m:sSub>
                    </m:e>
                    <m:sup>
                      <m:r>
                        <w:rPr>
                          <w:rFonts w:ascii="Cambria Math" w:hAnsi="Cambria Math"/>
                        </w:rPr>
                        <m:t>2</m:t>
                      </m:r>
                    </m:sup>
                  </m:sSup>
                </m:e>
              </m:d>
            </m:den>
          </m:f>
        </m:oMath>
      </m:oMathPara>
    </w:p>
    <w:p w14:paraId="723BC233" w14:textId="77777777" w:rsidR="006D2E2B" w:rsidRDefault="006D2E2B" w:rsidP="006D2E2B">
      <w:pPr>
        <w:pStyle w:val="ReportText"/>
        <w:rPr>
          <w:szCs w:val="24"/>
        </w:rPr>
      </w:pPr>
      <w:r>
        <w:rPr>
          <w:szCs w:val="24"/>
          <w:lang w:eastAsia="zh-CN"/>
        </w:rPr>
        <w:t xml:space="preserve">The calculation parameters are summarised in </w:t>
      </w:r>
      <w:r>
        <w:rPr>
          <w:szCs w:val="24"/>
          <w:lang w:eastAsia="zh-CN"/>
        </w:rPr>
        <w:fldChar w:fldCharType="begin"/>
      </w:r>
      <w:r>
        <w:rPr>
          <w:szCs w:val="24"/>
          <w:lang w:eastAsia="zh-CN"/>
        </w:rPr>
        <w:instrText xml:space="preserve"> REF _Ref448828018 \h </w:instrText>
      </w:r>
      <w:r>
        <w:rPr>
          <w:szCs w:val="24"/>
          <w:lang w:eastAsia="zh-CN"/>
        </w:rPr>
      </w:r>
      <w:r>
        <w:rPr>
          <w:szCs w:val="24"/>
          <w:lang w:eastAsia="zh-CN"/>
        </w:rPr>
        <w:fldChar w:fldCharType="separate"/>
      </w:r>
      <w:r w:rsidRPr="001F3ACE">
        <w:t xml:space="preserve">Table </w:t>
      </w:r>
      <w:r>
        <w:rPr>
          <w:noProof/>
        </w:rPr>
        <w:t>1</w:t>
      </w:r>
      <w:r>
        <w:rPr>
          <w:szCs w:val="24"/>
          <w:lang w:eastAsia="zh-CN"/>
        </w:rPr>
        <w:fldChar w:fldCharType="end"/>
      </w:r>
      <w:r>
        <w:rPr>
          <w:szCs w:val="24"/>
        </w:rPr>
        <w:t xml:space="preserve"> below.</w:t>
      </w:r>
    </w:p>
    <w:p w14:paraId="79960853" w14:textId="77777777" w:rsidR="006D2E2B" w:rsidRPr="001F3ACE" w:rsidRDefault="006D2E2B" w:rsidP="006D2E2B">
      <w:pPr>
        <w:pStyle w:val="Caption"/>
      </w:pPr>
      <w:bookmarkStart w:id="66" w:name="_Ref448828018"/>
      <w:r w:rsidRPr="001F3ACE">
        <w:t xml:space="preserve">Table </w:t>
      </w:r>
      <w:fldSimple w:instr=" SEQ Table \* ARABIC ">
        <w:r>
          <w:rPr>
            <w:noProof/>
          </w:rPr>
          <w:t>1</w:t>
        </w:r>
      </w:fldSimple>
      <w:bookmarkEnd w:id="66"/>
      <w:r w:rsidRPr="001F3ACE">
        <w:t xml:space="preserve"> Calculation Parameters for </w:t>
      </w:r>
      <w:r>
        <w:t>A</w:t>
      </w:r>
      <w:r w:rsidRPr="001F3ACE">
        <w:t>DF Study</w:t>
      </w:r>
    </w:p>
    <w:tbl>
      <w:tblPr>
        <w:tblStyle w:val="ReportTablewithoutheader"/>
        <w:tblW w:w="9526" w:type="dxa"/>
        <w:tblInd w:w="108" w:type="dxa"/>
        <w:tblLook w:val="01E0" w:firstRow="1" w:lastRow="1" w:firstColumn="1" w:lastColumn="1" w:noHBand="0" w:noVBand="0"/>
      </w:tblPr>
      <w:tblGrid>
        <w:gridCol w:w="4990"/>
        <w:gridCol w:w="4536"/>
      </w:tblGrid>
      <w:tr w:rsidR="006D2E2B" w:rsidRPr="008B2973" w14:paraId="3C20207F" w14:textId="77777777" w:rsidTr="00630F0C">
        <w:trPr>
          <w:cnfStyle w:val="100000000000" w:firstRow="1" w:lastRow="0" w:firstColumn="0" w:lastColumn="0" w:oddVBand="0" w:evenVBand="0" w:oddHBand="0" w:evenHBand="0" w:firstRowFirstColumn="0" w:firstRowLastColumn="0" w:lastRowFirstColumn="0" w:lastRowLastColumn="0"/>
          <w:trHeight w:val="381"/>
        </w:trPr>
        <w:tc>
          <w:tcPr>
            <w:tcW w:w="4990" w:type="dxa"/>
            <w:shd w:val="clear" w:color="auto" w:fill="D9D9D9" w:themeFill="background1" w:themeFillShade="D9"/>
            <w:vAlign w:val="center"/>
          </w:tcPr>
          <w:p w14:paraId="0BCA4447" w14:textId="77777777" w:rsidR="006D2E2B" w:rsidRPr="008B2973" w:rsidRDefault="006D2E2B" w:rsidP="00630F0C">
            <w:pPr>
              <w:pStyle w:val="ReportTableText"/>
              <w:jc w:val="center"/>
              <w:rPr>
                <w:rFonts w:eastAsia="PMingLiU"/>
                <w:b/>
                <w:sz w:val="24"/>
              </w:rPr>
            </w:pPr>
            <w:r>
              <w:rPr>
                <w:rFonts w:eastAsia="PMingLiU"/>
                <w:b/>
                <w:sz w:val="24"/>
              </w:rPr>
              <w:t>Calcula</w:t>
            </w:r>
            <w:r w:rsidRPr="005B69DC">
              <w:rPr>
                <w:rFonts w:eastAsia="PMingLiU"/>
                <w:b/>
                <w:sz w:val="24"/>
              </w:rPr>
              <w:t>tion Parameter</w:t>
            </w:r>
          </w:p>
        </w:tc>
        <w:tc>
          <w:tcPr>
            <w:tcW w:w="4536" w:type="dxa"/>
            <w:shd w:val="clear" w:color="auto" w:fill="D9D9D9" w:themeFill="background1" w:themeFillShade="D9"/>
            <w:vAlign w:val="center"/>
          </w:tcPr>
          <w:p w14:paraId="69AA0F76" w14:textId="77777777" w:rsidR="006D2E2B" w:rsidRPr="008B2973" w:rsidRDefault="006D2E2B" w:rsidP="00630F0C">
            <w:pPr>
              <w:pStyle w:val="ReportTableText"/>
              <w:jc w:val="center"/>
              <w:rPr>
                <w:b/>
                <w:sz w:val="24"/>
              </w:rPr>
            </w:pPr>
            <w:r>
              <w:rPr>
                <w:b/>
                <w:sz w:val="24"/>
              </w:rPr>
              <w:t>Value / Source</w:t>
            </w:r>
          </w:p>
        </w:tc>
      </w:tr>
      <w:tr w:rsidR="006D2E2B" w:rsidRPr="008B2973" w14:paraId="44FF61B2" w14:textId="77777777" w:rsidTr="00630F0C">
        <w:trPr>
          <w:trHeight w:val="381"/>
        </w:trPr>
        <w:tc>
          <w:tcPr>
            <w:tcW w:w="4990" w:type="dxa"/>
          </w:tcPr>
          <w:p w14:paraId="378B80ED" w14:textId="77777777" w:rsidR="006D2E2B" w:rsidRPr="008B2973" w:rsidRDefault="006D2E2B" w:rsidP="00630F0C">
            <w:pPr>
              <w:pStyle w:val="ReportTableText"/>
              <w:rPr>
                <w:sz w:val="22"/>
              </w:rPr>
            </w:pPr>
            <m:oMath>
              <m:r>
                <w:rPr>
                  <w:rFonts w:ascii="Cambria Math" w:hAnsi="Cambria Math"/>
                </w:rPr>
                <m:t>VDF</m:t>
              </m:r>
            </m:oMath>
            <w:r>
              <w:rPr>
                <w:sz w:val="22"/>
              </w:rPr>
              <w:t>: Vertical Daylight Factor</w:t>
            </w:r>
          </w:p>
        </w:tc>
        <w:tc>
          <w:tcPr>
            <w:tcW w:w="4536" w:type="dxa"/>
          </w:tcPr>
          <w:p w14:paraId="7DDDE74D" w14:textId="77777777" w:rsidR="006D2E2B" w:rsidRPr="008B2973" w:rsidRDefault="006D2E2B" w:rsidP="00630F0C">
            <w:pPr>
              <w:pStyle w:val="ReportTableText"/>
              <w:jc w:val="center"/>
              <w:rPr>
                <w:sz w:val="22"/>
              </w:rPr>
            </w:pPr>
            <w:r>
              <w:rPr>
                <w:sz w:val="22"/>
              </w:rPr>
              <w:t>Simulated using Radiance (please see below)</w:t>
            </w:r>
          </w:p>
        </w:tc>
      </w:tr>
      <w:tr w:rsidR="006D2E2B" w:rsidRPr="008B2973" w14:paraId="0791A2A7" w14:textId="77777777" w:rsidTr="00630F0C">
        <w:trPr>
          <w:trHeight w:val="381"/>
        </w:trPr>
        <w:tc>
          <w:tcPr>
            <w:tcW w:w="4990" w:type="dxa"/>
          </w:tcPr>
          <w:p w14:paraId="1453B2B9" w14:textId="77777777" w:rsidR="006D2E2B" w:rsidRPr="008B2973" w:rsidRDefault="006D2E2B" w:rsidP="00630F0C">
            <w:pPr>
              <w:pStyle w:val="ReportTableText"/>
              <w:rPr>
                <w:sz w:val="22"/>
              </w:rPr>
            </w:pPr>
            <m:oMath>
              <m:r>
                <w:rPr>
                  <w:rFonts w:ascii="Cambria Math" w:hAnsi="Cambria Math"/>
                </w:rPr>
                <m:t>W</m:t>
              </m:r>
            </m:oMath>
            <w:r>
              <w:rPr>
                <w:sz w:val="22"/>
              </w:rPr>
              <w:t>: Window Area</w:t>
            </w:r>
          </w:p>
        </w:tc>
        <w:tc>
          <w:tcPr>
            <w:tcW w:w="4536" w:type="dxa"/>
          </w:tcPr>
          <w:p w14:paraId="69FC1A80" w14:textId="77777777" w:rsidR="006D2E2B" w:rsidRPr="008B2973" w:rsidRDefault="006D2E2B" w:rsidP="00630F0C">
            <w:pPr>
              <w:pStyle w:val="ReportTableText"/>
              <w:jc w:val="center"/>
              <w:rPr>
                <w:rFonts w:eastAsia="PMingLiU"/>
                <w:sz w:val="22"/>
              </w:rPr>
            </w:pPr>
            <w:r>
              <w:rPr>
                <w:rFonts w:eastAsia="PMingLiU"/>
                <w:sz w:val="22"/>
              </w:rPr>
              <w:t>Calculated from Architectural Drawing</w:t>
            </w:r>
          </w:p>
        </w:tc>
      </w:tr>
      <w:tr w:rsidR="006D2E2B" w:rsidRPr="008B2973" w14:paraId="7BAE2476" w14:textId="77777777" w:rsidTr="00630F0C">
        <w:trPr>
          <w:trHeight w:val="381"/>
        </w:trPr>
        <w:tc>
          <w:tcPr>
            <w:tcW w:w="4990" w:type="dxa"/>
          </w:tcPr>
          <w:p w14:paraId="7919A7B2" w14:textId="77777777" w:rsidR="006D2E2B" w:rsidRPr="008B2973" w:rsidRDefault="006D2E2B" w:rsidP="00630F0C">
            <w:pPr>
              <w:pStyle w:val="ReportTableText"/>
              <w:rPr>
                <w:rFonts w:eastAsia="PMingLiU"/>
                <w:sz w:val="22"/>
              </w:rPr>
            </w:pPr>
            <m:oMath>
              <m:r>
                <w:rPr>
                  <w:rFonts w:ascii="Cambria Math" w:hAnsi="Cambria Math"/>
                </w:rPr>
                <m:t>τ</m:t>
              </m:r>
            </m:oMath>
            <w:r>
              <w:rPr>
                <w:rFonts w:eastAsia="PMingLiU"/>
              </w:rPr>
              <w:t xml:space="preserve">: </w:t>
            </w:r>
            <w:r>
              <w:rPr>
                <w:rFonts w:eastAsia="PMingLiU"/>
                <w:sz w:val="22"/>
              </w:rPr>
              <w:t>Visible Light Transmittance</w:t>
            </w:r>
          </w:p>
        </w:tc>
        <w:tc>
          <w:tcPr>
            <w:tcW w:w="4536" w:type="dxa"/>
          </w:tcPr>
          <w:p w14:paraId="68435F5B" w14:textId="77777777" w:rsidR="006D2E2B" w:rsidRPr="008B2973" w:rsidRDefault="006D2E2B" w:rsidP="00630F0C">
            <w:pPr>
              <w:pStyle w:val="ReportTableText"/>
              <w:jc w:val="center"/>
              <w:rPr>
                <w:rFonts w:eastAsia="PMingLiU"/>
                <w:sz w:val="22"/>
              </w:rPr>
            </w:pPr>
            <w:r>
              <w:rPr>
                <w:rFonts w:eastAsia="PMingLiU"/>
                <w:sz w:val="22"/>
              </w:rPr>
              <w:t>0.85</w:t>
            </w:r>
          </w:p>
        </w:tc>
      </w:tr>
      <w:tr w:rsidR="006D2E2B" w:rsidRPr="008B2973" w14:paraId="2C8F8DC9" w14:textId="77777777" w:rsidTr="00630F0C">
        <w:trPr>
          <w:trHeight w:val="381"/>
        </w:trPr>
        <w:tc>
          <w:tcPr>
            <w:tcW w:w="4990" w:type="dxa"/>
          </w:tcPr>
          <w:p w14:paraId="62B9AD1D" w14:textId="77777777" w:rsidR="006D2E2B" w:rsidRPr="008B2973" w:rsidRDefault="00BE20C7" w:rsidP="00630F0C">
            <w:pPr>
              <w:pStyle w:val="ReportTableText"/>
              <w:rPr>
                <w:rFonts w:eastAsia="PMingLiU"/>
                <w:sz w:val="22"/>
              </w:rPr>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6D2E2B">
              <w:rPr>
                <w:rFonts w:eastAsia="PMingLiU"/>
              </w:rPr>
              <w:t xml:space="preserve">: </w:t>
            </w:r>
            <w:r w:rsidR="006D2E2B" w:rsidRPr="001F3ACE">
              <w:rPr>
                <w:rFonts w:eastAsia="PMingLiU"/>
                <w:sz w:val="22"/>
              </w:rPr>
              <w:t xml:space="preserve">Total Internal </w:t>
            </w:r>
            <w:r w:rsidR="006D2E2B">
              <w:rPr>
                <w:rFonts w:eastAsia="PMingLiU"/>
                <w:sz w:val="22"/>
              </w:rPr>
              <w:t>Surface</w:t>
            </w:r>
            <w:r w:rsidR="006D2E2B" w:rsidRPr="001F3ACE">
              <w:rPr>
                <w:rFonts w:eastAsia="PMingLiU"/>
                <w:sz w:val="22"/>
              </w:rPr>
              <w:t xml:space="preserve"> Area</w:t>
            </w:r>
          </w:p>
        </w:tc>
        <w:tc>
          <w:tcPr>
            <w:tcW w:w="4536" w:type="dxa"/>
          </w:tcPr>
          <w:p w14:paraId="08332142" w14:textId="77777777" w:rsidR="006D2E2B" w:rsidRPr="008B2973" w:rsidRDefault="006D2E2B" w:rsidP="00630F0C">
            <w:pPr>
              <w:pStyle w:val="ReportTableText"/>
              <w:jc w:val="center"/>
              <w:rPr>
                <w:rFonts w:eastAsia="PMingLiU"/>
                <w:sz w:val="22"/>
              </w:rPr>
            </w:pPr>
            <w:r>
              <w:rPr>
                <w:rFonts w:eastAsia="PMingLiU"/>
                <w:sz w:val="22"/>
              </w:rPr>
              <w:t>Calculated from Architectural Drawing</w:t>
            </w:r>
          </w:p>
        </w:tc>
      </w:tr>
      <w:tr w:rsidR="006D2E2B" w:rsidRPr="008B2973" w14:paraId="0709DFD3" w14:textId="77777777" w:rsidTr="00630F0C">
        <w:trPr>
          <w:trHeight w:val="381"/>
        </w:trPr>
        <w:tc>
          <w:tcPr>
            <w:tcW w:w="4990" w:type="dxa"/>
          </w:tcPr>
          <w:p w14:paraId="1A3F2353" w14:textId="77777777" w:rsidR="006D2E2B" w:rsidRPr="009776FC" w:rsidRDefault="00BE20C7" w:rsidP="00630F0C">
            <w:pPr>
              <w:pStyle w:val="ReportTableText"/>
              <w:rPr>
                <w:rFonts w:eastAsia="PMingLiU"/>
                <w:sz w:val="22"/>
              </w:rPr>
            </w:pPr>
            <m:oMath>
              <m:sSub>
                <m:sSubPr>
                  <m:ctrlPr>
                    <w:rPr>
                      <w:rFonts w:ascii="Cambria Math" w:hAnsi="Cambria Math"/>
                      <w:i/>
                    </w:rPr>
                  </m:ctrlPr>
                </m:sSubPr>
                <m:e>
                  <m:r>
                    <w:rPr>
                      <w:rFonts w:ascii="Cambria Math" w:hAnsi="Cambria Math"/>
                    </w:rPr>
                    <m:t>R</m:t>
                  </m:r>
                </m:e>
                <m:sub>
                  <m:r>
                    <w:rPr>
                      <w:rFonts w:ascii="Cambria Math" w:hAnsi="Cambria Math"/>
                    </w:rPr>
                    <m:t>r</m:t>
                  </m:r>
                </m:sub>
              </m:sSub>
            </m:oMath>
            <w:r w:rsidR="006D2E2B">
              <w:rPr>
                <w:rFonts w:eastAsia="PMingLiU"/>
              </w:rPr>
              <w:t>: A</w:t>
            </w:r>
            <w:r w:rsidR="006D2E2B" w:rsidRPr="000B0252">
              <w:rPr>
                <w:rFonts w:eastAsia="PMingLiU"/>
                <w:sz w:val="22"/>
              </w:rPr>
              <w:t>rea-</w:t>
            </w:r>
            <w:r w:rsidR="006D2E2B">
              <w:rPr>
                <w:rFonts w:eastAsia="PMingLiU"/>
                <w:sz w:val="22"/>
              </w:rPr>
              <w:t>weighted Average R</w:t>
            </w:r>
            <w:r w:rsidR="006D2E2B" w:rsidRPr="000B0252">
              <w:rPr>
                <w:rFonts w:eastAsia="PMingLiU"/>
                <w:sz w:val="22"/>
              </w:rPr>
              <w:t xml:space="preserve">eflectance </w:t>
            </w:r>
            <w:r w:rsidR="006D2E2B">
              <w:rPr>
                <w:rFonts w:eastAsia="PMingLiU"/>
                <w:sz w:val="22"/>
              </w:rPr>
              <w:t>of the I</w:t>
            </w:r>
            <w:r w:rsidR="006D2E2B" w:rsidRPr="001F3ACE">
              <w:rPr>
                <w:rFonts w:eastAsia="PMingLiU"/>
                <w:sz w:val="22"/>
              </w:rPr>
              <w:t xml:space="preserve">nternal </w:t>
            </w:r>
            <w:r w:rsidR="006D2E2B">
              <w:rPr>
                <w:rFonts w:eastAsia="PMingLiU"/>
                <w:sz w:val="22"/>
              </w:rPr>
              <w:t>S</w:t>
            </w:r>
            <w:r w:rsidR="006D2E2B" w:rsidRPr="001F3ACE">
              <w:rPr>
                <w:rFonts w:eastAsia="PMingLiU"/>
                <w:sz w:val="22"/>
              </w:rPr>
              <w:t>urfaces</w:t>
            </w:r>
          </w:p>
        </w:tc>
        <w:tc>
          <w:tcPr>
            <w:tcW w:w="4536" w:type="dxa"/>
            <w:vAlign w:val="center"/>
          </w:tcPr>
          <w:p w14:paraId="033AEFB0" w14:textId="77777777" w:rsidR="006D2E2B" w:rsidRPr="009776FC" w:rsidRDefault="006D2E2B" w:rsidP="00630F0C">
            <w:pPr>
              <w:pStyle w:val="ReportTableText"/>
              <w:jc w:val="center"/>
              <w:rPr>
                <w:rFonts w:eastAsia="PMingLiU"/>
                <w:sz w:val="22"/>
              </w:rPr>
            </w:pPr>
            <w:r>
              <w:rPr>
                <w:rFonts w:eastAsia="PMingLiU"/>
                <w:sz w:val="22"/>
              </w:rPr>
              <w:t>0.5</w:t>
            </w:r>
          </w:p>
        </w:tc>
      </w:tr>
    </w:tbl>
    <w:p w14:paraId="33D7EFC9" w14:textId="77777777" w:rsidR="00765256" w:rsidRDefault="00765256" w:rsidP="00765256">
      <w:pPr>
        <w:pStyle w:val="ReportText"/>
      </w:pPr>
    </w:p>
    <w:p w14:paraId="6367C06B" w14:textId="491A0DDA" w:rsidR="000C3C58" w:rsidRDefault="00B44FDB" w:rsidP="000C3C58">
      <w:pPr>
        <w:pStyle w:val="ReportLevel3"/>
      </w:pPr>
      <w:r>
        <w:t>R</w:t>
      </w:r>
      <w:r w:rsidR="000C3C58">
        <w:t>eference</w:t>
      </w:r>
    </w:p>
    <w:p w14:paraId="1E4DB944" w14:textId="70BA86D7" w:rsidR="000C3C58" w:rsidRPr="000C3C58" w:rsidRDefault="00AA576C" w:rsidP="000C3C58">
      <w:pPr>
        <w:pStyle w:val="ReportText"/>
      </w:pPr>
      <w:r>
        <w:t>~\</w:t>
      </w:r>
      <w:r w:rsidR="000C3C58" w:rsidRPr="000C3C58">
        <w:t>Documents</w:t>
      </w:r>
      <w:r>
        <w:t>\</w:t>
      </w:r>
      <w:hyperlink r:id="rId38" w:history="1">
        <w:r w:rsidR="000C3C58" w:rsidRPr="000C3C58">
          <w:rPr>
            <w:rStyle w:val="Hyperlink"/>
            <w:u w:val="none"/>
          </w:rPr>
          <w:t>MC@Exp_Summary@ChoiWingRoad@20150507.pptx</w:t>
        </w:r>
      </w:hyperlink>
    </w:p>
    <w:p w14:paraId="6E75C772" w14:textId="77777777" w:rsidR="00765256" w:rsidRDefault="00765256" w:rsidP="00765256">
      <w:pPr>
        <w:pStyle w:val="ReportText"/>
      </w:pPr>
    </w:p>
    <w:p w14:paraId="377164F7" w14:textId="77777777" w:rsidR="00765256" w:rsidRDefault="00765256" w:rsidP="00765256">
      <w:pPr>
        <w:pStyle w:val="ReportText"/>
      </w:pPr>
    </w:p>
    <w:p w14:paraId="3C4FE286" w14:textId="648F1B31" w:rsidR="006E35B6" w:rsidRDefault="006E35B6" w:rsidP="000C3C58">
      <w:pPr>
        <w:pStyle w:val="ReportLevel2"/>
      </w:pPr>
      <w:r>
        <w:t>Indoor Ventilation Study in Domestic Flats with Acoustic Windows</w:t>
      </w:r>
    </w:p>
    <w:p w14:paraId="3840DD4C" w14:textId="77777777" w:rsidR="00765256" w:rsidRDefault="00765256" w:rsidP="00765256">
      <w:pPr>
        <w:pStyle w:val="ReportText"/>
      </w:pPr>
      <w:r>
        <w:t xml:space="preserve">Preparation: wind data, project building drawings, GIS data </w:t>
      </w:r>
    </w:p>
    <w:p w14:paraId="143B17A6" w14:textId="50FA964E" w:rsidR="00765256" w:rsidRDefault="00765256" w:rsidP="00765256">
      <w:pPr>
        <w:pStyle w:val="ReportText"/>
        <w:numPr>
          <w:ilvl w:val="0"/>
          <w:numId w:val="15"/>
        </w:numPr>
      </w:pPr>
      <w:r>
        <w:t>Outdoor wind simulation</w:t>
      </w:r>
    </w:p>
    <w:p w14:paraId="709AA43B" w14:textId="2CBE3009" w:rsidR="00765256" w:rsidRDefault="00765256" w:rsidP="00765256">
      <w:pPr>
        <w:pStyle w:val="ReportText"/>
        <w:numPr>
          <w:ilvl w:val="0"/>
          <w:numId w:val="15"/>
        </w:numPr>
      </w:pPr>
      <w:r>
        <w:t>Indoor ventilation simulation</w:t>
      </w:r>
    </w:p>
    <w:p w14:paraId="7C16C486" w14:textId="77777777" w:rsidR="001D0ABF" w:rsidRDefault="001D0ABF" w:rsidP="00765256">
      <w:pPr>
        <w:pStyle w:val="ReportText"/>
        <w:numPr>
          <w:ilvl w:val="0"/>
          <w:numId w:val="15"/>
        </w:numPr>
      </w:pPr>
    </w:p>
    <w:p w14:paraId="06695EAC" w14:textId="77777777" w:rsidR="001D0ABF" w:rsidRDefault="001D0ABF" w:rsidP="001D0ABF">
      <w:pPr>
        <w:rPr>
          <w:lang w:val="en-US"/>
        </w:rPr>
      </w:pPr>
      <w:r>
        <w:rPr>
          <w:lang w:val="en-US"/>
        </w:rPr>
        <w:lastRenderedPageBreak/>
        <w:t>Procedure for AW study</w:t>
      </w:r>
    </w:p>
    <w:p w14:paraId="13619C84" w14:textId="77777777" w:rsidR="001D0ABF" w:rsidRDefault="001D0ABF" w:rsidP="001D0ABF">
      <w:pPr>
        <w:rPr>
          <w:lang w:val="en-US"/>
        </w:rPr>
      </w:pPr>
      <w:r>
        <w:rPr>
          <w:lang w:val="en-US"/>
        </w:rPr>
        <w:t>Identify the flats that require to go AW study.</w:t>
      </w:r>
    </w:p>
    <w:p w14:paraId="22BE37FD" w14:textId="77777777" w:rsidR="001D0ABF" w:rsidRDefault="001D0ABF" w:rsidP="001D0ABF">
      <w:pPr>
        <w:rPr>
          <w:lang w:val="en-US"/>
        </w:rPr>
      </w:pPr>
      <w:r>
        <w:rPr>
          <w:lang w:val="en-US"/>
        </w:rPr>
        <w:t>Identify the windows that can open in the studied flats, and its open positions.</w:t>
      </w:r>
    </w:p>
    <w:p w14:paraId="7676BC0C" w14:textId="77777777" w:rsidR="001D0ABF" w:rsidRDefault="001D0ABF" w:rsidP="001D0ABF">
      <w:pPr>
        <w:rPr>
          <w:lang w:val="en-US"/>
        </w:rPr>
      </w:pPr>
      <w:r>
        <w:rPr>
          <w:lang w:val="en-US"/>
        </w:rPr>
        <w:t>Add detailed features for AW study on the building model, e.g. AC platform, overhang etc.</w:t>
      </w:r>
    </w:p>
    <w:p w14:paraId="44192214" w14:textId="77777777" w:rsidR="001D0ABF" w:rsidRDefault="001D0ABF" w:rsidP="001D0ABF">
      <w:pPr>
        <w:rPr>
          <w:lang w:val="en-US"/>
        </w:rPr>
      </w:pPr>
    </w:p>
    <w:p w14:paraId="133D2DB6" w14:textId="77777777" w:rsidR="001D0ABF" w:rsidRDefault="001D0ABF" w:rsidP="001D0ABF">
      <w:pPr>
        <w:pStyle w:val="ListParagraph"/>
        <w:numPr>
          <w:ilvl w:val="0"/>
          <w:numId w:val="29"/>
        </w:numPr>
        <w:spacing w:after="200" w:line="276" w:lineRule="auto"/>
        <w:rPr>
          <w:lang w:val="en-US"/>
        </w:rPr>
      </w:pPr>
      <w:r>
        <w:rPr>
          <w:lang w:val="en-US"/>
        </w:rPr>
        <w:t>Flats with AW and open position of AW</w:t>
      </w:r>
    </w:p>
    <w:p w14:paraId="2D0F6DCB" w14:textId="77777777" w:rsidR="001D0ABF" w:rsidRDefault="001D0ABF" w:rsidP="001D0ABF">
      <w:pPr>
        <w:pStyle w:val="ListParagraph"/>
        <w:numPr>
          <w:ilvl w:val="0"/>
          <w:numId w:val="29"/>
        </w:numPr>
        <w:spacing w:after="200" w:line="276" w:lineRule="auto"/>
        <w:rPr>
          <w:lang w:val="en-US"/>
        </w:rPr>
      </w:pPr>
      <w:r>
        <w:rPr>
          <w:lang w:val="en-US"/>
        </w:rPr>
        <w:t>Side Windows</w:t>
      </w:r>
    </w:p>
    <w:p w14:paraId="43F3D3F2" w14:textId="77777777" w:rsidR="001D0ABF" w:rsidRPr="00BA747C" w:rsidRDefault="001D0ABF" w:rsidP="001D0ABF">
      <w:pPr>
        <w:pStyle w:val="ListParagraph"/>
        <w:numPr>
          <w:ilvl w:val="0"/>
          <w:numId w:val="29"/>
        </w:numPr>
        <w:spacing w:after="200" w:line="276" w:lineRule="auto"/>
        <w:rPr>
          <w:lang w:val="en-US"/>
        </w:rPr>
      </w:pPr>
      <w:r>
        <w:rPr>
          <w:lang w:val="en-US"/>
        </w:rPr>
        <w:t>mPD level</w:t>
      </w:r>
    </w:p>
    <w:p w14:paraId="03F22B9E" w14:textId="77777777" w:rsidR="000C3C58" w:rsidRDefault="000C3C58" w:rsidP="006E35B6">
      <w:pPr>
        <w:pStyle w:val="ReportText"/>
      </w:pPr>
    </w:p>
    <w:p w14:paraId="08E4221E" w14:textId="77777777" w:rsidR="0021509D" w:rsidRDefault="0021509D" w:rsidP="0021509D">
      <w:pPr>
        <w:rPr>
          <w:lang w:val="en-US"/>
        </w:rPr>
      </w:pPr>
      <w:r>
        <w:rPr>
          <w:lang w:val="en-US"/>
        </w:rPr>
        <w:t>Acoustic Window Study Experience</w:t>
      </w:r>
    </w:p>
    <w:p w14:paraId="32FD907F" w14:textId="77777777" w:rsidR="0021509D" w:rsidRPr="00CA3BB2" w:rsidRDefault="0021509D" w:rsidP="0021509D">
      <w:pPr>
        <w:pStyle w:val="ListParagraph"/>
        <w:numPr>
          <w:ilvl w:val="0"/>
          <w:numId w:val="27"/>
        </w:numPr>
        <w:spacing w:after="200" w:line="276" w:lineRule="auto"/>
        <w:rPr>
          <w:lang w:val="en-US"/>
        </w:rPr>
      </w:pPr>
      <w:r w:rsidRPr="00CA3BB2">
        <w:rPr>
          <w:lang w:val="en-US"/>
        </w:rPr>
        <w:t>Before indoor ventilation simulation, identify the flats with maximum pressure difference less than 0.005Pa because these flats will normally have an ACH less than 1.5;</w:t>
      </w:r>
    </w:p>
    <w:p w14:paraId="449D296F" w14:textId="77777777" w:rsidR="0021509D" w:rsidRPr="00CA3BB2" w:rsidRDefault="0021509D" w:rsidP="0021509D">
      <w:pPr>
        <w:pStyle w:val="ListParagraph"/>
        <w:numPr>
          <w:ilvl w:val="0"/>
          <w:numId w:val="27"/>
        </w:numPr>
        <w:spacing w:after="200" w:line="276" w:lineRule="auto"/>
        <w:rPr>
          <w:lang w:val="en-US"/>
        </w:rPr>
      </w:pPr>
      <w:r w:rsidRPr="00CA3BB2">
        <w:rPr>
          <w:lang w:val="en-US"/>
        </w:rPr>
        <w:t>Investigate the reasons why these flats have an ACH less than 1.5 and acceptable reasons are, for example, the flat location is at weak zone and no side windows for the flat;</w:t>
      </w:r>
    </w:p>
    <w:p w14:paraId="5C4B643C" w14:textId="77777777" w:rsidR="0021509D" w:rsidRPr="00CA3BB2" w:rsidRDefault="0021509D" w:rsidP="0021509D">
      <w:pPr>
        <w:pStyle w:val="ListParagraph"/>
        <w:numPr>
          <w:ilvl w:val="0"/>
          <w:numId w:val="27"/>
        </w:numPr>
        <w:spacing w:after="200" w:line="276" w:lineRule="auto"/>
        <w:rPr>
          <w:lang w:val="en-US"/>
        </w:rPr>
      </w:pPr>
      <w:r w:rsidRPr="00CA3BB2">
        <w:rPr>
          <w:lang w:val="en-US"/>
        </w:rPr>
        <w:t>The mitigation measures for flats less than 1.5 ACH are normally to add side window for the flat;</w:t>
      </w:r>
    </w:p>
    <w:p w14:paraId="535134A0" w14:textId="77777777" w:rsidR="0021509D" w:rsidRPr="00CA3BB2" w:rsidRDefault="0021509D" w:rsidP="0021509D">
      <w:pPr>
        <w:pStyle w:val="ListParagraph"/>
        <w:numPr>
          <w:ilvl w:val="0"/>
          <w:numId w:val="27"/>
        </w:numPr>
        <w:spacing w:after="200" w:line="276" w:lineRule="auto"/>
        <w:rPr>
          <w:lang w:val="en-US"/>
        </w:rPr>
      </w:pPr>
      <w:r w:rsidRPr="00CA3BB2">
        <w:rPr>
          <w:lang w:val="en-US"/>
        </w:rPr>
        <w:t xml:space="preserve">Some trips dealing with </w:t>
      </w:r>
      <w:r>
        <w:rPr>
          <w:lang w:val="en-US"/>
        </w:rPr>
        <w:t>the flats less than 1.5 ACH are:</w:t>
      </w:r>
    </w:p>
    <w:p w14:paraId="6D5CCE5D" w14:textId="77777777" w:rsidR="0021509D" w:rsidRDefault="0021509D" w:rsidP="0021509D">
      <w:pPr>
        <w:pStyle w:val="ListParagraph"/>
        <w:numPr>
          <w:ilvl w:val="0"/>
          <w:numId w:val="26"/>
        </w:numPr>
        <w:spacing w:after="200" w:line="276" w:lineRule="auto"/>
        <w:rPr>
          <w:lang w:val="en-US"/>
        </w:rPr>
      </w:pPr>
      <w:r>
        <w:rPr>
          <w:lang w:val="en-US"/>
        </w:rPr>
        <w:t>Run more iteration steps of the external model under the specific wind direction and record the pressure difference of the flats less than 1.5 ACH</w:t>
      </w:r>
    </w:p>
    <w:p w14:paraId="1C65C9BD" w14:textId="77777777" w:rsidR="0021509D" w:rsidRDefault="0021509D" w:rsidP="0021509D">
      <w:pPr>
        <w:pStyle w:val="ListParagraph"/>
        <w:numPr>
          <w:ilvl w:val="0"/>
          <w:numId w:val="26"/>
        </w:numPr>
        <w:spacing w:after="200" w:line="276" w:lineRule="auto"/>
        <w:rPr>
          <w:lang w:val="en-US"/>
        </w:rPr>
      </w:pPr>
      <w:r>
        <w:rPr>
          <w:lang w:val="en-US"/>
        </w:rPr>
        <w:t>Move the pressure test points location (different height level)</w:t>
      </w:r>
    </w:p>
    <w:p w14:paraId="07F90632" w14:textId="77777777" w:rsidR="0021509D" w:rsidRDefault="0021509D" w:rsidP="0021509D">
      <w:pPr>
        <w:pStyle w:val="ListParagraph"/>
        <w:numPr>
          <w:ilvl w:val="0"/>
          <w:numId w:val="26"/>
        </w:numPr>
        <w:spacing w:after="200" w:line="276" w:lineRule="auto"/>
        <w:rPr>
          <w:lang w:val="en-US"/>
        </w:rPr>
      </w:pPr>
      <w:r>
        <w:rPr>
          <w:lang w:val="en-US"/>
        </w:rPr>
        <w:t>Run more iteration steps of the internal model and record the ACH data</w:t>
      </w:r>
    </w:p>
    <w:p w14:paraId="06EA1DFB" w14:textId="1955094C" w:rsidR="0021509D" w:rsidRDefault="0021509D" w:rsidP="0021509D">
      <w:pPr>
        <w:spacing w:after="200" w:line="276" w:lineRule="auto"/>
        <w:rPr>
          <w:lang w:val="en-US"/>
        </w:rPr>
      </w:pPr>
      <w:r>
        <w:rPr>
          <w:lang w:val="en-US"/>
        </w:rPr>
        <w:t>Environmental Aspect Assessment (Noise):</w:t>
      </w:r>
    </w:p>
    <w:p w14:paraId="4D80958B" w14:textId="0CF58B83" w:rsidR="0021509D" w:rsidRPr="0021509D" w:rsidRDefault="0021509D" w:rsidP="0021509D">
      <w:pPr>
        <w:spacing w:after="200" w:line="276" w:lineRule="auto"/>
        <w:rPr>
          <w:lang w:val="en-US"/>
        </w:rPr>
      </w:pPr>
      <w:r>
        <w:rPr>
          <w:lang w:val="en-US"/>
        </w:rPr>
        <w:t>Refer to: ~\Documents\</w:t>
      </w:r>
      <w:r w:rsidRPr="0021509D">
        <w:rPr>
          <w:lang w:val="en-US"/>
        </w:rPr>
        <w:t>AW@EAS_Report@ShekMun@Noise.pdf</w:t>
      </w:r>
    </w:p>
    <w:p w14:paraId="36D0F217" w14:textId="77777777" w:rsidR="0021509D" w:rsidRPr="0021509D" w:rsidRDefault="0021509D" w:rsidP="006E35B6">
      <w:pPr>
        <w:pStyle w:val="ReportText"/>
        <w:rPr>
          <w:lang w:val="en-US"/>
        </w:rPr>
      </w:pPr>
    </w:p>
    <w:p w14:paraId="694B83B5" w14:textId="77777777" w:rsidR="000C3C58" w:rsidRPr="0021509D" w:rsidRDefault="000C3C58" w:rsidP="006E35B6">
      <w:pPr>
        <w:pStyle w:val="ReportText"/>
        <w:rPr>
          <w:lang w:val="en-US"/>
        </w:rPr>
      </w:pPr>
    </w:p>
    <w:p w14:paraId="11089CE2" w14:textId="77777777" w:rsidR="000C3C58" w:rsidRDefault="000C3C58" w:rsidP="006E35B6">
      <w:pPr>
        <w:pStyle w:val="ReportText"/>
      </w:pPr>
    </w:p>
    <w:p w14:paraId="7FECCA4F" w14:textId="40C6D802" w:rsidR="00306C8F" w:rsidRDefault="00306C8F" w:rsidP="0021509D">
      <w:pPr>
        <w:pStyle w:val="ReportLevel2"/>
      </w:pPr>
      <w:r>
        <w:t>Research</w:t>
      </w:r>
    </w:p>
    <w:p w14:paraId="64EC0284" w14:textId="77777777" w:rsidR="00226BD7" w:rsidRDefault="00226BD7" w:rsidP="00226BD7">
      <w:pPr>
        <w:pStyle w:val="ReportText"/>
      </w:pPr>
    </w:p>
    <w:p w14:paraId="4D296F93" w14:textId="7FC505D7" w:rsidR="00226BD7" w:rsidRDefault="00226BD7" w:rsidP="00226BD7">
      <w:pPr>
        <w:pStyle w:val="ReportLevel2"/>
      </w:pPr>
      <w:r>
        <w:t>Heat Dispersion Study from Cooling Tower</w:t>
      </w:r>
    </w:p>
    <w:p w14:paraId="778B88B0" w14:textId="54248596" w:rsidR="00226BD7" w:rsidRDefault="0060762F" w:rsidP="00226BD7">
      <w:pPr>
        <w:pStyle w:val="ReportText"/>
      </w:pPr>
      <w:r>
        <w:t>Preparation works:</w:t>
      </w:r>
    </w:p>
    <w:p w14:paraId="7FD98E40" w14:textId="3CAEE0B6" w:rsidR="0060762F" w:rsidRDefault="0060762F" w:rsidP="00226BD7">
      <w:pPr>
        <w:pStyle w:val="ReportText"/>
      </w:pPr>
      <w:r>
        <w:t>Key parameters from cooling tower:</w:t>
      </w:r>
    </w:p>
    <w:p w14:paraId="0F3EF129" w14:textId="77777777" w:rsidR="0060762F" w:rsidRDefault="0060762F" w:rsidP="00226BD7">
      <w:pPr>
        <w:pStyle w:val="ReportText"/>
      </w:pPr>
    </w:p>
    <w:tbl>
      <w:tblPr>
        <w:tblW w:w="9795" w:type="dxa"/>
        <w:tblInd w:w="-2" w:type="dxa"/>
        <w:tblCellMar>
          <w:left w:w="0" w:type="dxa"/>
          <w:right w:w="0" w:type="dxa"/>
        </w:tblCellMar>
        <w:tblLook w:val="0420" w:firstRow="1" w:lastRow="0" w:firstColumn="0" w:lastColumn="0" w:noHBand="0" w:noVBand="1"/>
      </w:tblPr>
      <w:tblGrid>
        <w:gridCol w:w="1821"/>
        <w:gridCol w:w="1187"/>
        <w:gridCol w:w="1959"/>
        <w:gridCol w:w="2414"/>
        <w:gridCol w:w="2414"/>
      </w:tblGrid>
      <w:tr w:rsidR="0060762F" w:rsidRPr="005D2B15" w14:paraId="31520FEB" w14:textId="77777777" w:rsidTr="0060762F">
        <w:trPr>
          <w:trHeight w:val="757"/>
        </w:trPr>
        <w:tc>
          <w:tcPr>
            <w:tcW w:w="1821" w:type="dxa"/>
            <w:tcBorders>
              <w:top w:val="single" w:sz="6" w:space="0" w:color="22A8E0"/>
              <w:left w:val="single" w:sz="6" w:space="0" w:color="22A8E0"/>
              <w:bottom w:val="single" w:sz="6" w:space="0" w:color="22A8E0"/>
              <w:right w:val="nil"/>
            </w:tcBorders>
            <w:shd w:val="clear" w:color="auto" w:fill="28AAE1"/>
            <w:tcMar>
              <w:top w:w="14" w:type="dxa"/>
              <w:left w:w="14" w:type="dxa"/>
              <w:bottom w:w="0" w:type="dxa"/>
              <w:right w:w="14" w:type="dxa"/>
            </w:tcMar>
            <w:vAlign w:val="center"/>
            <w:hideMark/>
          </w:tcPr>
          <w:p w14:paraId="7D389200"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themeColor="background1"/>
                <w:kern w:val="24"/>
              </w:rPr>
              <w:lastRenderedPageBreak/>
              <w:t>Season</w:t>
            </w:r>
          </w:p>
        </w:tc>
        <w:tc>
          <w:tcPr>
            <w:tcW w:w="1187" w:type="dxa"/>
            <w:tcBorders>
              <w:top w:val="single" w:sz="6" w:space="0" w:color="22A8E0"/>
              <w:left w:val="nil"/>
              <w:bottom w:val="single" w:sz="6" w:space="0" w:color="22A8E0"/>
              <w:right w:val="nil"/>
            </w:tcBorders>
            <w:shd w:val="clear" w:color="auto" w:fill="28AAE1"/>
            <w:tcMar>
              <w:top w:w="14" w:type="dxa"/>
              <w:left w:w="14" w:type="dxa"/>
              <w:bottom w:w="0" w:type="dxa"/>
              <w:right w:w="14" w:type="dxa"/>
            </w:tcMar>
            <w:vAlign w:val="center"/>
            <w:hideMark/>
          </w:tcPr>
          <w:p w14:paraId="7E4601CF"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themeColor="background1"/>
                <w:kern w:val="24"/>
              </w:rPr>
              <w:t>Wind direction</w:t>
            </w:r>
          </w:p>
        </w:tc>
        <w:tc>
          <w:tcPr>
            <w:tcW w:w="1959" w:type="dxa"/>
            <w:tcBorders>
              <w:top w:val="single" w:sz="6" w:space="0" w:color="22A8E0"/>
              <w:left w:val="nil"/>
              <w:bottom w:val="single" w:sz="6" w:space="0" w:color="22A8E0"/>
              <w:right w:val="nil"/>
            </w:tcBorders>
            <w:shd w:val="clear" w:color="auto" w:fill="28AAE1"/>
            <w:tcMar>
              <w:top w:w="14" w:type="dxa"/>
              <w:left w:w="14" w:type="dxa"/>
              <w:bottom w:w="0" w:type="dxa"/>
              <w:right w:w="14" w:type="dxa"/>
            </w:tcMar>
            <w:vAlign w:val="center"/>
            <w:hideMark/>
          </w:tcPr>
          <w:p w14:paraId="5EC04D1F"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themeColor="background1"/>
                <w:kern w:val="24"/>
              </w:rPr>
              <w:t>Outdoor Design Temperature (</w:t>
            </w:r>
            <w:r w:rsidRPr="005D2B15">
              <w:rPr>
                <w:b/>
                <w:bCs/>
                <w:color w:val="FFFFFF" w:themeColor="background1"/>
                <w:kern w:val="24"/>
                <w:position w:val="7"/>
                <w:vertAlign w:val="superscript"/>
              </w:rPr>
              <w:t>o</w:t>
            </w:r>
            <w:r w:rsidRPr="005D2B15">
              <w:rPr>
                <w:b/>
                <w:bCs/>
                <w:color w:val="FFFFFF" w:themeColor="background1"/>
                <w:kern w:val="24"/>
              </w:rPr>
              <w:t>C)</w:t>
            </w:r>
          </w:p>
        </w:tc>
        <w:tc>
          <w:tcPr>
            <w:tcW w:w="2414" w:type="dxa"/>
            <w:tcBorders>
              <w:top w:val="single" w:sz="6" w:space="0" w:color="22A8E0"/>
              <w:left w:val="nil"/>
              <w:bottom w:val="single" w:sz="6" w:space="0" w:color="22A8E0"/>
              <w:right w:val="nil"/>
            </w:tcBorders>
            <w:shd w:val="clear" w:color="auto" w:fill="28AAE1"/>
            <w:tcMar>
              <w:top w:w="14" w:type="dxa"/>
              <w:left w:w="14" w:type="dxa"/>
              <w:bottom w:w="0" w:type="dxa"/>
              <w:right w:w="14" w:type="dxa"/>
            </w:tcMar>
            <w:vAlign w:val="center"/>
            <w:hideMark/>
          </w:tcPr>
          <w:p w14:paraId="125B7FE5"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themeColor="background1"/>
                <w:kern w:val="24"/>
              </w:rPr>
              <w:t>Air Intake Louver Temperature (</w:t>
            </w:r>
            <w:r w:rsidRPr="005D2B15">
              <w:rPr>
                <w:b/>
                <w:bCs/>
                <w:color w:val="FFFFFF" w:themeColor="background1"/>
                <w:kern w:val="24"/>
                <w:position w:val="7"/>
                <w:vertAlign w:val="superscript"/>
              </w:rPr>
              <w:t>o</w:t>
            </w:r>
            <w:r w:rsidRPr="005D2B15">
              <w:rPr>
                <w:b/>
                <w:bCs/>
                <w:color w:val="FFFFFF" w:themeColor="background1"/>
                <w:kern w:val="24"/>
              </w:rPr>
              <w:t>C)</w:t>
            </w:r>
          </w:p>
        </w:tc>
        <w:tc>
          <w:tcPr>
            <w:tcW w:w="2414" w:type="dxa"/>
            <w:tcBorders>
              <w:top w:val="single" w:sz="6" w:space="0" w:color="22A8E0"/>
              <w:left w:val="nil"/>
              <w:bottom w:val="single" w:sz="6" w:space="0" w:color="22A8E0"/>
              <w:right w:val="single" w:sz="6" w:space="0" w:color="22A8E0"/>
            </w:tcBorders>
            <w:shd w:val="clear" w:color="auto" w:fill="28AAE1"/>
            <w:tcMar>
              <w:top w:w="14" w:type="dxa"/>
              <w:left w:w="14" w:type="dxa"/>
              <w:bottom w:w="0" w:type="dxa"/>
              <w:right w:w="14" w:type="dxa"/>
            </w:tcMar>
            <w:vAlign w:val="center"/>
            <w:hideMark/>
          </w:tcPr>
          <w:p w14:paraId="5B4641AA"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themeColor="background1"/>
                <w:kern w:val="24"/>
                <w:lang w:val="fr-FR"/>
              </w:rPr>
              <w:t>Air Discharge Louve Temperature (</w:t>
            </w:r>
            <w:r w:rsidRPr="005D2B15">
              <w:rPr>
                <w:b/>
                <w:bCs/>
                <w:color w:val="FFFFFF" w:themeColor="background1"/>
                <w:kern w:val="24"/>
                <w:position w:val="7"/>
                <w:vertAlign w:val="superscript"/>
                <w:lang w:val="fr-FR"/>
              </w:rPr>
              <w:t>o</w:t>
            </w:r>
            <w:r w:rsidRPr="005D2B15">
              <w:rPr>
                <w:b/>
                <w:bCs/>
                <w:color w:val="FFFFFF" w:themeColor="background1"/>
                <w:kern w:val="24"/>
                <w:lang w:val="fr-FR"/>
              </w:rPr>
              <w:t>C)</w:t>
            </w:r>
          </w:p>
        </w:tc>
      </w:tr>
      <w:tr w:rsidR="0060762F" w:rsidRPr="005D2B15" w14:paraId="73AE97BF" w14:textId="77777777" w:rsidTr="0060762F">
        <w:trPr>
          <w:trHeight w:val="466"/>
        </w:trPr>
        <w:tc>
          <w:tcPr>
            <w:tcW w:w="1821" w:type="dxa"/>
            <w:tcBorders>
              <w:top w:val="single" w:sz="6" w:space="0" w:color="22A8E0"/>
              <w:left w:val="single" w:sz="6" w:space="0" w:color="22A8E0"/>
              <w:bottom w:val="single" w:sz="6" w:space="0" w:color="22A8E0"/>
              <w:right w:val="nil"/>
            </w:tcBorders>
            <w:shd w:val="clear" w:color="auto" w:fill="auto"/>
            <w:tcMar>
              <w:top w:w="14" w:type="dxa"/>
              <w:left w:w="14" w:type="dxa"/>
              <w:bottom w:w="0" w:type="dxa"/>
              <w:right w:w="14" w:type="dxa"/>
            </w:tcMar>
            <w:vAlign w:val="center"/>
            <w:hideMark/>
          </w:tcPr>
          <w:p w14:paraId="34397932"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Winter</w:t>
            </w:r>
          </w:p>
        </w:tc>
        <w:tc>
          <w:tcPr>
            <w:tcW w:w="1187"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1BEB504D"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E</w:t>
            </w:r>
          </w:p>
        </w:tc>
        <w:tc>
          <w:tcPr>
            <w:tcW w:w="1959"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2D746B59"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16.3</w:t>
            </w:r>
          </w:p>
        </w:tc>
        <w:tc>
          <w:tcPr>
            <w:tcW w:w="2414"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6646F2D9"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16.3</w:t>
            </w:r>
          </w:p>
        </w:tc>
        <w:tc>
          <w:tcPr>
            <w:tcW w:w="2414" w:type="dxa"/>
            <w:tcBorders>
              <w:top w:val="single" w:sz="6" w:space="0" w:color="22A8E0"/>
              <w:left w:val="nil"/>
              <w:bottom w:val="single" w:sz="6" w:space="0" w:color="22A8E0"/>
              <w:right w:val="single" w:sz="6" w:space="0" w:color="22A8E0"/>
            </w:tcBorders>
            <w:shd w:val="clear" w:color="auto" w:fill="auto"/>
            <w:tcMar>
              <w:top w:w="14" w:type="dxa"/>
              <w:left w:w="14" w:type="dxa"/>
              <w:bottom w:w="0" w:type="dxa"/>
              <w:right w:w="14" w:type="dxa"/>
            </w:tcMar>
            <w:vAlign w:val="center"/>
            <w:hideMark/>
          </w:tcPr>
          <w:p w14:paraId="4ADF4D8B"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20.0</w:t>
            </w:r>
          </w:p>
        </w:tc>
      </w:tr>
      <w:tr w:rsidR="0060762F" w:rsidRPr="005D2B15" w14:paraId="63EACE41" w14:textId="77777777" w:rsidTr="0060762F">
        <w:trPr>
          <w:trHeight w:val="466"/>
        </w:trPr>
        <w:tc>
          <w:tcPr>
            <w:tcW w:w="1821" w:type="dxa"/>
            <w:tcBorders>
              <w:top w:val="single" w:sz="6" w:space="0" w:color="22A8E0"/>
              <w:left w:val="single" w:sz="6" w:space="0" w:color="22A8E0"/>
              <w:bottom w:val="single" w:sz="6" w:space="0" w:color="22A8E0"/>
              <w:right w:val="nil"/>
            </w:tcBorders>
            <w:shd w:val="clear" w:color="auto" w:fill="auto"/>
            <w:tcMar>
              <w:top w:w="14" w:type="dxa"/>
              <w:left w:w="14" w:type="dxa"/>
              <w:bottom w:w="0" w:type="dxa"/>
              <w:right w:w="14" w:type="dxa"/>
            </w:tcMar>
            <w:vAlign w:val="center"/>
            <w:hideMark/>
          </w:tcPr>
          <w:p w14:paraId="0C007AD1"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Summer</w:t>
            </w:r>
          </w:p>
        </w:tc>
        <w:tc>
          <w:tcPr>
            <w:tcW w:w="1187"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0974644B"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SW</w:t>
            </w:r>
          </w:p>
        </w:tc>
        <w:tc>
          <w:tcPr>
            <w:tcW w:w="1959"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513845D8"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33.0</w:t>
            </w:r>
          </w:p>
        </w:tc>
        <w:tc>
          <w:tcPr>
            <w:tcW w:w="2414" w:type="dxa"/>
            <w:tcBorders>
              <w:top w:val="single" w:sz="6" w:space="0" w:color="22A8E0"/>
              <w:left w:val="nil"/>
              <w:bottom w:val="single" w:sz="6" w:space="0" w:color="22A8E0"/>
              <w:right w:val="nil"/>
            </w:tcBorders>
            <w:shd w:val="clear" w:color="auto" w:fill="auto"/>
            <w:tcMar>
              <w:top w:w="14" w:type="dxa"/>
              <w:left w:w="14" w:type="dxa"/>
              <w:bottom w:w="0" w:type="dxa"/>
              <w:right w:w="14" w:type="dxa"/>
            </w:tcMar>
            <w:vAlign w:val="center"/>
            <w:hideMark/>
          </w:tcPr>
          <w:p w14:paraId="76DC5CF0"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33.0</w:t>
            </w:r>
          </w:p>
        </w:tc>
        <w:tc>
          <w:tcPr>
            <w:tcW w:w="2414" w:type="dxa"/>
            <w:tcBorders>
              <w:top w:val="single" w:sz="6" w:space="0" w:color="22A8E0"/>
              <w:left w:val="nil"/>
              <w:bottom w:val="single" w:sz="6" w:space="0" w:color="22A8E0"/>
              <w:right w:val="single" w:sz="6" w:space="0" w:color="22A8E0"/>
            </w:tcBorders>
            <w:shd w:val="clear" w:color="auto" w:fill="auto"/>
            <w:tcMar>
              <w:top w:w="14" w:type="dxa"/>
              <w:left w:w="14" w:type="dxa"/>
              <w:bottom w:w="0" w:type="dxa"/>
              <w:right w:w="14" w:type="dxa"/>
            </w:tcMar>
            <w:vAlign w:val="center"/>
            <w:hideMark/>
          </w:tcPr>
          <w:p w14:paraId="7EE64B7C" w14:textId="77777777" w:rsidR="0060762F" w:rsidRPr="005D2B15" w:rsidRDefault="0060762F">
            <w:pPr>
              <w:pStyle w:val="NormalWeb"/>
              <w:spacing w:before="0" w:beforeAutospacing="0"/>
              <w:jc w:val="center"/>
              <w:textAlignment w:val="center"/>
              <w:rPr>
                <w:rFonts w:ascii="Arial" w:hAnsi="Arial" w:cs="Arial"/>
              </w:rPr>
            </w:pPr>
            <w:r w:rsidRPr="005D2B15">
              <w:rPr>
                <w:color w:val="000000" w:themeColor="text1"/>
                <w:kern w:val="24"/>
              </w:rPr>
              <w:t>36.0</w:t>
            </w:r>
          </w:p>
        </w:tc>
      </w:tr>
    </w:tbl>
    <w:p w14:paraId="4C8CE470" w14:textId="77777777" w:rsidR="0060762F" w:rsidRPr="005D2B15" w:rsidRDefault="0060762F" w:rsidP="00226BD7">
      <w:pPr>
        <w:pStyle w:val="ReportText"/>
        <w:rPr>
          <w:szCs w:val="24"/>
        </w:rPr>
      </w:pPr>
    </w:p>
    <w:tbl>
      <w:tblPr>
        <w:tblW w:w="9820" w:type="dxa"/>
        <w:tblCellMar>
          <w:left w:w="0" w:type="dxa"/>
          <w:right w:w="0" w:type="dxa"/>
        </w:tblCellMar>
        <w:tblLook w:val="0420" w:firstRow="1" w:lastRow="0" w:firstColumn="0" w:lastColumn="0" w:noHBand="0" w:noVBand="1"/>
      </w:tblPr>
      <w:tblGrid>
        <w:gridCol w:w="3274"/>
        <w:gridCol w:w="3273"/>
        <w:gridCol w:w="3273"/>
      </w:tblGrid>
      <w:tr w:rsidR="0060762F" w:rsidRPr="005D2B15" w14:paraId="2DF375B4" w14:textId="77777777" w:rsidTr="0060762F">
        <w:trPr>
          <w:trHeight w:val="276"/>
        </w:trPr>
        <w:tc>
          <w:tcPr>
            <w:tcW w:w="3280" w:type="dxa"/>
            <w:tcBorders>
              <w:top w:val="single" w:sz="4" w:space="0" w:color="22A8E0"/>
              <w:left w:val="single" w:sz="4" w:space="0" w:color="22A8E0"/>
              <w:bottom w:val="single" w:sz="4" w:space="0" w:color="22A8E0"/>
              <w:right w:val="nil"/>
            </w:tcBorders>
            <w:shd w:val="clear" w:color="auto" w:fill="28AAE1"/>
            <w:tcMar>
              <w:top w:w="14" w:type="dxa"/>
              <w:left w:w="14" w:type="dxa"/>
              <w:bottom w:w="0" w:type="dxa"/>
              <w:right w:w="14" w:type="dxa"/>
            </w:tcMar>
            <w:vAlign w:val="center"/>
            <w:hideMark/>
          </w:tcPr>
          <w:p w14:paraId="601EC3B8"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kern w:val="24"/>
              </w:rPr>
              <w:t> </w:t>
            </w:r>
          </w:p>
        </w:tc>
        <w:tc>
          <w:tcPr>
            <w:tcW w:w="3280" w:type="dxa"/>
            <w:tcBorders>
              <w:top w:val="single" w:sz="4" w:space="0" w:color="22A8E0"/>
              <w:left w:val="nil"/>
              <w:bottom w:val="single" w:sz="4" w:space="0" w:color="22A8E0"/>
              <w:right w:val="nil"/>
            </w:tcBorders>
            <w:shd w:val="clear" w:color="auto" w:fill="28AAE1"/>
            <w:tcMar>
              <w:top w:w="14" w:type="dxa"/>
              <w:left w:w="14" w:type="dxa"/>
              <w:bottom w:w="0" w:type="dxa"/>
              <w:right w:w="14" w:type="dxa"/>
            </w:tcMar>
            <w:vAlign w:val="center"/>
            <w:hideMark/>
          </w:tcPr>
          <w:p w14:paraId="17474C4D"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kern w:val="24"/>
              </w:rPr>
              <w:t>Sport centre</w:t>
            </w:r>
          </w:p>
        </w:tc>
        <w:tc>
          <w:tcPr>
            <w:tcW w:w="3280" w:type="dxa"/>
            <w:tcBorders>
              <w:top w:val="single" w:sz="4" w:space="0" w:color="22A8E0"/>
              <w:left w:val="nil"/>
              <w:bottom w:val="single" w:sz="4" w:space="0" w:color="22A8E0"/>
              <w:right w:val="single" w:sz="4" w:space="0" w:color="22A8E0"/>
            </w:tcBorders>
            <w:shd w:val="clear" w:color="auto" w:fill="28AAE1"/>
            <w:tcMar>
              <w:top w:w="14" w:type="dxa"/>
              <w:left w:w="14" w:type="dxa"/>
              <w:bottom w:w="0" w:type="dxa"/>
              <w:right w:w="14" w:type="dxa"/>
            </w:tcMar>
            <w:vAlign w:val="center"/>
            <w:hideMark/>
          </w:tcPr>
          <w:p w14:paraId="2546F360" w14:textId="77777777" w:rsidR="0060762F" w:rsidRPr="005D2B15" w:rsidRDefault="0060762F">
            <w:pPr>
              <w:pStyle w:val="NormalWeb"/>
              <w:spacing w:before="0" w:beforeAutospacing="0"/>
              <w:jc w:val="center"/>
              <w:textAlignment w:val="center"/>
              <w:rPr>
                <w:rFonts w:ascii="Arial" w:hAnsi="Arial" w:cs="Arial"/>
              </w:rPr>
            </w:pPr>
            <w:r w:rsidRPr="005D2B15">
              <w:rPr>
                <w:b/>
                <w:bCs/>
                <w:color w:val="FFFFFF"/>
                <w:kern w:val="24"/>
              </w:rPr>
              <w:t>Wet Market</w:t>
            </w:r>
          </w:p>
        </w:tc>
      </w:tr>
      <w:tr w:rsidR="0060762F" w:rsidRPr="005D2B15" w14:paraId="4109E5EA" w14:textId="77777777" w:rsidTr="0060762F">
        <w:trPr>
          <w:trHeight w:val="507"/>
        </w:trPr>
        <w:tc>
          <w:tcPr>
            <w:tcW w:w="3280" w:type="dxa"/>
            <w:tcBorders>
              <w:top w:val="single" w:sz="4" w:space="0" w:color="22A8E0"/>
              <w:left w:val="single" w:sz="4" w:space="0" w:color="22A8E0"/>
              <w:bottom w:val="single" w:sz="4" w:space="0" w:color="22A8E0"/>
              <w:right w:val="nil"/>
            </w:tcBorders>
            <w:shd w:val="clear" w:color="auto" w:fill="auto"/>
            <w:tcMar>
              <w:top w:w="14" w:type="dxa"/>
              <w:left w:w="14" w:type="dxa"/>
              <w:bottom w:w="0" w:type="dxa"/>
              <w:right w:w="14" w:type="dxa"/>
            </w:tcMar>
            <w:vAlign w:val="center"/>
            <w:hideMark/>
          </w:tcPr>
          <w:p w14:paraId="6FF74D55"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Nos. of Cool Tower</w:t>
            </w:r>
          </w:p>
        </w:tc>
        <w:tc>
          <w:tcPr>
            <w:tcW w:w="3280" w:type="dxa"/>
            <w:tcBorders>
              <w:top w:val="single" w:sz="4" w:space="0" w:color="22A8E0"/>
              <w:left w:val="nil"/>
              <w:bottom w:val="single" w:sz="4" w:space="0" w:color="22A8E0"/>
              <w:right w:val="nil"/>
            </w:tcBorders>
            <w:shd w:val="clear" w:color="auto" w:fill="auto"/>
            <w:tcMar>
              <w:top w:w="14" w:type="dxa"/>
              <w:left w:w="14" w:type="dxa"/>
              <w:bottom w:w="0" w:type="dxa"/>
              <w:right w:w="14" w:type="dxa"/>
            </w:tcMar>
            <w:vAlign w:val="center"/>
            <w:hideMark/>
          </w:tcPr>
          <w:p w14:paraId="7D5EB900"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3</w:t>
            </w:r>
          </w:p>
        </w:tc>
        <w:tc>
          <w:tcPr>
            <w:tcW w:w="3280" w:type="dxa"/>
            <w:tcBorders>
              <w:top w:val="single" w:sz="4" w:space="0" w:color="22A8E0"/>
              <w:left w:val="nil"/>
              <w:bottom w:val="single" w:sz="4" w:space="0" w:color="22A8E0"/>
              <w:right w:val="single" w:sz="4" w:space="0" w:color="22A8E0"/>
            </w:tcBorders>
            <w:shd w:val="clear" w:color="auto" w:fill="auto"/>
            <w:tcMar>
              <w:top w:w="14" w:type="dxa"/>
              <w:left w:w="14" w:type="dxa"/>
              <w:bottom w:w="0" w:type="dxa"/>
              <w:right w:w="14" w:type="dxa"/>
            </w:tcMar>
            <w:vAlign w:val="center"/>
            <w:hideMark/>
          </w:tcPr>
          <w:p w14:paraId="35EC3068"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2</w:t>
            </w:r>
          </w:p>
        </w:tc>
      </w:tr>
      <w:tr w:rsidR="0060762F" w:rsidRPr="005D2B15" w14:paraId="0A838381" w14:textId="77777777" w:rsidTr="0060762F">
        <w:trPr>
          <w:trHeight w:val="507"/>
        </w:trPr>
        <w:tc>
          <w:tcPr>
            <w:tcW w:w="3280" w:type="dxa"/>
            <w:tcBorders>
              <w:top w:val="single" w:sz="4" w:space="0" w:color="22A8E0"/>
              <w:left w:val="single" w:sz="4" w:space="0" w:color="22A8E0"/>
              <w:bottom w:val="single" w:sz="4" w:space="0" w:color="22A8E0"/>
              <w:right w:val="nil"/>
            </w:tcBorders>
            <w:shd w:val="clear" w:color="auto" w:fill="auto"/>
            <w:tcMar>
              <w:top w:w="14" w:type="dxa"/>
              <w:left w:w="14" w:type="dxa"/>
              <w:bottom w:w="0" w:type="dxa"/>
              <w:right w:w="14" w:type="dxa"/>
            </w:tcMar>
            <w:vAlign w:val="center"/>
            <w:hideMark/>
          </w:tcPr>
          <w:p w14:paraId="33C61D92"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Flow rate/Nos. (m3/s)</w:t>
            </w:r>
          </w:p>
        </w:tc>
        <w:tc>
          <w:tcPr>
            <w:tcW w:w="3280" w:type="dxa"/>
            <w:tcBorders>
              <w:top w:val="single" w:sz="4" w:space="0" w:color="22A8E0"/>
              <w:left w:val="nil"/>
              <w:bottom w:val="single" w:sz="4" w:space="0" w:color="22A8E0"/>
              <w:right w:val="nil"/>
            </w:tcBorders>
            <w:shd w:val="clear" w:color="auto" w:fill="auto"/>
            <w:tcMar>
              <w:top w:w="14" w:type="dxa"/>
              <w:left w:w="14" w:type="dxa"/>
              <w:bottom w:w="0" w:type="dxa"/>
              <w:right w:w="14" w:type="dxa"/>
            </w:tcMar>
            <w:vAlign w:val="center"/>
            <w:hideMark/>
          </w:tcPr>
          <w:p w14:paraId="52694287"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43.3</w:t>
            </w:r>
          </w:p>
        </w:tc>
        <w:tc>
          <w:tcPr>
            <w:tcW w:w="3280" w:type="dxa"/>
            <w:tcBorders>
              <w:top w:val="single" w:sz="4" w:space="0" w:color="22A8E0"/>
              <w:left w:val="nil"/>
              <w:bottom w:val="single" w:sz="4" w:space="0" w:color="22A8E0"/>
              <w:right w:val="single" w:sz="4" w:space="0" w:color="22A8E0"/>
            </w:tcBorders>
            <w:shd w:val="clear" w:color="auto" w:fill="auto"/>
            <w:tcMar>
              <w:top w:w="14" w:type="dxa"/>
              <w:left w:w="14" w:type="dxa"/>
              <w:bottom w:w="0" w:type="dxa"/>
              <w:right w:w="14" w:type="dxa"/>
            </w:tcMar>
            <w:vAlign w:val="center"/>
            <w:hideMark/>
          </w:tcPr>
          <w:p w14:paraId="2B2A22BD" w14:textId="77777777" w:rsidR="0060762F" w:rsidRPr="005D2B15" w:rsidRDefault="0060762F">
            <w:pPr>
              <w:pStyle w:val="NormalWeb"/>
              <w:spacing w:before="0" w:beforeAutospacing="0"/>
              <w:jc w:val="center"/>
              <w:textAlignment w:val="center"/>
              <w:rPr>
                <w:rFonts w:ascii="Arial" w:hAnsi="Arial" w:cs="Arial"/>
              </w:rPr>
            </w:pPr>
            <w:r w:rsidRPr="005D2B15">
              <w:rPr>
                <w:color w:val="000000"/>
                <w:kern w:val="24"/>
              </w:rPr>
              <w:t>21.3</w:t>
            </w:r>
          </w:p>
        </w:tc>
      </w:tr>
    </w:tbl>
    <w:p w14:paraId="2D13D25C" w14:textId="77777777" w:rsidR="0060762F" w:rsidRPr="00226BD7" w:rsidRDefault="0060762F" w:rsidP="00226BD7">
      <w:pPr>
        <w:pStyle w:val="ReportText"/>
      </w:pPr>
    </w:p>
    <w:p w14:paraId="49AA2A47" w14:textId="3F010284" w:rsidR="00226BD7" w:rsidRDefault="005A44C5">
      <w:r>
        <w:t>Reference:</w:t>
      </w:r>
    </w:p>
    <w:p w14:paraId="24CA46F7" w14:textId="59E73E99" w:rsidR="005A44C5" w:rsidRDefault="005A44C5" w:rsidP="005A44C5">
      <w:pPr>
        <w:pStyle w:val="ListParagraph"/>
        <w:numPr>
          <w:ilvl w:val="0"/>
          <w:numId w:val="34"/>
        </w:numPr>
      </w:pPr>
      <w:r>
        <w:t>Choi Wing Road – BC stage</w:t>
      </w:r>
    </w:p>
    <w:p w14:paraId="3CF868CE" w14:textId="1A9FC34B" w:rsidR="005A44C5" w:rsidRDefault="00BE20C7">
      <w:pPr>
        <w:rPr>
          <w:i/>
        </w:rPr>
      </w:pPr>
      <w:hyperlink r:id="rId39" w:history="1">
        <w:r w:rsidR="005A44C5" w:rsidRPr="00234808">
          <w:rPr>
            <w:rStyle w:val="Hyperlink"/>
            <w:i/>
          </w:rPr>
          <w:t>\\hkgaet097\Project2\HKHA_ChoiWingRoad\MC_20150421_Kelvin_Agnes\BC\Report\Working</w:t>
        </w:r>
      </w:hyperlink>
    </w:p>
    <w:p w14:paraId="2800E07E" w14:textId="7A9C4A9B" w:rsidR="005A44C5" w:rsidRDefault="005A44C5" w:rsidP="005A44C5">
      <w:pPr>
        <w:pStyle w:val="ListParagraph"/>
        <w:numPr>
          <w:ilvl w:val="0"/>
          <w:numId w:val="34"/>
        </w:numPr>
        <w:rPr>
          <w:i/>
        </w:rPr>
      </w:pPr>
      <w:r>
        <w:rPr>
          <w:i/>
        </w:rPr>
        <w:t>~\Documents\</w:t>
      </w:r>
      <w:r w:rsidRPr="005A44C5">
        <w:rPr>
          <w:i/>
        </w:rPr>
        <w:t>HeatDispersionStudy@Report@ChoiWingRoad@160224.pdf</w:t>
      </w:r>
    </w:p>
    <w:p w14:paraId="58E71817" w14:textId="3F05412C" w:rsidR="005A44C5" w:rsidRPr="005A44C5" w:rsidRDefault="005A44C5" w:rsidP="005A44C5">
      <w:pPr>
        <w:pStyle w:val="ListParagraph"/>
        <w:numPr>
          <w:ilvl w:val="0"/>
          <w:numId w:val="34"/>
        </w:numPr>
        <w:rPr>
          <w:i/>
        </w:rPr>
      </w:pPr>
      <w:r>
        <w:rPr>
          <w:i/>
        </w:rPr>
        <w:t>~\Documents\</w:t>
      </w:r>
      <w:r w:rsidRPr="005A44C5">
        <w:rPr>
          <w:i/>
        </w:rPr>
        <w:t xml:space="preserve"> HeatDispersionStudy@Fee@ChoiWingRoad@150422.pdf</w:t>
      </w:r>
    </w:p>
    <w:p w14:paraId="48B0EBB8" w14:textId="77777777" w:rsidR="005A44C5" w:rsidRDefault="005A44C5">
      <w:pPr>
        <w:rPr>
          <w:rFonts w:cs="Times New Roman"/>
          <w:szCs w:val="20"/>
          <w:lang w:eastAsia="en-US"/>
        </w:rPr>
      </w:pPr>
    </w:p>
    <w:p w14:paraId="3AB65419" w14:textId="77777777" w:rsidR="00226BD7" w:rsidRPr="00226BD7" w:rsidRDefault="00226BD7" w:rsidP="00226BD7">
      <w:pPr>
        <w:pStyle w:val="ReportText"/>
      </w:pPr>
    </w:p>
    <w:p w14:paraId="47CDE494" w14:textId="3445C56A" w:rsidR="00306C8F" w:rsidRDefault="005A58B3" w:rsidP="005A58B3">
      <w:pPr>
        <w:pStyle w:val="ReportLevel1"/>
      </w:pPr>
      <w:r>
        <w:t>Instruction of Software</w:t>
      </w:r>
    </w:p>
    <w:p w14:paraId="227496EF" w14:textId="6DCF1B53" w:rsidR="007A443D" w:rsidRDefault="007A443D" w:rsidP="007A443D">
      <w:pPr>
        <w:pStyle w:val="ReportLevel2"/>
      </w:pPr>
      <w:r>
        <w:t>CAD</w:t>
      </w:r>
    </w:p>
    <w:p w14:paraId="0E7343C3" w14:textId="20F90499" w:rsidR="007A443D" w:rsidRDefault="007A443D" w:rsidP="007A443D">
      <w:pPr>
        <w:pStyle w:val="ReportText"/>
      </w:pPr>
      <w:r>
        <w:t>Command:</w:t>
      </w:r>
    </w:p>
    <w:p w14:paraId="76FB47A9" w14:textId="519C56B8" w:rsidR="007A443D" w:rsidRDefault="007A443D" w:rsidP="007A443D">
      <w:pPr>
        <w:pStyle w:val="ReportText"/>
        <w:numPr>
          <w:ilvl w:val="0"/>
          <w:numId w:val="31"/>
        </w:numPr>
      </w:pPr>
      <w:r>
        <w:t xml:space="preserve">Display lineweight (line width) </w:t>
      </w:r>
      <w:r w:rsidR="00175621">
        <w:t>–</w:t>
      </w:r>
      <w:r>
        <w:t xml:space="preserve"> lineweight</w:t>
      </w:r>
    </w:p>
    <w:p w14:paraId="769C0BF2" w14:textId="287F1697" w:rsidR="00175621" w:rsidRDefault="00175621" w:rsidP="007A443D">
      <w:pPr>
        <w:pStyle w:val="ReportText"/>
        <w:numPr>
          <w:ilvl w:val="0"/>
          <w:numId w:val="31"/>
        </w:numPr>
      </w:pPr>
      <w:r>
        <w:t>Select objects by layer – right click. quick select</w:t>
      </w:r>
    </w:p>
    <w:p w14:paraId="760152A2" w14:textId="3A27EA4D" w:rsidR="00DA0D0E" w:rsidRDefault="00DA0D0E" w:rsidP="007A443D">
      <w:pPr>
        <w:pStyle w:val="ReportText"/>
        <w:numPr>
          <w:ilvl w:val="0"/>
          <w:numId w:val="31"/>
        </w:numPr>
      </w:pPr>
      <w:r>
        <w:t>Copy a body to a different layer – copytolayer</w:t>
      </w:r>
    </w:p>
    <w:p w14:paraId="6ACA5C1F" w14:textId="641A04F5" w:rsidR="00BC0600" w:rsidRPr="007A443D" w:rsidRDefault="00BC0600" w:rsidP="007A443D">
      <w:pPr>
        <w:pStyle w:val="ReportText"/>
        <w:numPr>
          <w:ilvl w:val="0"/>
          <w:numId w:val="31"/>
        </w:numPr>
      </w:pPr>
      <w:r>
        <w:t>Move a body to a different layer – select it. click destination layer</w:t>
      </w:r>
    </w:p>
    <w:p w14:paraId="080C2E67" w14:textId="417FD76F" w:rsidR="006E35B6" w:rsidRDefault="005A58B3" w:rsidP="00A115F4">
      <w:pPr>
        <w:pStyle w:val="ReportLevel2"/>
      </w:pPr>
      <w:r>
        <w:t>Rhino</w:t>
      </w:r>
    </w:p>
    <w:p w14:paraId="60C489E1" w14:textId="682120F7" w:rsidR="00A115F4" w:rsidRDefault="00A115F4" w:rsidP="00A115F4">
      <w:pPr>
        <w:pStyle w:val="ReportLevel3"/>
      </w:pPr>
      <w:r>
        <w:t xml:space="preserve">Make Topography </w:t>
      </w:r>
    </w:p>
    <w:p w14:paraId="59FA92FF" w14:textId="77777777" w:rsidR="00A115F4" w:rsidRPr="00A115F4" w:rsidRDefault="00A115F4" w:rsidP="00A115F4">
      <w:pPr>
        <w:rPr>
          <w:sz w:val="36"/>
          <w:lang w:val="en-US"/>
        </w:rPr>
      </w:pPr>
      <w:r w:rsidRPr="00A115F4">
        <w:rPr>
          <w:sz w:val="36"/>
          <w:lang w:val="en-US"/>
        </w:rPr>
        <w:t>Instruction</w:t>
      </w:r>
    </w:p>
    <w:p w14:paraId="7CE636B8" w14:textId="77777777" w:rsidR="00A115F4" w:rsidRPr="00A115F4" w:rsidRDefault="00A115F4" w:rsidP="00A115F4">
      <w:pPr>
        <w:rPr>
          <w:szCs w:val="40"/>
          <w:lang w:val="en-US"/>
        </w:rPr>
      </w:pPr>
      <w:r w:rsidRPr="00A115F4">
        <w:rPr>
          <w:sz w:val="28"/>
          <w:szCs w:val="40"/>
          <w:lang w:val="en-US"/>
        </w:rPr>
        <w:t>Principle</w:t>
      </w:r>
      <w:r w:rsidRPr="00A115F4">
        <w:rPr>
          <w:szCs w:val="40"/>
          <w:lang w:val="en-US"/>
        </w:rPr>
        <w:t xml:space="preserve"> </w:t>
      </w:r>
    </w:p>
    <w:p w14:paraId="26CE3B3D" w14:textId="77777777" w:rsidR="00A115F4" w:rsidRPr="00376F7E" w:rsidRDefault="00A115F4" w:rsidP="00A115F4">
      <w:pPr>
        <w:pStyle w:val="ListParagraph"/>
        <w:numPr>
          <w:ilvl w:val="0"/>
          <w:numId w:val="17"/>
        </w:numPr>
        <w:spacing w:after="200" w:line="276" w:lineRule="auto"/>
        <w:rPr>
          <w:sz w:val="52"/>
          <w:lang w:val="en-US"/>
        </w:rPr>
      </w:pPr>
      <w:r>
        <w:rPr>
          <w:sz w:val="28"/>
          <w:szCs w:val="28"/>
          <w:lang w:val="en-US"/>
        </w:rPr>
        <w:t>The command below will read all the height spots which contain height information  from GIS (by the third button)</w:t>
      </w:r>
    </w:p>
    <w:p w14:paraId="50C35984" w14:textId="77777777" w:rsidR="00A115F4" w:rsidRPr="0052049F" w:rsidRDefault="00A115F4" w:rsidP="00A115F4">
      <w:pPr>
        <w:pStyle w:val="ListParagraph"/>
        <w:numPr>
          <w:ilvl w:val="0"/>
          <w:numId w:val="17"/>
        </w:numPr>
        <w:spacing w:after="200" w:line="276" w:lineRule="auto"/>
        <w:rPr>
          <w:sz w:val="52"/>
          <w:lang w:val="en-US"/>
        </w:rPr>
      </w:pPr>
      <w:r>
        <w:rPr>
          <w:sz w:val="28"/>
          <w:szCs w:val="28"/>
          <w:lang w:val="en-US"/>
        </w:rPr>
        <w:lastRenderedPageBreak/>
        <w:t>Some height</w:t>
      </w:r>
      <w:r w:rsidRPr="00FE5928">
        <w:rPr>
          <w:sz w:val="28"/>
          <w:szCs w:val="28"/>
          <w:lang w:val="en-US"/>
        </w:rPr>
        <w:t xml:space="preserve"> data</w:t>
      </w:r>
      <w:r>
        <w:rPr>
          <w:sz w:val="28"/>
          <w:szCs w:val="28"/>
          <w:lang w:val="en-US"/>
        </w:rPr>
        <w:t xml:space="preserve"> need to be excluded, like the building height, height of high rail way etc. in GIS (by the first two button)</w:t>
      </w:r>
    </w:p>
    <w:p w14:paraId="714E0C4B" w14:textId="77777777" w:rsidR="00A115F4" w:rsidRPr="0052049F" w:rsidRDefault="00A115F4" w:rsidP="00A115F4">
      <w:pPr>
        <w:pStyle w:val="ListParagraph"/>
        <w:numPr>
          <w:ilvl w:val="0"/>
          <w:numId w:val="17"/>
        </w:numPr>
        <w:spacing w:after="200" w:line="276" w:lineRule="auto"/>
        <w:rPr>
          <w:sz w:val="52"/>
          <w:lang w:val="en-US"/>
        </w:rPr>
      </w:pPr>
      <w:r>
        <w:rPr>
          <w:sz w:val="28"/>
          <w:szCs w:val="28"/>
          <w:lang w:val="en-US"/>
        </w:rPr>
        <w:t>Create points at corresponding height in Rhino</w:t>
      </w:r>
    </w:p>
    <w:p w14:paraId="5A3A964D" w14:textId="77777777" w:rsidR="00A115F4" w:rsidRPr="0052049F" w:rsidRDefault="00A115F4" w:rsidP="00A115F4">
      <w:pPr>
        <w:pStyle w:val="ListParagraph"/>
        <w:numPr>
          <w:ilvl w:val="0"/>
          <w:numId w:val="17"/>
        </w:numPr>
        <w:spacing w:after="200" w:line="276" w:lineRule="auto"/>
        <w:rPr>
          <w:sz w:val="52"/>
          <w:lang w:val="en-US"/>
        </w:rPr>
      </w:pPr>
      <w:r>
        <w:rPr>
          <w:sz w:val="28"/>
          <w:szCs w:val="28"/>
          <w:lang w:val="en-US"/>
        </w:rPr>
        <w:t>Link the points created into a mesh</w:t>
      </w:r>
    </w:p>
    <w:p w14:paraId="14A4E7F5" w14:textId="77777777" w:rsidR="00A115F4" w:rsidRPr="00601576" w:rsidRDefault="00A115F4" w:rsidP="00A115F4">
      <w:pPr>
        <w:pStyle w:val="ListParagraph"/>
        <w:numPr>
          <w:ilvl w:val="0"/>
          <w:numId w:val="17"/>
        </w:numPr>
        <w:spacing w:after="200" w:line="276" w:lineRule="auto"/>
        <w:rPr>
          <w:sz w:val="52"/>
          <w:lang w:val="en-US"/>
        </w:rPr>
      </w:pPr>
      <w:r>
        <w:rPr>
          <w:sz w:val="28"/>
          <w:szCs w:val="28"/>
          <w:lang w:val="en-US"/>
        </w:rPr>
        <w:t>Drape the mesh into a surface</w:t>
      </w:r>
    </w:p>
    <w:p w14:paraId="15636FA2" w14:textId="77777777" w:rsidR="00A115F4" w:rsidRPr="00601576" w:rsidRDefault="00A115F4" w:rsidP="00A115F4">
      <w:pPr>
        <w:rPr>
          <w:sz w:val="40"/>
          <w:szCs w:val="40"/>
          <w:lang w:val="en-US"/>
        </w:rPr>
      </w:pPr>
      <w:r w:rsidRPr="00A115F4">
        <w:rPr>
          <w:sz w:val="36"/>
          <w:szCs w:val="40"/>
          <w:lang w:val="en-US"/>
        </w:rPr>
        <w:t>Procedure</w:t>
      </w:r>
      <w:r w:rsidRPr="00601576">
        <w:rPr>
          <w:sz w:val="40"/>
          <w:szCs w:val="40"/>
          <w:lang w:val="en-US"/>
        </w:rPr>
        <w:t xml:space="preserve"> </w:t>
      </w:r>
    </w:p>
    <w:p w14:paraId="22BE5439" w14:textId="77777777" w:rsidR="00A115F4" w:rsidRDefault="00A115F4" w:rsidP="00A115F4">
      <w:pPr>
        <w:pStyle w:val="ListParagraph"/>
        <w:numPr>
          <w:ilvl w:val="0"/>
          <w:numId w:val="18"/>
        </w:numPr>
        <w:spacing w:after="200" w:line="276" w:lineRule="auto"/>
        <w:rPr>
          <w:sz w:val="28"/>
          <w:szCs w:val="28"/>
          <w:lang w:val="en-US"/>
        </w:rPr>
      </w:pPr>
      <w:r>
        <w:rPr>
          <w:sz w:val="28"/>
          <w:szCs w:val="28"/>
          <w:lang w:val="en-US"/>
        </w:rPr>
        <w:t>Lock all the buttons</w:t>
      </w:r>
    </w:p>
    <w:p w14:paraId="7AB1D549" w14:textId="77777777" w:rsidR="00A115F4" w:rsidRDefault="00A115F4" w:rsidP="00A115F4">
      <w:pPr>
        <w:pStyle w:val="ListParagraph"/>
        <w:numPr>
          <w:ilvl w:val="0"/>
          <w:numId w:val="18"/>
        </w:numPr>
        <w:spacing w:after="200" w:line="276" w:lineRule="auto"/>
        <w:rPr>
          <w:sz w:val="28"/>
          <w:szCs w:val="28"/>
          <w:lang w:val="en-US"/>
        </w:rPr>
      </w:pPr>
      <w:r w:rsidRPr="00601576">
        <w:rPr>
          <w:sz w:val="28"/>
          <w:szCs w:val="28"/>
          <w:lang w:val="en-US"/>
        </w:rPr>
        <w:t xml:space="preserve">Input all the layer name into the corresponding button </w:t>
      </w:r>
    </w:p>
    <w:p w14:paraId="135055C5" w14:textId="77777777" w:rsidR="00A115F4" w:rsidRPr="00601576" w:rsidRDefault="00A115F4" w:rsidP="00A115F4">
      <w:pPr>
        <w:pStyle w:val="ListParagraph"/>
        <w:numPr>
          <w:ilvl w:val="0"/>
          <w:numId w:val="18"/>
        </w:numPr>
        <w:spacing w:after="200" w:line="276" w:lineRule="auto"/>
        <w:rPr>
          <w:sz w:val="28"/>
          <w:szCs w:val="28"/>
          <w:lang w:val="en-US"/>
        </w:rPr>
      </w:pPr>
      <w:r w:rsidRPr="00601576">
        <w:rPr>
          <w:sz w:val="28"/>
          <w:szCs w:val="28"/>
          <w:lang w:val="en-US"/>
        </w:rPr>
        <w:t>then compute</w:t>
      </w:r>
    </w:p>
    <w:p w14:paraId="0BF730F9" w14:textId="77777777" w:rsidR="00A115F4" w:rsidRPr="00601576" w:rsidRDefault="00A115F4" w:rsidP="00A115F4">
      <w:pPr>
        <w:pStyle w:val="ListParagraph"/>
        <w:rPr>
          <w:sz w:val="28"/>
          <w:szCs w:val="28"/>
          <w:lang w:val="en-US"/>
        </w:rPr>
      </w:pPr>
    </w:p>
    <w:p w14:paraId="251E8219" w14:textId="77777777" w:rsidR="00A115F4" w:rsidRPr="00601576" w:rsidRDefault="00A115F4" w:rsidP="00A115F4">
      <w:pPr>
        <w:pStyle w:val="ListParagraph"/>
        <w:ind w:left="1440"/>
        <w:rPr>
          <w:sz w:val="28"/>
          <w:szCs w:val="28"/>
          <w:lang w:val="en-US"/>
        </w:rPr>
      </w:pPr>
    </w:p>
    <w:p w14:paraId="1E71B10E" w14:textId="77777777" w:rsidR="00A115F4" w:rsidRDefault="00A115F4" w:rsidP="00A115F4">
      <w:pPr>
        <w:rPr>
          <w:sz w:val="52"/>
          <w:lang w:val="en-US"/>
        </w:rPr>
      </w:pPr>
    </w:p>
    <w:p w14:paraId="0AA233DD" w14:textId="77777777" w:rsidR="00A115F4" w:rsidRPr="009D65C0" w:rsidRDefault="00A115F4" w:rsidP="00A115F4">
      <w:pPr>
        <w:rPr>
          <w:sz w:val="52"/>
          <w:lang w:val="en-US"/>
        </w:rPr>
        <w:sectPr w:rsidR="00A115F4" w:rsidRPr="009D65C0" w:rsidSect="007F0805">
          <w:pgSz w:w="11907" w:h="16839"/>
          <w:pgMar w:top="1440" w:right="1440" w:bottom="1440" w:left="1440" w:header="720" w:footer="720" w:gutter="0"/>
          <w:cols w:space="720"/>
          <w:docGrid w:linePitch="360"/>
        </w:sectPr>
      </w:pPr>
    </w:p>
    <w:p w14:paraId="0BAC6D98" w14:textId="77777777" w:rsidR="00A115F4" w:rsidRDefault="00A115F4" w:rsidP="00A115F4">
      <w:pPr>
        <w:rPr>
          <w:lang w:val="en-US"/>
        </w:rPr>
        <w:sectPr w:rsidR="00A115F4" w:rsidSect="007F0805">
          <w:pgSz w:w="16839" w:h="11907" w:orient="landscape"/>
          <w:pgMar w:top="1440" w:right="1440" w:bottom="1440" w:left="1440" w:header="720" w:footer="720" w:gutter="0"/>
          <w:cols w:space="720"/>
          <w:docGrid w:linePitch="360"/>
        </w:sectPr>
      </w:pPr>
      <w:r>
        <w:rPr>
          <w:noProof/>
          <w:lang w:val="en-US"/>
        </w:rPr>
        <w:lastRenderedPageBreak/>
        <w:drawing>
          <wp:inline distT="0" distB="0" distL="0" distR="0" wp14:anchorId="08587D96" wp14:editId="45D693AC">
            <wp:extent cx="8873067" cy="56483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877300" cy="5651020"/>
                    </a:xfrm>
                    <a:prstGeom prst="rect">
                      <a:avLst/>
                    </a:prstGeom>
                  </pic:spPr>
                </pic:pic>
              </a:graphicData>
            </a:graphic>
          </wp:inline>
        </w:drawing>
      </w:r>
    </w:p>
    <w:p w14:paraId="70F51E8E" w14:textId="77777777" w:rsidR="00A115F4" w:rsidRDefault="00A115F4" w:rsidP="00A115F4">
      <w:pPr>
        <w:rPr>
          <w:noProof/>
          <w:lang w:val="en-US"/>
        </w:rPr>
      </w:pPr>
    </w:p>
    <w:p w14:paraId="06A23296" w14:textId="77777777" w:rsidR="00A115F4" w:rsidRDefault="00A115F4" w:rsidP="00A115F4">
      <w:pPr>
        <w:rPr>
          <w:lang w:val="en-US"/>
        </w:rPr>
      </w:pPr>
      <w:r>
        <w:rPr>
          <w:noProof/>
          <w:lang w:val="en-US"/>
        </w:rPr>
        <w:drawing>
          <wp:anchor distT="0" distB="0" distL="114300" distR="114300" simplePos="0" relativeHeight="251659264" behindDoc="0" locked="0" layoutInCell="1" allowOverlap="1" wp14:anchorId="53EBFF74" wp14:editId="1FB3FA68">
            <wp:simplePos x="0" y="0"/>
            <wp:positionH relativeFrom="column">
              <wp:align>left</wp:align>
            </wp:positionH>
            <wp:positionV relativeFrom="paragraph">
              <wp:align>top</wp:align>
            </wp:positionV>
            <wp:extent cx="1857375" cy="6208395"/>
            <wp:effectExtent l="0" t="0" r="9525"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8462" r="44711"/>
                    <a:stretch/>
                  </pic:blipFill>
                  <pic:spPr bwMode="auto">
                    <a:xfrm>
                      <a:off x="0" y="0"/>
                      <a:ext cx="1857375" cy="6208395"/>
                    </a:xfrm>
                    <a:prstGeom prst="rect">
                      <a:avLst/>
                    </a:prstGeom>
                    <a:ln>
                      <a:noFill/>
                    </a:ln>
                    <a:extLst>
                      <a:ext uri="{53640926-AAD7-44D8-BBD7-CCE9431645EC}">
                        <a14:shadowObscured xmlns:a14="http://schemas.microsoft.com/office/drawing/2010/main"/>
                      </a:ext>
                    </a:extLst>
                  </pic:spPr>
                </pic:pic>
              </a:graphicData>
            </a:graphic>
          </wp:anchor>
        </w:drawing>
      </w:r>
    </w:p>
    <w:p w14:paraId="177B67DB" w14:textId="77777777" w:rsidR="00A115F4" w:rsidRPr="004B482B" w:rsidRDefault="00A115F4" w:rsidP="00A115F4">
      <w:pPr>
        <w:rPr>
          <w:lang w:val="en-US"/>
        </w:rPr>
      </w:pPr>
    </w:p>
    <w:p w14:paraId="744BFB58" w14:textId="77777777" w:rsidR="00A115F4" w:rsidRDefault="00A115F4" w:rsidP="00A115F4">
      <w:pPr>
        <w:rPr>
          <w:lang w:val="en-US"/>
        </w:rPr>
      </w:pPr>
    </w:p>
    <w:p w14:paraId="21F6676A" w14:textId="77777777" w:rsidR="00A115F4" w:rsidRDefault="00A115F4" w:rsidP="00A115F4">
      <w:pPr>
        <w:rPr>
          <w:lang w:val="en-US"/>
        </w:rPr>
      </w:pPr>
    </w:p>
    <w:p w14:paraId="08E1503F" w14:textId="77777777" w:rsidR="00A115F4" w:rsidRDefault="00A115F4" w:rsidP="00A115F4">
      <w:pPr>
        <w:rPr>
          <w:lang w:val="en-US"/>
        </w:rPr>
      </w:pPr>
    </w:p>
    <w:p w14:paraId="46D02F44" w14:textId="77777777" w:rsidR="00A115F4" w:rsidRDefault="00A115F4" w:rsidP="00A115F4">
      <w:pPr>
        <w:rPr>
          <w:lang w:val="en-US"/>
        </w:rPr>
      </w:pPr>
    </w:p>
    <w:p w14:paraId="3BB22E40" w14:textId="77777777" w:rsidR="00A115F4" w:rsidRDefault="00A115F4" w:rsidP="00A115F4">
      <w:pPr>
        <w:rPr>
          <w:lang w:val="en-US"/>
        </w:rPr>
      </w:pPr>
    </w:p>
    <w:p w14:paraId="3DA53254" w14:textId="77777777" w:rsidR="00A115F4" w:rsidRDefault="00A115F4" w:rsidP="00A115F4">
      <w:pPr>
        <w:rPr>
          <w:lang w:val="en-US"/>
        </w:rPr>
      </w:pPr>
    </w:p>
    <w:p w14:paraId="05889BA2" w14:textId="77777777" w:rsidR="00A115F4" w:rsidRDefault="00A115F4" w:rsidP="00A115F4">
      <w:pPr>
        <w:rPr>
          <w:lang w:val="en-US"/>
        </w:rPr>
      </w:pPr>
    </w:p>
    <w:p w14:paraId="04EA1E82" w14:textId="77777777" w:rsidR="00A115F4" w:rsidRDefault="00A115F4" w:rsidP="00A115F4">
      <w:pPr>
        <w:rPr>
          <w:lang w:val="en-US"/>
        </w:rPr>
      </w:pPr>
      <w:r>
        <w:rPr>
          <w:lang w:val="en-US"/>
        </w:rPr>
        <w:t>Some height data in GIS need to be excluded. Put all the curves which enclose such cross of height spots into one layer and input the layer name here</w:t>
      </w:r>
    </w:p>
    <w:p w14:paraId="24A12244" w14:textId="77777777" w:rsidR="00A115F4" w:rsidRDefault="00A115F4" w:rsidP="00A115F4">
      <w:pPr>
        <w:rPr>
          <w:lang w:val="en-US"/>
        </w:rPr>
      </w:pPr>
    </w:p>
    <w:p w14:paraId="4B9CF577" w14:textId="77777777" w:rsidR="00A115F4" w:rsidRDefault="00A115F4" w:rsidP="00A115F4">
      <w:pPr>
        <w:rPr>
          <w:lang w:val="en-US"/>
        </w:rPr>
      </w:pPr>
    </w:p>
    <w:p w14:paraId="54AC57A7" w14:textId="77777777" w:rsidR="00A115F4" w:rsidRDefault="00A115F4" w:rsidP="00A115F4">
      <w:pPr>
        <w:rPr>
          <w:lang w:val="en-US"/>
        </w:rPr>
      </w:pPr>
      <w:r>
        <w:rPr>
          <w:lang w:val="en-US"/>
        </w:rPr>
        <w:t>Exclude the height data located in the building site boundary curve in Rhino</w:t>
      </w:r>
    </w:p>
    <w:p w14:paraId="72AB9069" w14:textId="77777777" w:rsidR="00A115F4" w:rsidRDefault="00A115F4" w:rsidP="00A115F4">
      <w:pPr>
        <w:rPr>
          <w:lang w:val="en-US"/>
        </w:rPr>
      </w:pPr>
    </w:p>
    <w:p w14:paraId="5F81AAD3" w14:textId="77777777" w:rsidR="00A115F4" w:rsidRDefault="00A115F4" w:rsidP="00A115F4">
      <w:pPr>
        <w:rPr>
          <w:lang w:val="en-US"/>
        </w:rPr>
      </w:pPr>
    </w:p>
    <w:p w14:paraId="0C833D44" w14:textId="77777777" w:rsidR="00A115F4" w:rsidRDefault="00A115F4" w:rsidP="00A115F4">
      <w:pPr>
        <w:rPr>
          <w:lang w:val="en-US"/>
        </w:rPr>
      </w:pPr>
    </w:p>
    <w:p w14:paraId="3ACFF7D1" w14:textId="77777777" w:rsidR="00A115F4" w:rsidRDefault="00A115F4" w:rsidP="00A115F4">
      <w:pPr>
        <w:rPr>
          <w:lang w:val="en-US"/>
        </w:rPr>
      </w:pPr>
    </w:p>
    <w:p w14:paraId="5762E783" w14:textId="77777777" w:rsidR="00A115F4" w:rsidRPr="004B482B" w:rsidRDefault="00A115F4" w:rsidP="00A115F4">
      <w:pPr>
        <w:rPr>
          <w:lang w:val="en-US"/>
        </w:rPr>
      </w:pPr>
      <w:r>
        <w:rPr>
          <w:lang w:val="en-US"/>
        </w:rPr>
        <w:t>All height data in GIS will be input</w:t>
      </w:r>
      <w:r>
        <w:rPr>
          <w:lang w:val="en-US"/>
        </w:rPr>
        <w:br w:type="textWrapping" w:clear="all"/>
      </w:r>
    </w:p>
    <w:p w14:paraId="6AA5725C" w14:textId="1FCAE0BA" w:rsidR="00A115F4" w:rsidRDefault="00292316" w:rsidP="006E35B6">
      <w:pPr>
        <w:pStyle w:val="ReportText"/>
        <w:rPr>
          <w:lang w:val="en-US"/>
        </w:rPr>
      </w:pPr>
      <w:r>
        <w:rPr>
          <w:lang w:val="en-US"/>
        </w:rPr>
        <w:t>Grasshopper Tips:</w:t>
      </w:r>
    </w:p>
    <w:p w14:paraId="451BF871" w14:textId="77777777" w:rsidR="00292316" w:rsidRDefault="00292316" w:rsidP="00292316">
      <w:pPr>
        <w:rPr>
          <w:lang w:val="en-US"/>
        </w:rPr>
      </w:pPr>
      <w:r>
        <w:rPr>
          <w:lang w:val="en-US"/>
        </w:rPr>
        <w:t>Graft: set\tree</w:t>
      </w:r>
    </w:p>
    <w:p w14:paraId="5D16DBB8" w14:textId="77777777" w:rsidR="00292316" w:rsidRDefault="00292316" w:rsidP="00292316">
      <w:pPr>
        <w:rPr>
          <w:lang w:val="en-US"/>
        </w:rPr>
      </w:pPr>
      <w:r>
        <w:rPr>
          <w:lang w:val="en-US"/>
        </w:rPr>
        <w:t>Function: make a list of values as individual value</w:t>
      </w:r>
    </w:p>
    <w:p w14:paraId="50F8056C" w14:textId="77777777" w:rsidR="00292316" w:rsidRDefault="00292316" w:rsidP="00292316">
      <w:pPr>
        <w:rPr>
          <w:lang w:val="en-US"/>
        </w:rPr>
      </w:pPr>
      <w:r>
        <w:rPr>
          <w:lang w:val="en-US"/>
        </w:rPr>
        <w:t>Concatenate: set\text</w:t>
      </w:r>
    </w:p>
    <w:p w14:paraId="55F4E96F" w14:textId="77777777" w:rsidR="00292316" w:rsidRPr="00FF0E58" w:rsidRDefault="00292316" w:rsidP="00292316">
      <w:pPr>
        <w:rPr>
          <w:lang w:val="en-US"/>
        </w:rPr>
      </w:pPr>
      <w:r>
        <w:rPr>
          <w:lang w:val="en-US"/>
        </w:rPr>
        <w:t>Function: combine two as one</w:t>
      </w:r>
    </w:p>
    <w:p w14:paraId="7EC32762" w14:textId="77777777" w:rsidR="00292316" w:rsidRPr="00A115F4" w:rsidRDefault="00292316" w:rsidP="006E35B6">
      <w:pPr>
        <w:pStyle w:val="ReportText"/>
        <w:rPr>
          <w:lang w:val="en-US"/>
        </w:rPr>
      </w:pPr>
    </w:p>
    <w:p w14:paraId="73B352E4" w14:textId="0D857559" w:rsidR="005A58B3" w:rsidRDefault="005A58B3" w:rsidP="00B732F4">
      <w:pPr>
        <w:pStyle w:val="ReportLevel2"/>
      </w:pPr>
      <w:r>
        <w:t>ICEM</w:t>
      </w:r>
    </w:p>
    <w:p w14:paraId="68EE057D" w14:textId="57C5AE4D" w:rsidR="00EF56A5" w:rsidRDefault="00EF56A5" w:rsidP="00EF56A5">
      <w:pPr>
        <w:pStyle w:val="ReportText"/>
      </w:pPr>
      <w:r>
        <w:t>Structured grid generation method:</w:t>
      </w:r>
    </w:p>
    <w:p w14:paraId="55BC9E9B" w14:textId="5D55118A" w:rsidR="00EF56A5" w:rsidRDefault="00EF56A5" w:rsidP="00EF56A5">
      <w:pPr>
        <w:pStyle w:val="ReportText"/>
      </w:pPr>
      <w:r>
        <w:lastRenderedPageBreak/>
        <w:t>Refer to: ~\Documents\</w:t>
      </w:r>
      <w:r w:rsidRPr="00EF56A5">
        <w:t>ICEM@Instruction.pdf</w:t>
      </w:r>
    </w:p>
    <w:p w14:paraId="4E15A084" w14:textId="77777777" w:rsidR="00EF56A5" w:rsidRDefault="00EF56A5" w:rsidP="00B732F4">
      <w:pPr>
        <w:pStyle w:val="ReportText"/>
      </w:pPr>
      <w:r>
        <w:t>~\Documents\</w:t>
      </w:r>
      <w:r w:rsidRPr="00EF56A5">
        <w:t xml:space="preserve">ICEM@Instruction.ppt </w:t>
      </w:r>
      <w:r w:rsidR="00B732F4">
        <w:t xml:space="preserve">ICEM </w:t>
      </w:r>
    </w:p>
    <w:p w14:paraId="7639C111" w14:textId="77777777" w:rsidR="00EF56A5" w:rsidRDefault="00EF56A5" w:rsidP="00B732F4">
      <w:pPr>
        <w:pStyle w:val="ReportText"/>
      </w:pPr>
    </w:p>
    <w:p w14:paraId="160F1CEA" w14:textId="2EBBD07B" w:rsidR="00B732F4" w:rsidRDefault="00B732F4" w:rsidP="00B732F4">
      <w:pPr>
        <w:pStyle w:val="ReportText"/>
      </w:pPr>
      <w:r>
        <w:t>Tips:</w:t>
      </w:r>
    </w:p>
    <w:p w14:paraId="06025B19" w14:textId="77777777" w:rsidR="00B732F4" w:rsidRDefault="00B732F4" w:rsidP="00B732F4">
      <w:pPr>
        <w:pStyle w:val="ListParagraph"/>
        <w:numPr>
          <w:ilvl w:val="0"/>
          <w:numId w:val="19"/>
        </w:numPr>
        <w:spacing w:after="200" w:line="276" w:lineRule="auto"/>
        <w:rPr>
          <w:lang w:val="en-US"/>
        </w:rPr>
      </w:pPr>
      <w:r>
        <w:rPr>
          <w:lang w:val="en-US"/>
        </w:rPr>
        <w:t>When the building curves and topography curves could not connect properly, and the mesh at that area is crushed, you can try to input the geometry of these two parts separately. (export topo as STL)</w:t>
      </w:r>
    </w:p>
    <w:p w14:paraId="236D878E" w14:textId="77777777" w:rsidR="00B732F4" w:rsidRPr="00F45769" w:rsidRDefault="00B732F4" w:rsidP="00B732F4">
      <w:pPr>
        <w:pStyle w:val="ListParagraph"/>
        <w:numPr>
          <w:ilvl w:val="0"/>
          <w:numId w:val="19"/>
        </w:numPr>
        <w:spacing w:after="200" w:line="276" w:lineRule="auto"/>
        <w:rPr>
          <w:lang w:val="en-US"/>
        </w:rPr>
      </w:pPr>
      <w:r>
        <w:rPr>
          <w:lang w:val="en-US"/>
        </w:rPr>
        <w:t>Auto reduction is a way to change the prism at some parts whose height are lower than the value set. Then redistribute prism edge (Edit Mesh-Move Nodes)</w:t>
      </w:r>
    </w:p>
    <w:p w14:paraId="5CD4F401" w14:textId="77777777" w:rsidR="00B732F4" w:rsidRPr="00B732F4" w:rsidRDefault="00B732F4" w:rsidP="00B732F4">
      <w:pPr>
        <w:pStyle w:val="ReportText"/>
      </w:pPr>
    </w:p>
    <w:p w14:paraId="607898A9" w14:textId="4035437A" w:rsidR="005A58B3" w:rsidRDefault="005A58B3" w:rsidP="001A500D">
      <w:pPr>
        <w:pStyle w:val="ReportLevel2"/>
      </w:pPr>
      <w:r>
        <w:t>CCM+</w:t>
      </w:r>
    </w:p>
    <w:p w14:paraId="48D0DABA" w14:textId="0593209B" w:rsidR="00EF56A5" w:rsidRDefault="00EF56A5" w:rsidP="00EF56A5">
      <w:pPr>
        <w:pStyle w:val="ReportText"/>
      </w:pPr>
      <w:r>
        <w:t>Pressure Drop Setting:</w:t>
      </w:r>
    </w:p>
    <w:p w14:paraId="701EE9C2" w14:textId="3363DFA1" w:rsidR="00EF56A5" w:rsidRDefault="00EF56A5" w:rsidP="00EF56A5">
      <w:pPr>
        <w:pStyle w:val="ReportText"/>
      </w:pPr>
      <w:r>
        <w:t>Refer to: ~\Documents\</w:t>
      </w:r>
      <w:r w:rsidRPr="00EF56A5">
        <w:t>CCM@PressureDrop.xlsx</w:t>
      </w:r>
    </w:p>
    <w:p w14:paraId="6CFAAD1D" w14:textId="67F4BF82" w:rsidR="00EF56A5" w:rsidRDefault="00EF56A5" w:rsidP="00EF56A5">
      <w:pPr>
        <w:pStyle w:val="ReportText"/>
      </w:pPr>
      <w:r>
        <w:t>~\Documents\</w:t>
      </w:r>
      <w:r w:rsidRPr="00EF56A5">
        <w:t>CCM@Pressure_Drop@Pressure_Loss_Of_System_Components.pdf</w:t>
      </w:r>
    </w:p>
    <w:p w14:paraId="6190B382" w14:textId="77777777" w:rsidR="00C51A69" w:rsidRDefault="00C51A69" w:rsidP="00EF56A5">
      <w:pPr>
        <w:pStyle w:val="ReportText"/>
      </w:pPr>
    </w:p>
    <w:p w14:paraId="4A4EF7A8" w14:textId="099F40CD" w:rsidR="00C51A69" w:rsidRDefault="00C51A69" w:rsidP="00EF56A5">
      <w:pPr>
        <w:pStyle w:val="ReportText"/>
      </w:pPr>
      <w:r>
        <w:t>Field Function:</w:t>
      </w:r>
    </w:p>
    <w:p w14:paraId="3F801AB8" w14:textId="4B8A01CE" w:rsidR="00C51A69" w:rsidRDefault="00C51A69" w:rsidP="00C51A69">
      <w:pPr>
        <w:pStyle w:val="ReportText"/>
        <w:numPr>
          <w:ilvl w:val="0"/>
          <w:numId w:val="43"/>
        </w:numPr>
      </w:pPr>
      <w:r>
        <w:t>Passive Scalar</w:t>
      </w:r>
    </w:p>
    <w:p w14:paraId="14E2D543" w14:textId="1ED949CC" w:rsidR="00C51A69" w:rsidRDefault="00C51A69" w:rsidP="00C51A69">
      <w:pPr>
        <w:pStyle w:val="ReportText"/>
        <w:ind w:left="720"/>
      </w:pPr>
      <w:r>
        <w:t>Definition: $PassiveScalarL1 + $PassiveScalarL2</w:t>
      </w:r>
    </w:p>
    <w:p w14:paraId="10F0E629" w14:textId="04BA7E93" w:rsidR="00C51A69" w:rsidRPr="00EF56A5" w:rsidRDefault="00C51A69" w:rsidP="00C51A69">
      <w:pPr>
        <w:pStyle w:val="ReportText"/>
        <w:ind w:left="720"/>
      </w:pPr>
      <w:r>
        <w:t>Modify Variable Name and ensure no space in the name</w:t>
      </w:r>
    </w:p>
    <w:p w14:paraId="53F384AA" w14:textId="4C8BF904" w:rsidR="005A58B3" w:rsidRDefault="005A58B3" w:rsidP="00266D57">
      <w:pPr>
        <w:pStyle w:val="ReportLevel2"/>
      </w:pPr>
      <w:r>
        <w:t>Ensight</w:t>
      </w:r>
    </w:p>
    <w:p w14:paraId="3EA194CC" w14:textId="52F525E1" w:rsidR="00266D57" w:rsidRPr="00266D57" w:rsidRDefault="00266D57" w:rsidP="00266D57">
      <w:pPr>
        <w:pStyle w:val="ReportText"/>
      </w:pPr>
      <w:r>
        <w:t>Refer to: ~\Documents\</w:t>
      </w:r>
      <w:r w:rsidRPr="00266D57">
        <w:t>Ensight@Command_Manual.pdf</w:t>
      </w:r>
    </w:p>
    <w:p w14:paraId="566A715E" w14:textId="26B40C51" w:rsidR="005A58B3" w:rsidRDefault="005A58B3" w:rsidP="00266D57">
      <w:pPr>
        <w:pStyle w:val="ReportLevel2"/>
      </w:pPr>
      <w:r>
        <w:t>Contam</w:t>
      </w:r>
    </w:p>
    <w:p w14:paraId="30DCEE70" w14:textId="1C6F7B3E" w:rsidR="005A58B3" w:rsidRDefault="005A58B3" w:rsidP="000D0F53">
      <w:pPr>
        <w:pStyle w:val="ReportLevel2"/>
      </w:pPr>
      <w:r>
        <w:t>Radiance</w:t>
      </w:r>
    </w:p>
    <w:p w14:paraId="7BD7BB62" w14:textId="3A577B5B" w:rsidR="00BE20C7" w:rsidRDefault="00BE20C7" w:rsidP="00BE20C7">
      <w:pPr>
        <w:pStyle w:val="ReportText"/>
      </w:pPr>
      <w:r>
        <w:t>Installation:</w:t>
      </w:r>
    </w:p>
    <w:p w14:paraId="492436C3" w14:textId="37C3B49C" w:rsidR="00BE20C7" w:rsidRDefault="002169DF" w:rsidP="002169DF">
      <w:pPr>
        <w:pStyle w:val="ReportText"/>
        <w:numPr>
          <w:ilvl w:val="0"/>
          <w:numId w:val="47"/>
        </w:numPr>
      </w:pPr>
      <w:r>
        <w:t>Download Radiance win64 version from Radiance-online (direct to Github website)</w:t>
      </w:r>
    </w:p>
    <w:p w14:paraId="69F48422" w14:textId="444D1C71" w:rsidR="002169DF" w:rsidRDefault="002169DF" w:rsidP="002169DF">
      <w:pPr>
        <w:pStyle w:val="ReportText"/>
        <w:numPr>
          <w:ilvl w:val="0"/>
          <w:numId w:val="47"/>
        </w:numPr>
      </w:pPr>
      <w:r>
        <w:t>Install and set environment variables (add ~/bin and ~/lib both to “Path”)</w:t>
      </w:r>
    </w:p>
    <w:p w14:paraId="5D48E2D5" w14:textId="30A56B7B" w:rsidR="002169DF" w:rsidRDefault="002169DF" w:rsidP="002169DF">
      <w:pPr>
        <w:pStyle w:val="ReportText"/>
        <w:numPr>
          <w:ilvl w:val="0"/>
          <w:numId w:val="47"/>
        </w:numPr>
      </w:pPr>
      <w:r>
        <w:t>Install perl package</w:t>
      </w:r>
    </w:p>
    <w:p w14:paraId="55191F48" w14:textId="7BC5B589" w:rsidR="002169DF" w:rsidRPr="00BE20C7" w:rsidRDefault="003A4FF9" w:rsidP="002169DF">
      <w:pPr>
        <w:pStyle w:val="ReportText"/>
        <w:numPr>
          <w:ilvl w:val="0"/>
          <w:numId w:val="47"/>
        </w:numPr>
      </w:pPr>
      <w:r>
        <w:lastRenderedPageBreak/>
        <w:t>D</w:t>
      </w:r>
      <w:r w:rsidR="002169DF">
        <w:t>one</w:t>
      </w:r>
      <w:r>
        <w:t xml:space="preserve"> (successful in win 7</w:t>
      </w:r>
      <w:bookmarkStart w:id="67" w:name="_GoBack"/>
      <w:bookmarkEnd w:id="67"/>
      <w:r>
        <w:t>)</w:t>
      </w:r>
    </w:p>
    <w:p w14:paraId="1004A6C8" w14:textId="77356265" w:rsidR="00303352" w:rsidRDefault="00303352" w:rsidP="00303352">
      <w:pPr>
        <w:pStyle w:val="ReportText"/>
        <w:rPr>
          <w:lang w:val="en-US"/>
        </w:rPr>
      </w:pPr>
      <w:r>
        <w:t>Hong Kong Latitude Longitude Coordinate (</w:t>
      </w:r>
      <w:r w:rsidRPr="00512BFF">
        <w:rPr>
          <w:lang w:val="en-US"/>
        </w:rPr>
        <w:t>22</w:t>
      </w:r>
      <w:r>
        <w:rPr>
          <w:lang w:val="en-US"/>
        </w:rPr>
        <w:t xml:space="preserve">.3964 N, </w:t>
      </w:r>
      <w:r w:rsidRPr="00512BFF">
        <w:rPr>
          <w:lang w:val="en-US"/>
        </w:rPr>
        <w:t>114</w:t>
      </w:r>
      <w:r>
        <w:rPr>
          <w:lang w:val="en-US"/>
        </w:rPr>
        <w:t>.1095 E)</w:t>
      </w:r>
    </w:p>
    <w:p w14:paraId="560CAC09" w14:textId="797C2D8F" w:rsidR="00303352" w:rsidRPr="00303352" w:rsidRDefault="00303352" w:rsidP="00303352">
      <w:pPr>
        <w:pStyle w:val="ReportText"/>
      </w:pPr>
      <w:r>
        <w:rPr>
          <w:lang w:val="en-US"/>
        </w:rPr>
        <w:t>In radiance (</w:t>
      </w:r>
      <w:r w:rsidRPr="00512BFF">
        <w:rPr>
          <w:lang w:val="en-US"/>
        </w:rPr>
        <w:t>-a 22</w:t>
      </w:r>
      <w:r>
        <w:rPr>
          <w:lang w:val="en-US"/>
        </w:rPr>
        <w:t>.3964 -o -</w:t>
      </w:r>
      <w:r w:rsidRPr="00512BFF">
        <w:rPr>
          <w:lang w:val="en-US"/>
        </w:rPr>
        <w:t>114</w:t>
      </w:r>
      <w:r>
        <w:rPr>
          <w:lang w:val="en-US"/>
        </w:rPr>
        <w:t>.1095)</w:t>
      </w:r>
      <w:r w:rsidR="00331D1D">
        <w:rPr>
          <w:lang w:val="en-US"/>
        </w:rPr>
        <w:t xml:space="preserve"> refer to ~\Doc\</w:t>
      </w:r>
      <w:r w:rsidR="00331D1D" w:rsidRPr="00331D1D">
        <w:rPr>
          <w:lang w:val="en-US"/>
        </w:rPr>
        <w:t>Radiance@UserGuide@Gensky.docx</w:t>
      </w:r>
    </w:p>
    <w:p w14:paraId="632F6782" w14:textId="77777777" w:rsidR="000D0F53" w:rsidRDefault="000D0F53" w:rsidP="000D0F53">
      <w:pPr>
        <w:rPr>
          <w:lang w:val="en-US"/>
        </w:rPr>
      </w:pPr>
      <w:proofErr w:type="gramStart"/>
      <w:r>
        <w:rPr>
          <w:lang w:val="en-US"/>
        </w:rPr>
        <w:t>Route :</w:t>
      </w:r>
      <w:proofErr w:type="gramEnd"/>
      <w:r>
        <w:rPr>
          <w:lang w:val="en-US"/>
        </w:rPr>
        <w:t xml:space="preserve"> knowledgeManagement\BP Analysis\Script\RHINO\Radiance\NewRadcal8.rvb</w:t>
      </w:r>
    </w:p>
    <w:p w14:paraId="2CA2CFCD" w14:textId="77777777" w:rsidR="000D0F53" w:rsidRDefault="000D0F53" w:rsidP="000D0F53">
      <w:pPr>
        <w:rPr>
          <w:lang w:val="en-US"/>
        </w:rPr>
      </w:pPr>
      <w:r>
        <w:rPr>
          <w:lang w:val="en-US"/>
        </w:rPr>
        <w:t>Mesh Size Check: Selected object export as *.stl</w:t>
      </w:r>
    </w:p>
    <w:p w14:paraId="7D0AC2B0" w14:textId="77777777" w:rsidR="000D0F53" w:rsidRDefault="000D0F53" w:rsidP="000D0F53">
      <w:pPr>
        <w:rPr>
          <w:color w:val="FF0000"/>
          <w:u w:val="single"/>
          <w:lang w:val="en-US"/>
        </w:rPr>
      </w:pPr>
      <w:r>
        <w:rPr>
          <w:lang w:val="en-US"/>
        </w:rPr>
        <w:t xml:space="preserve">      </w:t>
      </w:r>
      <w:r w:rsidRPr="00D92768">
        <w:rPr>
          <w:color w:val="FF0000"/>
          <w:u w:val="single"/>
          <w:lang w:val="en-US"/>
        </w:rPr>
        <w:t>Before export geo, check the face direction first</w:t>
      </w:r>
    </w:p>
    <w:p w14:paraId="20DBC443" w14:textId="77777777" w:rsidR="000D0F53" w:rsidRDefault="000D0F53" w:rsidP="000D0F53">
      <w:pPr>
        <w:ind w:firstLine="360"/>
        <w:rPr>
          <w:b/>
          <w:u w:val="single"/>
          <w:lang w:val="en-US"/>
        </w:rPr>
      </w:pPr>
      <w:r w:rsidRPr="004C73F4">
        <w:rPr>
          <w:b/>
          <w:u w:val="single"/>
          <w:lang w:val="en-US"/>
        </w:rPr>
        <w:t>Radiation</w:t>
      </w:r>
    </w:p>
    <w:p w14:paraId="39F9F6C8" w14:textId="457D270E" w:rsidR="002707F0" w:rsidRPr="001F0FF9" w:rsidRDefault="000D0F53" w:rsidP="002707F0">
      <w:pPr>
        <w:ind w:firstLine="360"/>
        <w:rPr>
          <w:lang w:val="en-US"/>
        </w:rPr>
      </w:pPr>
      <w:r>
        <w:rPr>
          <w:lang w:val="en-US"/>
        </w:rPr>
        <w:t>Tick all in both radiance object and working plane</w:t>
      </w:r>
    </w:p>
    <w:p w14:paraId="1F0D7EF0" w14:textId="77777777" w:rsidR="000D0F53" w:rsidRDefault="000D0F53" w:rsidP="000D0F53">
      <w:pPr>
        <w:pStyle w:val="ListParagraph"/>
        <w:numPr>
          <w:ilvl w:val="0"/>
          <w:numId w:val="20"/>
        </w:numPr>
        <w:spacing w:after="200" w:line="276" w:lineRule="auto"/>
        <w:rPr>
          <w:lang w:val="en-US"/>
        </w:rPr>
      </w:pPr>
      <w:r>
        <w:rPr>
          <w:lang w:val="en-US"/>
        </w:rPr>
        <w:t xml:space="preserve">Input </w:t>
      </w:r>
      <w:r w:rsidRPr="00221088">
        <w:rPr>
          <w:lang w:val="en-US"/>
        </w:rPr>
        <w:t>“cmd” to</w:t>
      </w:r>
      <w:r>
        <w:rPr>
          <w:lang w:val="en-US"/>
        </w:rPr>
        <w:t xml:space="preserve"> working file (E: , cd filename\balabala)</w:t>
      </w:r>
    </w:p>
    <w:p w14:paraId="63CB8CFC" w14:textId="77777777" w:rsidR="000D0F53" w:rsidRDefault="000D0F53" w:rsidP="000D0F53">
      <w:pPr>
        <w:pStyle w:val="ListParagraph"/>
        <w:numPr>
          <w:ilvl w:val="0"/>
          <w:numId w:val="20"/>
        </w:numPr>
        <w:spacing w:after="200" w:line="276" w:lineRule="auto"/>
        <w:rPr>
          <w:lang w:val="en-US"/>
        </w:rPr>
      </w:pPr>
      <w:r>
        <w:rPr>
          <w:lang w:val="en-US"/>
        </w:rPr>
        <w:t>ObjtoRad.bat</w:t>
      </w:r>
    </w:p>
    <w:p w14:paraId="12EC8A8C" w14:textId="77777777" w:rsidR="000D0F53" w:rsidRDefault="000D0F53" w:rsidP="000D0F53">
      <w:pPr>
        <w:pStyle w:val="ListParagraph"/>
        <w:numPr>
          <w:ilvl w:val="0"/>
          <w:numId w:val="20"/>
        </w:numPr>
        <w:spacing w:after="200" w:line="276" w:lineRule="auto"/>
        <w:rPr>
          <w:lang w:val="en-US"/>
        </w:rPr>
      </w:pPr>
      <w:r>
        <w:rPr>
          <w:lang w:val="en-US"/>
        </w:rPr>
        <w:t>ObjtoVTK_pts.bat</w:t>
      </w:r>
    </w:p>
    <w:p w14:paraId="178BDF06" w14:textId="77777777" w:rsidR="000D0F53" w:rsidRDefault="000D0F53" w:rsidP="000D0F53">
      <w:pPr>
        <w:pStyle w:val="ListParagraph"/>
        <w:numPr>
          <w:ilvl w:val="0"/>
          <w:numId w:val="20"/>
        </w:numPr>
        <w:spacing w:after="200" w:line="276" w:lineRule="auto"/>
        <w:rPr>
          <w:lang w:val="en-US"/>
        </w:rPr>
      </w:pPr>
      <w:r>
        <w:rPr>
          <w:lang w:val="en-US"/>
        </w:rPr>
        <w:t xml:space="preserve">Modify the sky file (weather_file.epw; find direct, diffused and reflected/global radiation; converted version; longitude; paste back to weatherfile; export as *.csv; change extension name as *.epw; perl makeskyfile &lt; weathefile.epw | for solar radiation, use </w:t>
      </w:r>
      <w:r w:rsidRPr="00B442E6">
        <w:rPr>
          <w:u w:val="single"/>
          <w:lang w:val="en-US"/>
        </w:rPr>
        <w:t>all day.sky</w:t>
      </w:r>
      <w:r>
        <w:rPr>
          <w:lang w:val="en-US"/>
        </w:rPr>
        <w:t xml:space="preserve"> file instead of the default sky.rad file, link </w:t>
      </w:r>
      <w:r w:rsidRPr="00B442E6">
        <w:rPr>
          <w:i/>
          <w:sz w:val="22"/>
          <w:lang w:val="en-US"/>
        </w:rPr>
        <w:t>G:\bs\Team folders\BP Team\Knowledge Management\Technical Information\Microclimate Study\Solar Radiation\Sky File for Sim</w:t>
      </w:r>
      <w:r>
        <w:rPr>
          <w:lang w:val="en-US"/>
        </w:rPr>
        <w:t>)</w:t>
      </w:r>
    </w:p>
    <w:p w14:paraId="6BF7AB90" w14:textId="77777777" w:rsidR="000D0F53" w:rsidRDefault="000D0F53" w:rsidP="000D0F53">
      <w:pPr>
        <w:pStyle w:val="ListParagraph"/>
        <w:numPr>
          <w:ilvl w:val="0"/>
          <w:numId w:val="20"/>
        </w:numPr>
        <w:spacing w:after="200" w:line="276" w:lineRule="auto"/>
        <w:rPr>
          <w:lang w:val="en-US"/>
        </w:rPr>
      </w:pPr>
      <w:r>
        <w:rPr>
          <w:lang w:val="en-US"/>
        </w:rPr>
        <w:t>Modify Material file (In solar heat gain study, set all materials 5 0 0 0 0)</w:t>
      </w:r>
    </w:p>
    <w:p w14:paraId="177DB0F8" w14:textId="77777777" w:rsidR="000D0F53" w:rsidRDefault="000D0F53" w:rsidP="000D0F53">
      <w:pPr>
        <w:pStyle w:val="ListParagraph"/>
        <w:numPr>
          <w:ilvl w:val="0"/>
          <w:numId w:val="20"/>
        </w:numPr>
        <w:spacing w:after="200" w:line="276" w:lineRule="auto"/>
        <w:rPr>
          <w:lang w:val="en-US"/>
        </w:rPr>
      </w:pPr>
      <w:r>
        <w:rPr>
          <w:lang w:val="en-US"/>
        </w:rPr>
        <w:t>Run_WPlane (add “del model.oct”; “del model.opt”, sometimes add “$” in the scripts)</w:t>
      </w:r>
    </w:p>
    <w:p w14:paraId="4BFAE519" w14:textId="77777777" w:rsidR="000D0F53" w:rsidRDefault="000D0F53" w:rsidP="000D0F53">
      <w:pPr>
        <w:pStyle w:val="ListParagraph"/>
        <w:numPr>
          <w:ilvl w:val="0"/>
          <w:numId w:val="20"/>
        </w:numPr>
        <w:spacing w:after="200" w:line="276" w:lineRule="auto"/>
        <w:rPr>
          <w:lang w:val="en-US"/>
        </w:rPr>
      </w:pPr>
      <w:r>
        <w:rPr>
          <w:lang w:val="en-US"/>
        </w:rPr>
        <w:t>MergeResult.bat</w:t>
      </w:r>
    </w:p>
    <w:p w14:paraId="7333C31A" w14:textId="77777777" w:rsidR="000D0F53" w:rsidRDefault="000D0F53" w:rsidP="000D0F53">
      <w:pPr>
        <w:pStyle w:val="ListParagraph"/>
        <w:numPr>
          <w:ilvl w:val="0"/>
          <w:numId w:val="20"/>
        </w:numPr>
        <w:spacing w:after="200" w:line="276" w:lineRule="auto"/>
        <w:rPr>
          <w:lang w:val="en-US"/>
        </w:rPr>
      </w:pPr>
      <w:r>
        <w:rPr>
          <w:lang w:val="en-US"/>
        </w:rPr>
        <w:t>VTKToTec.bat (ensight read by open, format: Tecplot.AscII, *.output.dat)</w:t>
      </w:r>
    </w:p>
    <w:p w14:paraId="23D0A02D" w14:textId="77777777" w:rsidR="000D0F53" w:rsidRDefault="000D0F53" w:rsidP="000D0F53">
      <w:pPr>
        <w:pStyle w:val="ListParagraph"/>
        <w:numPr>
          <w:ilvl w:val="0"/>
          <w:numId w:val="20"/>
        </w:numPr>
        <w:spacing w:after="200" w:line="276" w:lineRule="auto"/>
        <w:rPr>
          <w:lang w:val="en-US"/>
        </w:rPr>
      </w:pPr>
      <w:r>
        <w:rPr>
          <w:lang w:val="en-US"/>
        </w:rPr>
        <w:t>Export *.txt (CalArea.bat, modify it as “</w:t>
      </w:r>
      <w:r w:rsidRPr="005444E4">
        <w:rPr>
          <w:lang w:val="en-US"/>
        </w:rPr>
        <w:t>perl vtk2result.pl 0 P0_0_output.vtk result.t</w:t>
      </w:r>
      <w:r>
        <w:rPr>
          <w:lang w:val="en-US"/>
        </w:rPr>
        <w:t>e</w:t>
      </w:r>
      <w:r w:rsidRPr="005444E4">
        <w:rPr>
          <w:lang w:val="en-US"/>
        </w:rPr>
        <w:t>xt</w:t>
      </w:r>
      <w:r>
        <w:rPr>
          <w:lang w:val="en-US"/>
        </w:rPr>
        <w:t>”)</w:t>
      </w:r>
    </w:p>
    <w:p w14:paraId="159DAF33" w14:textId="77777777" w:rsidR="000D0F53" w:rsidRDefault="000D0F53" w:rsidP="000D0F53">
      <w:pPr>
        <w:pStyle w:val="ListParagraph"/>
        <w:numPr>
          <w:ilvl w:val="0"/>
          <w:numId w:val="20"/>
        </w:numPr>
        <w:spacing w:after="200" w:line="276" w:lineRule="auto"/>
        <w:rPr>
          <w:lang w:val="en-US"/>
        </w:rPr>
      </w:pPr>
      <w:r>
        <w:rPr>
          <w:lang w:val="en-US"/>
        </w:rPr>
        <w:t>Result (Total Amount/(Panel Area*Number of suns)</w:t>
      </w:r>
    </w:p>
    <w:p w14:paraId="5D56EAA1" w14:textId="77777777" w:rsidR="000D0F53" w:rsidRDefault="000D0F53" w:rsidP="000D0F53">
      <w:pPr>
        <w:pStyle w:val="ListParagraph"/>
        <w:numPr>
          <w:ilvl w:val="0"/>
          <w:numId w:val="20"/>
        </w:numPr>
        <w:spacing w:after="200" w:line="276" w:lineRule="auto"/>
        <w:rPr>
          <w:lang w:val="en-US"/>
        </w:rPr>
      </w:pPr>
      <w:r>
        <w:rPr>
          <w:lang w:val="en-US"/>
        </w:rPr>
        <w:t>Post_Simulation (In solar heat gain case, define new variable=Irradiance*10/42)</w:t>
      </w:r>
    </w:p>
    <w:p w14:paraId="6A73F7AE" w14:textId="77777777" w:rsidR="000D0F53" w:rsidRDefault="000D0F53" w:rsidP="000D0F53">
      <w:pPr>
        <w:pStyle w:val="ListParagraph"/>
        <w:numPr>
          <w:ilvl w:val="0"/>
          <w:numId w:val="20"/>
        </w:numPr>
        <w:spacing w:after="200" w:line="276" w:lineRule="auto"/>
        <w:rPr>
          <w:lang w:val="en-US"/>
        </w:rPr>
      </w:pPr>
      <w:r>
        <w:rPr>
          <w:lang w:val="en-US"/>
        </w:rPr>
        <w:t>Scripts for running</w:t>
      </w:r>
    </w:p>
    <w:p w14:paraId="7DF1BC34" w14:textId="77777777" w:rsidR="000D0F53" w:rsidRPr="005C5161" w:rsidRDefault="000D0F53" w:rsidP="000D0F53">
      <w:pPr>
        <w:pStyle w:val="ListParagraph"/>
        <w:rPr>
          <w:lang w:val="en-US"/>
        </w:rPr>
      </w:pPr>
      <w:r w:rsidRPr="005C5161">
        <w:rPr>
          <w:lang w:val="en-US"/>
        </w:rPr>
        <w:t>cd P20</w:t>
      </w:r>
    </w:p>
    <w:p w14:paraId="3DCE099B" w14:textId="77777777" w:rsidR="000D0F53" w:rsidRPr="005C5161" w:rsidRDefault="000D0F53" w:rsidP="000D0F53">
      <w:pPr>
        <w:pStyle w:val="ListParagraph"/>
        <w:rPr>
          <w:lang w:val="en-US"/>
        </w:rPr>
      </w:pPr>
      <w:r w:rsidRPr="005C5161">
        <w:rPr>
          <w:lang w:val="en-US"/>
        </w:rPr>
        <w:t>call ObjtoRad.bat</w:t>
      </w:r>
    </w:p>
    <w:p w14:paraId="24535CBF" w14:textId="77777777" w:rsidR="000D0F53" w:rsidRPr="005C5161" w:rsidRDefault="000D0F53" w:rsidP="000D0F53">
      <w:pPr>
        <w:pStyle w:val="ListParagraph"/>
        <w:rPr>
          <w:lang w:val="en-US"/>
        </w:rPr>
      </w:pPr>
      <w:r w:rsidRPr="005C5161">
        <w:rPr>
          <w:lang w:val="en-US"/>
        </w:rPr>
        <w:t>call ObjtoVTK_pts.bat</w:t>
      </w:r>
    </w:p>
    <w:p w14:paraId="2D19D245" w14:textId="77777777" w:rsidR="000D0F53" w:rsidRPr="005C5161" w:rsidRDefault="000D0F53" w:rsidP="000D0F53">
      <w:pPr>
        <w:pStyle w:val="ListParagraph"/>
        <w:rPr>
          <w:lang w:val="en-US"/>
        </w:rPr>
      </w:pPr>
      <w:r w:rsidRPr="005C5161">
        <w:rPr>
          <w:lang w:val="en-US"/>
        </w:rPr>
        <w:t>call Run_WPlane.bat</w:t>
      </w:r>
    </w:p>
    <w:p w14:paraId="52A47476" w14:textId="77777777" w:rsidR="000D0F53" w:rsidRPr="005C5161" w:rsidRDefault="000D0F53" w:rsidP="000D0F53">
      <w:pPr>
        <w:pStyle w:val="ListParagraph"/>
        <w:rPr>
          <w:lang w:val="en-US"/>
        </w:rPr>
      </w:pPr>
      <w:r w:rsidRPr="005C5161">
        <w:rPr>
          <w:lang w:val="en-US"/>
        </w:rPr>
        <w:t>call MergeResult.bat</w:t>
      </w:r>
    </w:p>
    <w:p w14:paraId="0A14B314" w14:textId="77777777" w:rsidR="000D0F53" w:rsidRPr="005C5161" w:rsidRDefault="000D0F53" w:rsidP="000D0F53">
      <w:pPr>
        <w:pStyle w:val="ListParagraph"/>
        <w:rPr>
          <w:lang w:val="en-US"/>
        </w:rPr>
      </w:pPr>
      <w:r w:rsidRPr="005C5161">
        <w:rPr>
          <w:lang w:val="en-US"/>
        </w:rPr>
        <w:t>call VTKToTec.bat</w:t>
      </w:r>
    </w:p>
    <w:p w14:paraId="5726C26F" w14:textId="77777777" w:rsidR="000D0F53" w:rsidRPr="005C5161" w:rsidRDefault="000D0F53" w:rsidP="000D0F53">
      <w:pPr>
        <w:pStyle w:val="ListParagraph"/>
        <w:rPr>
          <w:lang w:val="en-US"/>
        </w:rPr>
      </w:pPr>
    </w:p>
    <w:p w14:paraId="04FDF0B3" w14:textId="77777777" w:rsidR="000D0F53" w:rsidRPr="005C5161" w:rsidRDefault="000D0F53" w:rsidP="000D0F53">
      <w:pPr>
        <w:pStyle w:val="ListParagraph"/>
        <w:rPr>
          <w:lang w:val="en-US"/>
        </w:rPr>
      </w:pPr>
      <w:r w:rsidRPr="005C5161">
        <w:rPr>
          <w:lang w:val="en-US"/>
        </w:rPr>
        <w:t>cd..</w:t>
      </w:r>
    </w:p>
    <w:p w14:paraId="1D07A45F" w14:textId="77777777" w:rsidR="000D0F53" w:rsidRPr="005C5161" w:rsidRDefault="000D0F53" w:rsidP="000D0F53">
      <w:pPr>
        <w:pStyle w:val="ListParagraph"/>
        <w:rPr>
          <w:lang w:val="en-US"/>
        </w:rPr>
      </w:pPr>
      <w:r w:rsidRPr="005C5161">
        <w:rPr>
          <w:lang w:val="en-US"/>
        </w:rPr>
        <w:t>cd P30</w:t>
      </w:r>
    </w:p>
    <w:p w14:paraId="4939A3D5" w14:textId="77777777" w:rsidR="000D0F53" w:rsidRPr="005C5161" w:rsidRDefault="000D0F53" w:rsidP="000D0F53">
      <w:pPr>
        <w:pStyle w:val="ListParagraph"/>
        <w:rPr>
          <w:lang w:val="en-US"/>
        </w:rPr>
      </w:pPr>
      <w:r w:rsidRPr="005C5161">
        <w:rPr>
          <w:lang w:val="en-US"/>
        </w:rPr>
        <w:t>call ObjtoRad.bat</w:t>
      </w:r>
    </w:p>
    <w:p w14:paraId="434EFB9E" w14:textId="77777777" w:rsidR="000D0F53" w:rsidRPr="005C5161" w:rsidRDefault="000D0F53" w:rsidP="000D0F53">
      <w:pPr>
        <w:pStyle w:val="ListParagraph"/>
        <w:rPr>
          <w:lang w:val="en-US"/>
        </w:rPr>
      </w:pPr>
      <w:r w:rsidRPr="005C5161">
        <w:rPr>
          <w:lang w:val="en-US"/>
        </w:rPr>
        <w:t>call ObjtoVTK_pts.bat</w:t>
      </w:r>
    </w:p>
    <w:p w14:paraId="4817C30D" w14:textId="77777777" w:rsidR="000D0F53" w:rsidRPr="005C5161" w:rsidRDefault="000D0F53" w:rsidP="000D0F53">
      <w:pPr>
        <w:pStyle w:val="ListParagraph"/>
        <w:rPr>
          <w:lang w:val="en-US"/>
        </w:rPr>
      </w:pPr>
      <w:r w:rsidRPr="005C5161">
        <w:rPr>
          <w:lang w:val="en-US"/>
        </w:rPr>
        <w:t>call Run_WPlane.bat</w:t>
      </w:r>
    </w:p>
    <w:p w14:paraId="52A29DB7" w14:textId="77777777" w:rsidR="000D0F53" w:rsidRPr="005C5161" w:rsidRDefault="000D0F53" w:rsidP="000D0F53">
      <w:pPr>
        <w:pStyle w:val="ListParagraph"/>
        <w:rPr>
          <w:lang w:val="en-US"/>
        </w:rPr>
      </w:pPr>
      <w:r w:rsidRPr="005C5161">
        <w:rPr>
          <w:lang w:val="en-US"/>
        </w:rPr>
        <w:t>call MergeResult.bat</w:t>
      </w:r>
    </w:p>
    <w:p w14:paraId="43896712" w14:textId="77777777" w:rsidR="000D0F53" w:rsidRDefault="000D0F53" w:rsidP="000D0F53">
      <w:pPr>
        <w:pStyle w:val="ListParagraph"/>
        <w:rPr>
          <w:lang w:val="en-US"/>
        </w:rPr>
      </w:pPr>
      <w:r w:rsidRPr="005C5161">
        <w:rPr>
          <w:lang w:val="en-US"/>
        </w:rPr>
        <w:lastRenderedPageBreak/>
        <w:t>call VTKToTec.bat</w:t>
      </w:r>
    </w:p>
    <w:p w14:paraId="09440578" w14:textId="77777777" w:rsidR="000D0F53" w:rsidRDefault="000D0F53" w:rsidP="000D0F53">
      <w:pPr>
        <w:pStyle w:val="ListParagraph"/>
        <w:rPr>
          <w:lang w:val="en-US"/>
        </w:rPr>
      </w:pPr>
    </w:p>
    <w:p w14:paraId="11927D9A" w14:textId="77777777" w:rsidR="000D0F53" w:rsidRDefault="000D0F53" w:rsidP="000D0F53">
      <w:pPr>
        <w:pStyle w:val="ListParagraph"/>
        <w:rPr>
          <w:lang w:val="en-US"/>
        </w:rPr>
      </w:pPr>
      <w:r>
        <w:rPr>
          <w:lang w:val="en-US"/>
        </w:rPr>
        <w:t>Sunshadowing</w:t>
      </w:r>
    </w:p>
    <w:p w14:paraId="3BE9287B" w14:textId="77777777" w:rsidR="000D0F53" w:rsidRPr="005C5161" w:rsidRDefault="000D0F53" w:rsidP="000D0F53">
      <w:pPr>
        <w:pStyle w:val="ListParagraph"/>
        <w:rPr>
          <w:lang w:val="en-US"/>
        </w:rPr>
      </w:pPr>
    </w:p>
    <w:p w14:paraId="7AC2BE9D" w14:textId="77777777" w:rsidR="000D0F53" w:rsidRDefault="000D0F53" w:rsidP="000D0F53">
      <w:pPr>
        <w:pStyle w:val="ListParagraph"/>
        <w:numPr>
          <w:ilvl w:val="0"/>
          <w:numId w:val="21"/>
        </w:numPr>
        <w:spacing w:after="200" w:line="276" w:lineRule="auto"/>
        <w:rPr>
          <w:lang w:val="en-US"/>
        </w:rPr>
      </w:pPr>
      <w:r>
        <w:rPr>
          <w:lang w:val="en-US"/>
        </w:rPr>
        <w:t>Select a view in Rhino 5 (North perspective) (First class layer)</w:t>
      </w:r>
    </w:p>
    <w:p w14:paraId="1C177543" w14:textId="77777777" w:rsidR="000D0F53" w:rsidRDefault="000D0F53" w:rsidP="000D0F53">
      <w:pPr>
        <w:pStyle w:val="ListParagraph"/>
        <w:numPr>
          <w:ilvl w:val="0"/>
          <w:numId w:val="21"/>
        </w:numPr>
        <w:spacing w:after="200" w:line="276" w:lineRule="auto"/>
        <w:rPr>
          <w:lang w:val="en-US"/>
        </w:rPr>
      </w:pPr>
      <w:r>
        <w:rPr>
          <w:lang w:val="en-US"/>
        </w:rPr>
        <w:t>Run script (No luminance- mesh size 50/1)</w:t>
      </w:r>
    </w:p>
    <w:p w14:paraId="4AFA584A" w14:textId="77777777" w:rsidR="000D0F53" w:rsidRDefault="000D0F53" w:rsidP="000D0F53">
      <w:pPr>
        <w:pStyle w:val="ListParagraph"/>
        <w:numPr>
          <w:ilvl w:val="0"/>
          <w:numId w:val="21"/>
        </w:numPr>
        <w:spacing w:after="200" w:line="276" w:lineRule="auto"/>
        <w:rPr>
          <w:lang w:val="en-US"/>
        </w:rPr>
      </w:pPr>
      <w:r>
        <w:rPr>
          <w:lang w:val="en-US"/>
        </w:rPr>
        <w:t xml:space="preserve">Sky file </w:t>
      </w:r>
    </w:p>
    <w:p w14:paraId="0119FDA2" w14:textId="48A13149" w:rsidR="000D0F53" w:rsidRDefault="000D0F53" w:rsidP="000D0F53">
      <w:pPr>
        <w:pStyle w:val="ListParagraph"/>
        <w:numPr>
          <w:ilvl w:val="1"/>
          <w:numId w:val="21"/>
        </w:numPr>
        <w:spacing w:after="200" w:line="276" w:lineRule="auto"/>
        <w:rPr>
          <w:lang w:val="en-US"/>
        </w:rPr>
      </w:pPr>
      <w:r>
        <w:rPr>
          <w:lang w:val="en-US"/>
        </w:rPr>
        <w:t>Winter (</w:t>
      </w:r>
      <w:bookmarkStart w:id="68" w:name="OLE_LINK1"/>
      <w:bookmarkStart w:id="69" w:name="OLE_LINK2"/>
      <w:r w:rsidR="00303352">
        <w:rPr>
          <w:lang w:val="en-US"/>
        </w:rPr>
        <w:t>!gensky 12 21 15:0 +s -a 22 -o -</w:t>
      </w:r>
      <w:r w:rsidRPr="00D06526">
        <w:rPr>
          <w:lang w:val="en-US"/>
        </w:rPr>
        <w:t>114</w:t>
      </w:r>
      <w:bookmarkEnd w:id="68"/>
      <w:bookmarkEnd w:id="69"/>
      <w:r>
        <w:rPr>
          <w:lang w:val="en-US"/>
        </w:rPr>
        <w:t xml:space="preserve">) </w:t>
      </w:r>
    </w:p>
    <w:p w14:paraId="5D23CECC" w14:textId="6AEC8DB1" w:rsidR="000D0F53" w:rsidRDefault="000D0F53" w:rsidP="000D0F53">
      <w:pPr>
        <w:pStyle w:val="ListParagraph"/>
        <w:numPr>
          <w:ilvl w:val="1"/>
          <w:numId w:val="21"/>
        </w:numPr>
        <w:spacing w:after="200" w:line="276" w:lineRule="auto"/>
        <w:rPr>
          <w:lang w:val="en-US"/>
        </w:rPr>
      </w:pPr>
      <w:r>
        <w:rPr>
          <w:lang w:val="en-US"/>
        </w:rPr>
        <w:t xml:space="preserve">Summer </w:t>
      </w:r>
      <w:r w:rsidRPr="00D06526">
        <w:rPr>
          <w:lang w:val="en-US"/>
        </w:rPr>
        <w:t>(</w:t>
      </w:r>
      <w:r>
        <w:rPr>
          <w:lang w:val="en-US"/>
        </w:rPr>
        <w:t>!gensky 6</w:t>
      </w:r>
      <w:r w:rsidR="00303352">
        <w:rPr>
          <w:lang w:val="en-US"/>
        </w:rPr>
        <w:t xml:space="preserve"> 21 15:0 +s -a 22 -o -</w:t>
      </w:r>
      <w:r w:rsidRPr="00D06526">
        <w:rPr>
          <w:lang w:val="en-US"/>
        </w:rPr>
        <w:t>114)</w:t>
      </w:r>
    </w:p>
    <w:p w14:paraId="41C142A0" w14:textId="77777777" w:rsidR="000D0F53" w:rsidRDefault="000D0F53" w:rsidP="000D0F53">
      <w:pPr>
        <w:pStyle w:val="ListParagraph"/>
        <w:numPr>
          <w:ilvl w:val="1"/>
          <w:numId w:val="21"/>
        </w:numPr>
        <w:spacing w:after="200" w:line="276" w:lineRule="auto"/>
        <w:rPr>
          <w:lang w:val="en-US"/>
        </w:rPr>
      </w:pPr>
      <w:r>
        <w:rPr>
          <w:lang w:val="en-US"/>
        </w:rPr>
        <w:t>Modify Create “</w:t>
      </w:r>
      <w:r w:rsidRPr="00324E6F">
        <w:rPr>
          <w:lang w:val="en-US"/>
        </w:rPr>
        <w:t>CreateShadows.pl</w:t>
      </w:r>
      <w:r>
        <w:rPr>
          <w:lang w:val="en-US"/>
        </w:rPr>
        <w:t>” accordingly</w:t>
      </w:r>
    </w:p>
    <w:p w14:paraId="2E25C340" w14:textId="77777777" w:rsidR="000D0F53" w:rsidRDefault="000D0F53" w:rsidP="000D0F53">
      <w:pPr>
        <w:pStyle w:val="ListParagraph"/>
        <w:numPr>
          <w:ilvl w:val="0"/>
          <w:numId w:val="21"/>
        </w:numPr>
        <w:spacing w:after="200" w:line="276" w:lineRule="auto"/>
        <w:rPr>
          <w:lang w:val="en-US"/>
        </w:rPr>
      </w:pPr>
      <w:r>
        <w:rPr>
          <w:lang w:val="en-US"/>
        </w:rPr>
        <w:t>View file (0 1 0)</w:t>
      </w:r>
    </w:p>
    <w:p w14:paraId="511C7465" w14:textId="77777777" w:rsidR="00630F0C" w:rsidRDefault="000D0F53" w:rsidP="000D0F53">
      <w:pPr>
        <w:pStyle w:val="ListParagraph"/>
        <w:numPr>
          <w:ilvl w:val="0"/>
          <w:numId w:val="21"/>
        </w:numPr>
        <w:spacing w:after="200" w:line="276" w:lineRule="auto"/>
        <w:rPr>
          <w:lang w:val="en-US"/>
        </w:rPr>
      </w:pPr>
      <w:r>
        <w:rPr>
          <w:lang w:val="en-US"/>
        </w:rPr>
        <w:t>Material file (</w:t>
      </w:r>
    </w:p>
    <w:p w14:paraId="58FA5032" w14:textId="4BAA2CD1" w:rsidR="00630F0C" w:rsidRDefault="000D0F53" w:rsidP="00630F0C">
      <w:pPr>
        <w:pStyle w:val="ListParagraph"/>
        <w:spacing w:after="200" w:line="276" w:lineRule="auto"/>
        <w:ind w:left="1080"/>
        <w:rPr>
          <w:lang w:val="en-US"/>
        </w:rPr>
      </w:pPr>
      <w:r>
        <w:rPr>
          <w:lang w:val="en-US"/>
        </w:rPr>
        <w:t xml:space="preserve">Project Buildings color </w:t>
      </w:r>
      <w:r w:rsidRPr="00D06526">
        <w:rPr>
          <w:lang w:val="en-US"/>
        </w:rPr>
        <w:t>5 1 0.83 0.02 0 0</w:t>
      </w:r>
      <w:r>
        <w:rPr>
          <w:lang w:val="en-US"/>
        </w:rPr>
        <w:t xml:space="preserve">  </w:t>
      </w:r>
    </w:p>
    <w:p w14:paraId="79C040E5" w14:textId="15E36EC0" w:rsidR="000D0F53" w:rsidRDefault="000D0F53" w:rsidP="00630F0C">
      <w:pPr>
        <w:pStyle w:val="ListParagraph"/>
        <w:spacing w:after="200" w:line="276" w:lineRule="auto"/>
        <w:ind w:left="1080"/>
        <w:rPr>
          <w:lang w:val="en-US"/>
        </w:rPr>
      </w:pPr>
      <w:r>
        <w:rPr>
          <w:lang w:val="en-US"/>
        </w:rPr>
        <w:t>Surrounds color 5 0.3 0.3 0.3 0 0)</w:t>
      </w:r>
    </w:p>
    <w:p w14:paraId="5F867871" w14:textId="77777777" w:rsidR="000D0F53" w:rsidRPr="00705464" w:rsidRDefault="000D0F53" w:rsidP="000D0F53">
      <w:pPr>
        <w:pStyle w:val="ListParagraph"/>
        <w:numPr>
          <w:ilvl w:val="0"/>
          <w:numId w:val="21"/>
        </w:numPr>
        <w:spacing w:after="200" w:line="276" w:lineRule="auto"/>
        <w:rPr>
          <w:lang w:val="en-US"/>
        </w:rPr>
      </w:pPr>
      <w:r>
        <w:rPr>
          <w:lang w:val="en-US"/>
        </w:rPr>
        <w:t>Run (test one case)</w:t>
      </w:r>
    </w:p>
    <w:p w14:paraId="44C76C94" w14:textId="77777777" w:rsidR="000D0F53" w:rsidRDefault="000D0F53" w:rsidP="000D0F53">
      <w:pPr>
        <w:pStyle w:val="ListParagraph"/>
        <w:numPr>
          <w:ilvl w:val="0"/>
          <w:numId w:val="21"/>
        </w:numPr>
        <w:spacing w:after="200" w:line="276" w:lineRule="auto"/>
        <w:rPr>
          <w:lang w:val="en-US"/>
        </w:rPr>
      </w:pPr>
      <w:r>
        <w:rPr>
          <w:lang w:val="en-US"/>
        </w:rPr>
        <w:t>Create Shadow</w:t>
      </w:r>
    </w:p>
    <w:p w14:paraId="319D4854" w14:textId="77777777" w:rsidR="000D0F53" w:rsidRDefault="000D0F53" w:rsidP="000D0F53">
      <w:pPr>
        <w:pStyle w:val="ListParagraph"/>
        <w:numPr>
          <w:ilvl w:val="0"/>
          <w:numId w:val="21"/>
        </w:numPr>
        <w:spacing w:after="200" w:line="276" w:lineRule="auto"/>
        <w:rPr>
          <w:lang w:val="en-US"/>
        </w:rPr>
      </w:pPr>
      <w:r>
        <w:rPr>
          <w:lang w:val="en-US"/>
        </w:rPr>
        <w:t>Run all.bat</w:t>
      </w:r>
    </w:p>
    <w:p w14:paraId="79EC7AD4" w14:textId="77777777" w:rsidR="000D0F53" w:rsidRPr="00D06526" w:rsidRDefault="000D0F53" w:rsidP="000D0F53">
      <w:pPr>
        <w:pStyle w:val="ListParagraph"/>
        <w:numPr>
          <w:ilvl w:val="0"/>
          <w:numId w:val="21"/>
        </w:numPr>
        <w:spacing w:after="200" w:line="276" w:lineRule="auto"/>
        <w:rPr>
          <w:lang w:val="en-US"/>
        </w:rPr>
      </w:pPr>
      <w:r>
        <w:rPr>
          <w:lang w:val="en-US"/>
        </w:rPr>
        <w:t>Change “</w:t>
      </w:r>
      <w:r w:rsidRPr="00705464">
        <w:rPr>
          <w:lang w:val="en-US"/>
        </w:rPr>
        <w:t>Extiff.bat</w:t>
      </w:r>
      <w:r>
        <w:rPr>
          <w:lang w:val="en-US"/>
        </w:rPr>
        <w:t>” [pic -&gt; hdr]</w:t>
      </w:r>
    </w:p>
    <w:p w14:paraId="00311FB0" w14:textId="77777777" w:rsidR="000D0F53" w:rsidRDefault="000D0F53" w:rsidP="000D0F53">
      <w:pPr>
        <w:pStyle w:val="ListParagraph"/>
        <w:rPr>
          <w:lang w:val="en-US"/>
        </w:rPr>
      </w:pPr>
    </w:p>
    <w:p w14:paraId="77996266" w14:textId="77777777" w:rsidR="000D0F53" w:rsidRDefault="000D0F53" w:rsidP="000D0F53">
      <w:pPr>
        <w:pStyle w:val="ListParagraph"/>
        <w:rPr>
          <w:lang w:val="en-US"/>
        </w:rPr>
      </w:pPr>
    </w:p>
    <w:p w14:paraId="5260DD7D" w14:textId="77777777" w:rsidR="000D0F53" w:rsidRDefault="000D0F53" w:rsidP="000D0F53">
      <w:pPr>
        <w:pStyle w:val="ListParagraph"/>
        <w:rPr>
          <w:lang w:val="en-US"/>
        </w:rPr>
      </w:pPr>
      <w:r>
        <w:rPr>
          <w:lang w:val="en-US"/>
        </w:rPr>
        <w:t>VDF</w:t>
      </w:r>
    </w:p>
    <w:p w14:paraId="691DE4FE" w14:textId="77777777" w:rsidR="000D0F53" w:rsidRDefault="000D0F53" w:rsidP="000D0F53">
      <w:pPr>
        <w:pStyle w:val="ListParagraph"/>
        <w:rPr>
          <w:lang w:val="en-US"/>
        </w:rPr>
      </w:pPr>
      <w:r>
        <w:rPr>
          <w:lang w:val="en-US"/>
        </w:rPr>
        <w:t>Untick working plane in radiance object and just tick in working plane</w:t>
      </w:r>
    </w:p>
    <w:p w14:paraId="3AE6C348" w14:textId="465DA797" w:rsidR="000D0F53" w:rsidRDefault="00173E92" w:rsidP="000D0F53">
      <w:pPr>
        <w:pStyle w:val="ListParagraph"/>
        <w:numPr>
          <w:ilvl w:val="0"/>
          <w:numId w:val="22"/>
        </w:numPr>
        <w:spacing w:after="200" w:line="276" w:lineRule="auto"/>
        <w:rPr>
          <w:lang w:val="en-US"/>
        </w:rPr>
      </w:pPr>
      <w:r>
        <w:rPr>
          <w:lang w:val="en-US"/>
        </w:rPr>
        <w:t>Us</w:t>
      </w:r>
      <w:r w:rsidR="00131427">
        <w:rPr>
          <w:lang w:val="en-US"/>
        </w:rPr>
        <w:t>e CIE</w:t>
      </w:r>
      <w:r>
        <w:rPr>
          <w:lang w:val="en-US"/>
        </w:rPr>
        <w:t xml:space="preserve"> </w:t>
      </w:r>
      <w:r w:rsidR="004715BC">
        <w:rPr>
          <w:lang w:val="en-US"/>
        </w:rPr>
        <w:t xml:space="preserve">overcast </w:t>
      </w:r>
      <w:r w:rsidR="000D0F53">
        <w:rPr>
          <w:lang w:val="en-US"/>
        </w:rPr>
        <w:t xml:space="preserve">Sky file </w:t>
      </w:r>
    </w:p>
    <w:p w14:paraId="30FF95C0" w14:textId="1717D299" w:rsidR="00173E92" w:rsidRDefault="00173E92" w:rsidP="000D0F53">
      <w:pPr>
        <w:pStyle w:val="ListParagraph"/>
        <w:numPr>
          <w:ilvl w:val="0"/>
          <w:numId w:val="22"/>
        </w:numPr>
        <w:spacing w:after="200" w:line="276" w:lineRule="auto"/>
        <w:rPr>
          <w:lang w:val="en-US"/>
        </w:rPr>
      </w:pPr>
      <w:r>
        <w:rPr>
          <w:lang w:val="en-US"/>
        </w:rPr>
        <w:t>Model.rif – Indirect 2</w:t>
      </w:r>
    </w:p>
    <w:p w14:paraId="45826F1A" w14:textId="77777777" w:rsidR="001A1B2F" w:rsidRDefault="00173E92" w:rsidP="000D0F53">
      <w:pPr>
        <w:pStyle w:val="ListParagraph"/>
        <w:numPr>
          <w:ilvl w:val="0"/>
          <w:numId w:val="22"/>
        </w:numPr>
        <w:spacing w:after="200" w:line="276" w:lineRule="auto"/>
        <w:rPr>
          <w:lang w:val="en-US"/>
        </w:rPr>
      </w:pPr>
      <w:r>
        <w:rPr>
          <w:lang w:val="en-US"/>
        </w:rPr>
        <w:t>Material.mat – Paving(topo) 0.2, concrete(wall) 0.4</w:t>
      </w:r>
      <w:r w:rsidR="001A1B2F">
        <w:rPr>
          <w:lang w:val="en-US"/>
        </w:rPr>
        <w:t xml:space="preserve"> </w:t>
      </w:r>
    </w:p>
    <w:p w14:paraId="07F6E4FE" w14:textId="7D6D89EF" w:rsidR="00173E92" w:rsidRPr="009F5F75" w:rsidRDefault="001A1B2F" w:rsidP="001A1B2F">
      <w:pPr>
        <w:pStyle w:val="ListParagraph"/>
        <w:spacing w:after="200" w:line="276" w:lineRule="auto"/>
        <w:ind w:left="1080"/>
        <w:rPr>
          <w:i/>
          <w:sz w:val="20"/>
          <w:lang w:val="en-US"/>
        </w:rPr>
      </w:pPr>
      <w:r w:rsidRPr="009F5F75">
        <w:rPr>
          <w:i/>
          <w:sz w:val="20"/>
          <w:lang w:val="en-US"/>
        </w:rPr>
        <w:t>[refer to ~\Doc\MC@VDF@Radiance@MaterialSetting@SA9 Extract from BS 8206-2-2008]</w:t>
      </w:r>
    </w:p>
    <w:p w14:paraId="41DE8749" w14:textId="77777777" w:rsidR="000D0F53" w:rsidRDefault="000D0F53" w:rsidP="000D0F53">
      <w:pPr>
        <w:pStyle w:val="ListParagraph"/>
        <w:numPr>
          <w:ilvl w:val="0"/>
          <w:numId w:val="22"/>
        </w:numPr>
        <w:spacing w:after="200" w:line="276" w:lineRule="auto"/>
        <w:rPr>
          <w:lang w:val="en-US"/>
        </w:rPr>
      </w:pPr>
      <w:r>
        <w:rPr>
          <w:lang w:val="en-US"/>
        </w:rPr>
        <w:t>CalArea (</w:t>
      </w:r>
      <w:r w:rsidRPr="00512BFF">
        <w:rPr>
          <w:lang w:val="en-US"/>
        </w:rPr>
        <w:t>perl vtk2result.pl 0  VDF_BLK1_Kit_1_output.vtk output.txt</w:t>
      </w:r>
      <w:r>
        <w:rPr>
          <w:lang w:val="en-US"/>
        </w:rPr>
        <w:t>)</w:t>
      </w:r>
    </w:p>
    <w:p w14:paraId="10F8C51A" w14:textId="77777777" w:rsidR="000D0F53" w:rsidRPr="00F77109" w:rsidRDefault="000D0F53" w:rsidP="000D0F53">
      <w:pPr>
        <w:pStyle w:val="ListParagraph"/>
        <w:numPr>
          <w:ilvl w:val="0"/>
          <w:numId w:val="22"/>
        </w:numPr>
        <w:spacing w:after="200" w:line="276" w:lineRule="auto"/>
        <w:rPr>
          <w:lang w:val="en-US"/>
        </w:rPr>
      </w:pPr>
      <w:r>
        <w:rPr>
          <w:lang w:val="en-US"/>
        </w:rPr>
        <w:t>Check geo.obj (some building surfaces are lost possibly)</w:t>
      </w:r>
    </w:p>
    <w:p w14:paraId="32AE3829" w14:textId="77777777" w:rsidR="000D0F53" w:rsidRDefault="000D0F53" w:rsidP="000D0F53">
      <w:pPr>
        <w:pStyle w:val="ListParagraph"/>
        <w:ind w:left="1080"/>
        <w:rPr>
          <w:lang w:val="en-US"/>
        </w:rPr>
      </w:pPr>
      <w:r>
        <w:rPr>
          <w:lang w:val="en-US"/>
        </w:rPr>
        <w:t xml:space="preserve">Scripts:  </w:t>
      </w:r>
    </w:p>
    <w:p w14:paraId="60AD3BD5" w14:textId="77777777" w:rsidR="000D0F53" w:rsidRPr="008B43B3" w:rsidRDefault="000D0F53" w:rsidP="000D0F53">
      <w:pPr>
        <w:pStyle w:val="ListParagraph"/>
        <w:ind w:left="1080"/>
        <w:rPr>
          <w:lang w:val="en-US"/>
        </w:rPr>
      </w:pPr>
      <w:r w:rsidRPr="008B43B3">
        <w:rPr>
          <w:lang w:val="en-US"/>
        </w:rPr>
        <w:t>call ObjtoRad.bat</w:t>
      </w:r>
    </w:p>
    <w:p w14:paraId="70DD4A65" w14:textId="77777777" w:rsidR="000D0F53" w:rsidRPr="008B43B3" w:rsidRDefault="000D0F53" w:rsidP="000D0F53">
      <w:pPr>
        <w:pStyle w:val="ListParagraph"/>
        <w:ind w:left="1080"/>
        <w:rPr>
          <w:lang w:val="en-US"/>
        </w:rPr>
      </w:pPr>
      <w:r w:rsidRPr="008B43B3">
        <w:rPr>
          <w:lang w:val="en-US"/>
        </w:rPr>
        <w:t>call ObjtoVTK_pts.bat</w:t>
      </w:r>
    </w:p>
    <w:p w14:paraId="747BF3BB" w14:textId="77777777" w:rsidR="000D0F53" w:rsidRPr="008B43B3" w:rsidRDefault="000D0F53" w:rsidP="000D0F53">
      <w:pPr>
        <w:pStyle w:val="ListParagraph"/>
        <w:ind w:left="1080"/>
        <w:rPr>
          <w:lang w:val="en-US"/>
        </w:rPr>
      </w:pPr>
      <w:r w:rsidRPr="008B43B3">
        <w:rPr>
          <w:lang w:val="en-US"/>
        </w:rPr>
        <w:t>call Run_WPlane.bat</w:t>
      </w:r>
    </w:p>
    <w:p w14:paraId="524254A1" w14:textId="77777777" w:rsidR="000D0F53" w:rsidRPr="008B43B3" w:rsidRDefault="000D0F53" w:rsidP="000D0F53">
      <w:pPr>
        <w:pStyle w:val="ListParagraph"/>
        <w:ind w:left="1080"/>
        <w:rPr>
          <w:lang w:val="en-US"/>
        </w:rPr>
      </w:pPr>
    </w:p>
    <w:p w14:paraId="55B57C87" w14:textId="77777777" w:rsidR="000D0F53" w:rsidRPr="008B43B3" w:rsidRDefault="000D0F53" w:rsidP="000D0F53">
      <w:pPr>
        <w:pStyle w:val="ListParagraph"/>
        <w:ind w:left="1080"/>
        <w:rPr>
          <w:lang w:val="en-US"/>
        </w:rPr>
      </w:pPr>
      <w:r w:rsidRPr="008B43B3">
        <w:rPr>
          <w:lang w:val="en-US"/>
        </w:rPr>
        <w:t>Call VTKToTec.bat</w:t>
      </w:r>
    </w:p>
    <w:p w14:paraId="2E77314B" w14:textId="77777777" w:rsidR="000D0F53" w:rsidRPr="008B43B3" w:rsidRDefault="000D0F53" w:rsidP="000D0F53">
      <w:pPr>
        <w:pStyle w:val="ListParagraph"/>
        <w:ind w:left="1080"/>
        <w:rPr>
          <w:lang w:val="en-US"/>
        </w:rPr>
      </w:pPr>
      <w:r w:rsidRPr="008B43B3">
        <w:rPr>
          <w:lang w:val="en-US"/>
        </w:rPr>
        <w:t>call MergeResult.bat</w:t>
      </w:r>
    </w:p>
    <w:p w14:paraId="2DAAD374" w14:textId="77777777" w:rsidR="000D0F53" w:rsidRDefault="000D0F53" w:rsidP="000D0F53">
      <w:pPr>
        <w:pStyle w:val="ListParagraph"/>
        <w:ind w:left="1080"/>
        <w:rPr>
          <w:lang w:val="en-US"/>
        </w:rPr>
      </w:pPr>
      <w:r w:rsidRPr="008B43B3">
        <w:rPr>
          <w:lang w:val="en-US"/>
        </w:rPr>
        <w:t>call CalcArea.bat</w:t>
      </w:r>
    </w:p>
    <w:p w14:paraId="0D7ECE61" w14:textId="77777777" w:rsidR="000D0F53" w:rsidRDefault="000D0F53" w:rsidP="000D0F53">
      <w:pPr>
        <w:rPr>
          <w:lang w:val="en-US"/>
        </w:rPr>
      </w:pPr>
    </w:p>
    <w:p w14:paraId="54C00C6B" w14:textId="77777777" w:rsidR="000D0F53" w:rsidRDefault="000D0F53" w:rsidP="000D0F53">
      <w:pPr>
        <w:rPr>
          <w:lang w:val="en-US"/>
        </w:rPr>
      </w:pPr>
      <w:r>
        <w:rPr>
          <w:lang w:val="en-US"/>
        </w:rPr>
        <w:t xml:space="preserve">              Glare</w:t>
      </w:r>
    </w:p>
    <w:p w14:paraId="66A95303" w14:textId="77777777" w:rsidR="000D0F53" w:rsidRPr="007507DC" w:rsidRDefault="000D0F53" w:rsidP="000D0F53">
      <w:pPr>
        <w:pStyle w:val="ListParagraph"/>
        <w:numPr>
          <w:ilvl w:val="0"/>
          <w:numId w:val="23"/>
        </w:numPr>
        <w:spacing w:after="200" w:line="276" w:lineRule="auto"/>
        <w:rPr>
          <w:lang w:val="en-US"/>
        </w:rPr>
      </w:pPr>
      <w:r>
        <w:rPr>
          <w:lang w:val="en-US"/>
        </w:rPr>
        <w:t>Choose an appropriate view in Rhino and export geometry (set a proper view by making a line with 1.3m long away from the window and above grade 1.5m)</w:t>
      </w:r>
    </w:p>
    <w:p w14:paraId="08E29ABF" w14:textId="77777777" w:rsidR="000D0F53" w:rsidRDefault="000D0F53" w:rsidP="000D0F53">
      <w:pPr>
        <w:pStyle w:val="ListParagraph"/>
        <w:numPr>
          <w:ilvl w:val="0"/>
          <w:numId w:val="23"/>
        </w:numPr>
        <w:spacing w:after="200" w:line="276" w:lineRule="auto"/>
        <w:rPr>
          <w:lang w:val="en-US"/>
        </w:rPr>
      </w:pPr>
      <w:r>
        <w:rPr>
          <w:lang w:val="en-US"/>
        </w:rPr>
        <w:t xml:space="preserve">Modify view file exported, e.g. </w:t>
      </w:r>
    </w:p>
    <w:p w14:paraId="78574024" w14:textId="77777777" w:rsidR="000D0F53" w:rsidRDefault="000D0F53" w:rsidP="000D0F53">
      <w:pPr>
        <w:pStyle w:val="ListParagraph"/>
        <w:numPr>
          <w:ilvl w:val="0"/>
          <w:numId w:val="24"/>
        </w:numPr>
        <w:spacing w:after="200" w:line="276" w:lineRule="auto"/>
        <w:rPr>
          <w:lang w:val="en-US"/>
        </w:rPr>
      </w:pPr>
      <w:r>
        <w:rPr>
          <w:lang w:val="en-US"/>
        </w:rPr>
        <w:lastRenderedPageBreak/>
        <w:t xml:space="preserve">If looking from top or looking at top, the value should be 0 1 0 (Y is the north direction); </w:t>
      </w:r>
    </w:p>
    <w:p w14:paraId="46448C1B" w14:textId="77777777" w:rsidR="000D0F53" w:rsidRDefault="000D0F53" w:rsidP="000D0F53">
      <w:pPr>
        <w:pStyle w:val="ListParagraph"/>
        <w:numPr>
          <w:ilvl w:val="0"/>
          <w:numId w:val="24"/>
        </w:numPr>
        <w:spacing w:after="200" w:line="276" w:lineRule="auto"/>
        <w:rPr>
          <w:lang w:val="en-US"/>
        </w:rPr>
      </w:pPr>
      <w:r>
        <w:rPr>
          <w:lang w:val="en-US"/>
        </w:rPr>
        <w:t xml:space="preserve">If looking outside in a flat, it should be 0 0 1 (Z is the north </w:t>
      </w:r>
      <w:proofErr w:type="gramStart"/>
      <w:r>
        <w:rPr>
          <w:lang w:val="en-US"/>
        </w:rPr>
        <w:t>direction ?</w:t>
      </w:r>
      <w:proofErr w:type="gramEnd"/>
      <w:r>
        <w:rPr>
          <w:lang w:val="en-US"/>
        </w:rPr>
        <w:t>)</w:t>
      </w:r>
    </w:p>
    <w:p w14:paraId="4EBFB85B" w14:textId="5C2C3913" w:rsidR="000D0F53" w:rsidRDefault="000D0F53" w:rsidP="003D4FFC">
      <w:pPr>
        <w:pStyle w:val="ListParagraph"/>
        <w:numPr>
          <w:ilvl w:val="0"/>
          <w:numId w:val="23"/>
        </w:numPr>
        <w:spacing w:after="200" w:line="276" w:lineRule="auto"/>
        <w:rPr>
          <w:lang w:val="en-US"/>
        </w:rPr>
      </w:pPr>
      <w:r>
        <w:rPr>
          <w:lang w:val="en-US"/>
        </w:rPr>
        <w:t>Modify sky file with hong kong coordinate (</w:t>
      </w:r>
      <w:r w:rsidR="003D4FFC" w:rsidRPr="003D4FFC">
        <w:rPr>
          <w:lang w:val="en-US"/>
        </w:rPr>
        <w:t>22.3964</w:t>
      </w:r>
      <w:r>
        <w:rPr>
          <w:lang w:val="en-US"/>
        </w:rPr>
        <w:t xml:space="preserve">, </w:t>
      </w:r>
      <w:r w:rsidR="003D4FFC" w:rsidRPr="003D4FFC">
        <w:rPr>
          <w:lang w:val="en-US"/>
        </w:rPr>
        <w:t>114.1095</w:t>
      </w:r>
      <w:r>
        <w:rPr>
          <w:lang w:val="en-US"/>
        </w:rPr>
        <w:t>) and proper time (Normally winter time, say 21th</w:t>
      </w:r>
      <w:r w:rsidRPr="0036001A">
        <w:rPr>
          <w:lang w:val="en-US"/>
        </w:rPr>
        <w:t xml:space="preserve"> </w:t>
      </w:r>
      <w:r>
        <w:rPr>
          <w:lang w:val="en-US"/>
        </w:rPr>
        <w:t>Dec), sky type</w:t>
      </w:r>
    </w:p>
    <w:p w14:paraId="2C105F04" w14:textId="77777777" w:rsidR="000D0F53" w:rsidRDefault="000D0F53" w:rsidP="000D0F53">
      <w:pPr>
        <w:pStyle w:val="ListParagraph"/>
        <w:numPr>
          <w:ilvl w:val="0"/>
          <w:numId w:val="23"/>
        </w:numPr>
        <w:spacing w:after="200" w:line="276" w:lineRule="auto"/>
        <w:rPr>
          <w:lang w:val="en-US"/>
        </w:rPr>
      </w:pPr>
      <w:r>
        <w:rPr>
          <w:lang w:val="en-US"/>
        </w:rPr>
        <w:t>Modify model file, adding –av 1 1 1 at “Rendering line” (change background of images output), indirect 1 or 2</w:t>
      </w:r>
    </w:p>
    <w:p w14:paraId="10EF715F" w14:textId="588E3D4B" w:rsidR="007E4C95" w:rsidRDefault="007E4C95" w:rsidP="000D0F53">
      <w:pPr>
        <w:pStyle w:val="ListParagraph"/>
        <w:numPr>
          <w:ilvl w:val="0"/>
          <w:numId w:val="23"/>
        </w:numPr>
        <w:spacing w:after="200" w:line="276" w:lineRule="auto"/>
        <w:rPr>
          <w:lang w:val="en-US"/>
        </w:rPr>
      </w:pPr>
      <w:r>
        <w:rPr>
          <w:lang w:val="en-US"/>
        </w:rPr>
        <w:t>Modify material.mat</w:t>
      </w:r>
    </w:p>
    <w:p w14:paraId="34E5242C" w14:textId="77777777" w:rsidR="007E4C95" w:rsidRPr="007E4C95" w:rsidRDefault="007E4C95" w:rsidP="007E4C95">
      <w:pPr>
        <w:pStyle w:val="ListParagraph"/>
        <w:spacing w:after="200" w:line="276" w:lineRule="auto"/>
        <w:ind w:left="1325"/>
        <w:rPr>
          <w:lang w:val="en-US"/>
        </w:rPr>
      </w:pPr>
      <w:r w:rsidRPr="007E4C95">
        <w:rPr>
          <w:lang w:val="en-US"/>
        </w:rPr>
        <w:t>void plastic Surr</w:t>
      </w:r>
    </w:p>
    <w:p w14:paraId="55A97304" w14:textId="77777777" w:rsidR="007E4C95" w:rsidRPr="007E4C95" w:rsidRDefault="007E4C95" w:rsidP="007E4C95">
      <w:pPr>
        <w:pStyle w:val="ListParagraph"/>
        <w:spacing w:after="200" w:line="276" w:lineRule="auto"/>
        <w:ind w:left="1325"/>
        <w:rPr>
          <w:lang w:val="en-US"/>
        </w:rPr>
      </w:pPr>
      <w:r w:rsidRPr="007E4C95">
        <w:rPr>
          <w:lang w:val="en-US"/>
        </w:rPr>
        <w:t>0</w:t>
      </w:r>
    </w:p>
    <w:p w14:paraId="60AE41C9" w14:textId="77777777" w:rsidR="007E4C95" w:rsidRPr="007E4C95" w:rsidRDefault="007E4C95" w:rsidP="007E4C95">
      <w:pPr>
        <w:pStyle w:val="ListParagraph"/>
        <w:spacing w:after="200" w:line="276" w:lineRule="auto"/>
        <w:ind w:left="1325"/>
        <w:rPr>
          <w:lang w:val="en-US"/>
        </w:rPr>
      </w:pPr>
      <w:r w:rsidRPr="007E4C95">
        <w:rPr>
          <w:lang w:val="en-US"/>
        </w:rPr>
        <w:t>0</w:t>
      </w:r>
    </w:p>
    <w:p w14:paraId="181E93FD" w14:textId="77777777" w:rsidR="007E4C95" w:rsidRPr="007E4C95" w:rsidRDefault="007E4C95" w:rsidP="007E4C95">
      <w:pPr>
        <w:pStyle w:val="ListParagraph"/>
        <w:spacing w:after="200" w:line="276" w:lineRule="auto"/>
        <w:ind w:left="1325"/>
        <w:rPr>
          <w:lang w:val="en-US"/>
        </w:rPr>
      </w:pPr>
      <w:r w:rsidRPr="007E4C95">
        <w:rPr>
          <w:lang w:val="en-US"/>
        </w:rPr>
        <w:t>5 0.1 0.1 0.1 0 0</w:t>
      </w:r>
    </w:p>
    <w:p w14:paraId="68200DD3" w14:textId="77777777" w:rsidR="007E4C95" w:rsidRPr="007E4C95" w:rsidRDefault="007E4C95" w:rsidP="007E4C95">
      <w:pPr>
        <w:pStyle w:val="ListParagraph"/>
        <w:spacing w:after="200" w:line="276" w:lineRule="auto"/>
        <w:ind w:left="1325"/>
        <w:rPr>
          <w:lang w:val="en-US"/>
        </w:rPr>
      </w:pPr>
    </w:p>
    <w:p w14:paraId="30BF4B58" w14:textId="77777777" w:rsidR="007E4C95" w:rsidRPr="007E4C95" w:rsidRDefault="007E4C95" w:rsidP="007E4C95">
      <w:pPr>
        <w:pStyle w:val="ListParagraph"/>
        <w:spacing w:after="200" w:line="276" w:lineRule="auto"/>
        <w:ind w:left="1325"/>
        <w:rPr>
          <w:lang w:val="en-US"/>
        </w:rPr>
      </w:pPr>
      <w:r w:rsidRPr="007E4C95">
        <w:rPr>
          <w:lang w:val="en-US"/>
        </w:rPr>
        <w:t>void plastic Topo</w:t>
      </w:r>
    </w:p>
    <w:p w14:paraId="35BA33D4" w14:textId="77777777" w:rsidR="007E4C95" w:rsidRPr="007E4C95" w:rsidRDefault="007E4C95" w:rsidP="007E4C95">
      <w:pPr>
        <w:pStyle w:val="ListParagraph"/>
        <w:spacing w:after="200" w:line="276" w:lineRule="auto"/>
        <w:ind w:left="1325"/>
        <w:rPr>
          <w:lang w:val="en-US"/>
        </w:rPr>
      </w:pPr>
      <w:r w:rsidRPr="007E4C95">
        <w:rPr>
          <w:lang w:val="en-US"/>
        </w:rPr>
        <w:t>0</w:t>
      </w:r>
    </w:p>
    <w:p w14:paraId="43632315" w14:textId="77777777" w:rsidR="007E4C95" w:rsidRPr="007E4C95" w:rsidRDefault="007E4C95" w:rsidP="007E4C95">
      <w:pPr>
        <w:pStyle w:val="ListParagraph"/>
        <w:spacing w:after="200" w:line="276" w:lineRule="auto"/>
        <w:ind w:left="1325"/>
        <w:rPr>
          <w:lang w:val="en-US"/>
        </w:rPr>
      </w:pPr>
      <w:r w:rsidRPr="007E4C95">
        <w:rPr>
          <w:lang w:val="en-US"/>
        </w:rPr>
        <w:t>0</w:t>
      </w:r>
    </w:p>
    <w:p w14:paraId="4D45B904" w14:textId="77777777" w:rsidR="007E4C95" w:rsidRPr="007E4C95" w:rsidRDefault="007E4C95" w:rsidP="007E4C95">
      <w:pPr>
        <w:pStyle w:val="ListParagraph"/>
        <w:spacing w:after="200" w:line="276" w:lineRule="auto"/>
        <w:ind w:left="1325"/>
        <w:rPr>
          <w:lang w:val="en-US"/>
        </w:rPr>
      </w:pPr>
      <w:r w:rsidRPr="007E4C95">
        <w:rPr>
          <w:lang w:val="en-US"/>
        </w:rPr>
        <w:t>5 0.3 0.3 0.3 0 0</w:t>
      </w:r>
    </w:p>
    <w:p w14:paraId="06D7A6DF" w14:textId="77777777" w:rsidR="007E4C95" w:rsidRPr="007E4C95" w:rsidRDefault="007E4C95" w:rsidP="007E4C95">
      <w:pPr>
        <w:pStyle w:val="ListParagraph"/>
        <w:spacing w:after="200" w:line="276" w:lineRule="auto"/>
        <w:ind w:left="1325"/>
        <w:rPr>
          <w:lang w:val="en-US"/>
        </w:rPr>
      </w:pPr>
    </w:p>
    <w:p w14:paraId="1A297961" w14:textId="77777777" w:rsidR="007E4C95" w:rsidRPr="007E4C95" w:rsidRDefault="007E4C95" w:rsidP="007E4C95">
      <w:pPr>
        <w:pStyle w:val="ListParagraph"/>
        <w:spacing w:after="200" w:line="276" w:lineRule="auto"/>
        <w:ind w:left="1325"/>
        <w:rPr>
          <w:lang w:val="en-US"/>
        </w:rPr>
      </w:pPr>
      <w:r w:rsidRPr="007E4C95">
        <w:rPr>
          <w:lang w:val="en-US"/>
        </w:rPr>
        <w:t>void plastic Wall</w:t>
      </w:r>
    </w:p>
    <w:p w14:paraId="442232D7" w14:textId="77777777" w:rsidR="007E4C95" w:rsidRPr="007E4C95" w:rsidRDefault="007E4C95" w:rsidP="007E4C95">
      <w:pPr>
        <w:pStyle w:val="ListParagraph"/>
        <w:spacing w:after="200" w:line="276" w:lineRule="auto"/>
        <w:ind w:left="1325"/>
        <w:rPr>
          <w:lang w:val="en-US"/>
        </w:rPr>
      </w:pPr>
      <w:r w:rsidRPr="007E4C95">
        <w:rPr>
          <w:lang w:val="en-US"/>
        </w:rPr>
        <w:t>0</w:t>
      </w:r>
    </w:p>
    <w:p w14:paraId="6F052936" w14:textId="77777777" w:rsidR="007E4C95" w:rsidRPr="007E4C95" w:rsidRDefault="007E4C95" w:rsidP="007E4C95">
      <w:pPr>
        <w:pStyle w:val="ListParagraph"/>
        <w:spacing w:after="200" w:line="276" w:lineRule="auto"/>
        <w:ind w:left="1325"/>
        <w:rPr>
          <w:lang w:val="en-US"/>
        </w:rPr>
      </w:pPr>
      <w:r w:rsidRPr="007E4C95">
        <w:rPr>
          <w:lang w:val="en-US"/>
        </w:rPr>
        <w:t>0</w:t>
      </w:r>
    </w:p>
    <w:p w14:paraId="340AE4EB" w14:textId="77777777" w:rsidR="007E4C95" w:rsidRPr="007E4C95" w:rsidRDefault="007E4C95" w:rsidP="007E4C95">
      <w:pPr>
        <w:pStyle w:val="ListParagraph"/>
        <w:spacing w:after="200" w:line="276" w:lineRule="auto"/>
        <w:ind w:left="1325"/>
        <w:rPr>
          <w:lang w:val="en-US"/>
        </w:rPr>
      </w:pPr>
      <w:r w:rsidRPr="007E4C95">
        <w:rPr>
          <w:lang w:val="en-US"/>
        </w:rPr>
        <w:t>5 0.3 0.3 0.3 0 0</w:t>
      </w:r>
    </w:p>
    <w:p w14:paraId="20FCDF38" w14:textId="77777777" w:rsidR="007E4C95" w:rsidRPr="007E4C95" w:rsidRDefault="007E4C95" w:rsidP="007E4C95">
      <w:pPr>
        <w:pStyle w:val="ListParagraph"/>
        <w:spacing w:after="200" w:line="276" w:lineRule="auto"/>
        <w:ind w:left="1325"/>
        <w:rPr>
          <w:lang w:val="en-US"/>
        </w:rPr>
      </w:pPr>
    </w:p>
    <w:p w14:paraId="200C24A3" w14:textId="77777777" w:rsidR="007E4C95" w:rsidRPr="007E4C95" w:rsidRDefault="007E4C95" w:rsidP="007E4C95">
      <w:pPr>
        <w:pStyle w:val="ListParagraph"/>
        <w:spacing w:after="200" w:line="276" w:lineRule="auto"/>
        <w:ind w:left="1325"/>
        <w:rPr>
          <w:lang w:val="en-US"/>
        </w:rPr>
      </w:pPr>
      <w:r w:rsidRPr="007E4C95">
        <w:rPr>
          <w:lang w:val="en-US"/>
        </w:rPr>
        <w:t>void glass Window</w:t>
      </w:r>
    </w:p>
    <w:p w14:paraId="0CE64B06" w14:textId="77777777" w:rsidR="007E4C95" w:rsidRPr="007E4C95" w:rsidRDefault="007E4C95" w:rsidP="007E4C95">
      <w:pPr>
        <w:pStyle w:val="ListParagraph"/>
        <w:spacing w:after="200" w:line="276" w:lineRule="auto"/>
        <w:ind w:left="1325"/>
        <w:rPr>
          <w:lang w:val="en-US"/>
        </w:rPr>
      </w:pPr>
      <w:r w:rsidRPr="007E4C95">
        <w:rPr>
          <w:lang w:val="en-US"/>
        </w:rPr>
        <w:t>0</w:t>
      </w:r>
    </w:p>
    <w:p w14:paraId="79D8D56E" w14:textId="77777777" w:rsidR="007E4C95" w:rsidRPr="007E4C95" w:rsidRDefault="007E4C95" w:rsidP="007E4C95">
      <w:pPr>
        <w:pStyle w:val="ListParagraph"/>
        <w:spacing w:after="200" w:line="276" w:lineRule="auto"/>
        <w:ind w:left="1325"/>
        <w:rPr>
          <w:lang w:val="en-US"/>
        </w:rPr>
      </w:pPr>
      <w:r w:rsidRPr="007E4C95">
        <w:rPr>
          <w:lang w:val="en-US"/>
        </w:rPr>
        <w:t>0</w:t>
      </w:r>
    </w:p>
    <w:p w14:paraId="0E80DC44" w14:textId="77777777" w:rsidR="007E4C95" w:rsidRPr="007E4C95" w:rsidRDefault="007E4C95" w:rsidP="007E4C95">
      <w:pPr>
        <w:pStyle w:val="ListParagraph"/>
        <w:spacing w:after="200" w:line="276" w:lineRule="auto"/>
        <w:ind w:left="1325"/>
        <w:rPr>
          <w:lang w:val="en-US"/>
        </w:rPr>
      </w:pPr>
      <w:r w:rsidRPr="007E4C95">
        <w:rPr>
          <w:lang w:val="en-US"/>
        </w:rPr>
        <w:t>3 0.7 0.7 0.7</w:t>
      </w:r>
    </w:p>
    <w:p w14:paraId="008EE790" w14:textId="77777777" w:rsidR="007E4C95" w:rsidRPr="007E4C95" w:rsidRDefault="007E4C95" w:rsidP="007E4C95">
      <w:pPr>
        <w:pStyle w:val="ListParagraph"/>
        <w:spacing w:after="200" w:line="276" w:lineRule="auto"/>
        <w:ind w:left="1325"/>
        <w:rPr>
          <w:lang w:val="en-US"/>
        </w:rPr>
      </w:pPr>
    </w:p>
    <w:p w14:paraId="05561E09" w14:textId="77777777" w:rsidR="007E4C95" w:rsidRPr="007E4C95" w:rsidRDefault="007E4C95" w:rsidP="007E4C95">
      <w:pPr>
        <w:pStyle w:val="ListParagraph"/>
        <w:spacing w:after="200" w:line="276" w:lineRule="auto"/>
        <w:ind w:left="1325"/>
        <w:rPr>
          <w:lang w:val="en-US"/>
        </w:rPr>
      </w:pPr>
      <w:r w:rsidRPr="007E4C95">
        <w:rPr>
          <w:lang w:val="en-US"/>
        </w:rPr>
        <w:t>void plastic Ceiling</w:t>
      </w:r>
    </w:p>
    <w:p w14:paraId="53CB04E1" w14:textId="77777777" w:rsidR="007E4C95" w:rsidRPr="007E4C95" w:rsidRDefault="007E4C95" w:rsidP="007E4C95">
      <w:pPr>
        <w:pStyle w:val="ListParagraph"/>
        <w:spacing w:after="200" w:line="276" w:lineRule="auto"/>
        <w:ind w:left="1325"/>
        <w:rPr>
          <w:lang w:val="en-US"/>
        </w:rPr>
      </w:pPr>
      <w:r w:rsidRPr="007E4C95">
        <w:rPr>
          <w:lang w:val="en-US"/>
        </w:rPr>
        <w:t>0</w:t>
      </w:r>
    </w:p>
    <w:p w14:paraId="2E870743" w14:textId="77777777" w:rsidR="007E4C95" w:rsidRPr="007E4C95" w:rsidRDefault="007E4C95" w:rsidP="007E4C95">
      <w:pPr>
        <w:pStyle w:val="ListParagraph"/>
        <w:spacing w:after="200" w:line="276" w:lineRule="auto"/>
        <w:ind w:left="1325"/>
        <w:rPr>
          <w:lang w:val="en-US"/>
        </w:rPr>
      </w:pPr>
      <w:r w:rsidRPr="007E4C95">
        <w:rPr>
          <w:lang w:val="en-US"/>
        </w:rPr>
        <w:t>0</w:t>
      </w:r>
    </w:p>
    <w:p w14:paraId="0D2E4F90" w14:textId="77777777" w:rsidR="007E4C95" w:rsidRPr="007E4C95" w:rsidRDefault="007E4C95" w:rsidP="007E4C95">
      <w:pPr>
        <w:pStyle w:val="ListParagraph"/>
        <w:spacing w:after="200" w:line="276" w:lineRule="auto"/>
        <w:ind w:left="1325"/>
        <w:rPr>
          <w:lang w:val="en-US"/>
        </w:rPr>
      </w:pPr>
      <w:r w:rsidRPr="007E4C95">
        <w:rPr>
          <w:lang w:val="en-US"/>
        </w:rPr>
        <w:t>5 0.3 0.3 0.3 0 0</w:t>
      </w:r>
    </w:p>
    <w:p w14:paraId="44AEFFF5" w14:textId="77777777" w:rsidR="007E4C95" w:rsidRPr="007E4C95" w:rsidRDefault="007E4C95" w:rsidP="007E4C95">
      <w:pPr>
        <w:pStyle w:val="ListParagraph"/>
        <w:spacing w:after="200" w:line="276" w:lineRule="auto"/>
        <w:ind w:left="1325"/>
        <w:rPr>
          <w:lang w:val="en-US"/>
        </w:rPr>
      </w:pPr>
    </w:p>
    <w:p w14:paraId="089E4023" w14:textId="77777777" w:rsidR="007E4C95" w:rsidRPr="007E4C95" w:rsidRDefault="007E4C95" w:rsidP="007E4C95">
      <w:pPr>
        <w:pStyle w:val="ListParagraph"/>
        <w:spacing w:after="200" w:line="276" w:lineRule="auto"/>
        <w:ind w:left="1325"/>
        <w:rPr>
          <w:lang w:val="en-US"/>
        </w:rPr>
      </w:pPr>
      <w:r w:rsidRPr="007E4C95">
        <w:rPr>
          <w:lang w:val="en-US"/>
        </w:rPr>
        <w:t>void plastic Glare_Project</w:t>
      </w:r>
    </w:p>
    <w:p w14:paraId="3A0F21EF" w14:textId="77777777" w:rsidR="007E4C95" w:rsidRPr="007E4C95" w:rsidRDefault="007E4C95" w:rsidP="007E4C95">
      <w:pPr>
        <w:pStyle w:val="ListParagraph"/>
        <w:spacing w:after="200" w:line="276" w:lineRule="auto"/>
        <w:ind w:left="1325"/>
        <w:rPr>
          <w:lang w:val="en-US"/>
        </w:rPr>
      </w:pPr>
      <w:r w:rsidRPr="007E4C95">
        <w:rPr>
          <w:lang w:val="en-US"/>
        </w:rPr>
        <w:t>0</w:t>
      </w:r>
    </w:p>
    <w:p w14:paraId="71958F89" w14:textId="77777777" w:rsidR="007E4C95" w:rsidRPr="007E4C95" w:rsidRDefault="007E4C95" w:rsidP="007E4C95">
      <w:pPr>
        <w:pStyle w:val="ListParagraph"/>
        <w:spacing w:after="200" w:line="276" w:lineRule="auto"/>
        <w:ind w:left="1325"/>
        <w:rPr>
          <w:lang w:val="en-US"/>
        </w:rPr>
      </w:pPr>
      <w:r w:rsidRPr="007E4C95">
        <w:rPr>
          <w:lang w:val="en-US"/>
        </w:rPr>
        <w:t>0</w:t>
      </w:r>
    </w:p>
    <w:p w14:paraId="11B06013" w14:textId="77777777" w:rsidR="007E4C95" w:rsidRPr="007E4C95" w:rsidRDefault="007E4C95" w:rsidP="007E4C95">
      <w:pPr>
        <w:pStyle w:val="ListParagraph"/>
        <w:spacing w:after="200" w:line="276" w:lineRule="auto"/>
        <w:ind w:left="1325"/>
        <w:rPr>
          <w:lang w:val="en-US"/>
        </w:rPr>
      </w:pPr>
      <w:r w:rsidRPr="007E4C95">
        <w:rPr>
          <w:lang w:val="en-US"/>
        </w:rPr>
        <w:t>5 0.3 0.3 0.3 0 0</w:t>
      </w:r>
    </w:p>
    <w:p w14:paraId="4CDD157D" w14:textId="77777777" w:rsidR="007E4C95" w:rsidRDefault="007E4C95" w:rsidP="007E4C95">
      <w:pPr>
        <w:pStyle w:val="ListParagraph"/>
        <w:spacing w:after="200" w:line="276" w:lineRule="auto"/>
        <w:ind w:left="1325"/>
        <w:rPr>
          <w:lang w:val="en-US"/>
        </w:rPr>
      </w:pPr>
    </w:p>
    <w:p w14:paraId="0B19DBC5" w14:textId="77777777" w:rsidR="000D0F53" w:rsidRDefault="000D0F53" w:rsidP="000D0F53">
      <w:pPr>
        <w:pStyle w:val="ListParagraph"/>
        <w:numPr>
          <w:ilvl w:val="0"/>
          <w:numId w:val="23"/>
        </w:numPr>
        <w:spacing w:after="200" w:line="276" w:lineRule="auto"/>
        <w:rPr>
          <w:lang w:val="en-US"/>
        </w:rPr>
      </w:pPr>
      <w:r>
        <w:rPr>
          <w:lang w:val="en-US"/>
        </w:rPr>
        <w:t xml:space="preserve">Modify CreateShadow file with proper time period and output file format </w:t>
      </w:r>
    </w:p>
    <w:p w14:paraId="7A10DAB2" w14:textId="77777777" w:rsidR="000D0F53" w:rsidRDefault="000D0F53" w:rsidP="000D0F53">
      <w:pPr>
        <w:pStyle w:val="ListParagraph"/>
        <w:numPr>
          <w:ilvl w:val="0"/>
          <w:numId w:val="23"/>
        </w:numPr>
        <w:spacing w:after="200" w:line="276" w:lineRule="auto"/>
        <w:rPr>
          <w:lang w:val="en-US"/>
        </w:rPr>
      </w:pPr>
      <w:r>
        <w:rPr>
          <w:lang w:val="en-US"/>
        </w:rPr>
        <w:t xml:space="preserve">Change *.pic to *.hdr as for </w:t>
      </w:r>
      <w:r w:rsidRPr="0036001A">
        <w:rPr>
          <w:lang w:val="en-US"/>
        </w:rPr>
        <w:t>Extiff.bat</w:t>
      </w:r>
      <w:r>
        <w:rPr>
          <w:lang w:val="en-US"/>
        </w:rPr>
        <w:t xml:space="preserve">, </w:t>
      </w:r>
      <w:r w:rsidRPr="0036001A">
        <w:rPr>
          <w:lang w:val="en-US"/>
        </w:rPr>
        <w:t>ExportTiff.bat</w:t>
      </w:r>
      <w:r>
        <w:rPr>
          <w:lang w:val="en-US"/>
        </w:rPr>
        <w:t>,</w:t>
      </w:r>
      <w:r w:rsidRPr="0036001A">
        <w:t xml:space="preserve"> </w:t>
      </w:r>
      <w:r w:rsidRPr="0036001A">
        <w:rPr>
          <w:lang w:val="en-US"/>
        </w:rPr>
        <w:t>ExportHuman.bat</w:t>
      </w:r>
    </w:p>
    <w:p w14:paraId="73A2DF77" w14:textId="77777777" w:rsidR="000D0F53" w:rsidRDefault="000D0F53" w:rsidP="000D0F53">
      <w:pPr>
        <w:pStyle w:val="ListParagraph"/>
        <w:numPr>
          <w:ilvl w:val="0"/>
          <w:numId w:val="23"/>
        </w:numPr>
        <w:spacing w:after="200" w:line="276" w:lineRule="auto"/>
        <w:rPr>
          <w:lang w:val="en-US"/>
        </w:rPr>
      </w:pPr>
      <w:r>
        <w:rPr>
          <w:lang w:val="en-US"/>
        </w:rPr>
        <w:lastRenderedPageBreak/>
        <w:t xml:space="preserve">Run </w:t>
      </w:r>
      <w:r w:rsidRPr="00BB488F">
        <w:rPr>
          <w:lang w:val="en-US"/>
        </w:rPr>
        <w:t>Glare_2.bat</w:t>
      </w:r>
      <w:r>
        <w:rPr>
          <w:lang w:val="en-US"/>
        </w:rPr>
        <w:t xml:space="preserve"> </w:t>
      </w:r>
      <w:r w:rsidRPr="00177FA3">
        <w:rPr>
          <w:lang w:val="en-US"/>
        </w:rPr>
        <w:t xml:space="preserve">to calculate DGI (daylight glare index) </w:t>
      </w:r>
    </w:p>
    <w:p w14:paraId="31F8CDF8" w14:textId="467B73D4" w:rsidR="005819F9" w:rsidRDefault="005819F9" w:rsidP="005819F9">
      <w:pPr>
        <w:pStyle w:val="ListParagraph"/>
        <w:spacing w:after="200" w:line="276" w:lineRule="auto"/>
        <w:ind w:left="1325"/>
        <w:rPr>
          <w:lang w:val="en-US"/>
        </w:rPr>
      </w:pPr>
      <w:r>
        <w:rPr>
          <w:lang w:val="en-US"/>
        </w:rPr>
        <w:t>When look from different view angles, DGI is different. Just pick the maximum value</w:t>
      </w:r>
    </w:p>
    <w:p w14:paraId="4A63BB5C" w14:textId="77777777" w:rsidR="000D0F53" w:rsidRDefault="000D0F53" w:rsidP="000D0F53">
      <w:pPr>
        <w:pStyle w:val="ListParagraph"/>
        <w:ind w:left="1325"/>
        <w:rPr>
          <w:lang w:val="en-US"/>
        </w:rPr>
      </w:pPr>
      <w:r w:rsidRPr="00177FA3">
        <w:rPr>
          <w:lang w:val="en-US"/>
        </w:rPr>
        <w:t>(</w:t>
      </w:r>
      <w:r w:rsidRPr="00177FA3">
        <w:rPr>
          <w:i/>
          <w:u w:val="single"/>
          <w:lang w:val="en-US"/>
        </w:rPr>
        <w:t>E:\Personal\John_Arup\Technical_Backup\Instruction\Work\MC\Glare\Glare_Copy_Files</w:t>
      </w:r>
      <w:r w:rsidRPr="00177FA3">
        <w:rPr>
          <w:lang w:val="en-US"/>
        </w:rPr>
        <w:t xml:space="preserve">) </w:t>
      </w:r>
    </w:p>
    <w:p w14:paraId="6F179E3F" w14:textId="77777777" w:rsidR="000D0F53" w:rsidRPr="00177FA3" w:rsidRDefault="000D0F53" w:rsidP="000D0F53">
      <w:pPr>
        <w:pStyle w:val="ListParagraph"/>
        <w:ind w:left="1325"/>
        <w:rPr>
          <w:lang w:val="en-US"/>
        </w:rPr>
      </w:pPr>
    </w:p>
    <w:p w14:paraId="781ED151" w14:textId="77777777" w:rsidR="000D0F53" w:rsidRDefault="000D0F53" w:rsidP="000D0F53">
      <w:pPr>
        <w:pStyle w:val="ListParagraph"/>
        <w:ind w:left="1325"/>
        <w:rPr>
          <w:lang w:val="en-US"/>
        </w:rPr>
      </w:pPr>
      <w:r>
        <w:rPr>
          <w:lang w:val="en-US"/>
        </w:rPr>
        <w:t>Scripts:</w:t>
      </w:r>
    </w:p>
    <w:p w14:paraId="51510922" w14:textId="77777777" w:rsidR="000D0F53" w:rsidRPr="008B43B3" w:rsidRDefault="000D0F53" w:rsidP="000D0F53">
      <w:pPr>
        <w:pStyle w:val="ListParagraph"/>
        <w:ind w:left="1080"/>
        <w:rPr>
          <w:lang w:val="en-US"/>
        </w:rPr>
      </w:pPr>
      <w:r w:rsidRPr="008B43B3">
        <w:rPr>
          <w:lang w:val="en-US"/>
        </w:rPr>
        <w:t>call ObjtoRad.bat</w:t>
      </w:r>
    </w:p>
    <w:p w14:paraId="2CD84F2B" w14:textId="77777777" w:rsidR="000D0F53" w:rsidRPr="008B43B3" w:rsidRDefault="000D0F53" w:rsidP="000D0F53">
      <w:pPr>
        <w:pStyle w:val="ListParagraph"/>
        <w:ind w:left="1080"/>
        <w:rPr>
          <w:lang w:val="en-US"/>
        </w:rPr>
      </w:pPr>
      <w:r w:rsidRPr="008B43B3">
        <w:rPr>
          <w:lang w:val="en-US"/>
        </w:rPr>
        <w:t xml:space="preserve">call </w:t>
      </w:r>
      <w:r>
        <w:rPr>
          <w:lang w:val="en-US"/>
        </w:rPr>
        <w:t>CreateShadow.prl</w:t>
      </w:r>
    </w:p>
    <w:p w14:paraId="0161FB18" w14:textId="77777777" w:rsidR="000D0F53" w:rsidRPr="006E31B9" w:rsidRDefault="000D0F53" w:rsidP="000D0F53">
      <w:pPr>
        <w:pStyle w:val="ListParagraph"/>
        <w:ind w:left="1080"/>
        <w:rPr>
          <w:lang w:val="en-US"/>
        </w:rPr>
      </w:pPr>
      <w:r w:rsidRPr="008B43B3">
        <w:rPr>
          <w:lang w:val="en-US"/>
        </w:rPr>
        <w:t xml:space="preserve">call </w:t>
      </w:r>
      <w:r>
        <w:rPr>
          <w:lang w:val="en-US"/>
        </w:rPr>
        <w:t>RunAll.bat</w:t>
      </w:r>
    </w:p>
    <w:p w14:paraId="26EA6C5C" w14:textId="77777777" w:rsidR="000D0F53" w:rsidRDefault="000D0F53" w:rsidP="000D0F53">
      <w:pPr>
        <w:ind w:left="360" w:firstLine="720"/>
        <w:rPr>
          <w:lang w:val="en-US"/>
        </w:rPr>
      </w:pPr>
      <w:r>
        <w:rPr>
          <w:lang w:val="en-US"/>
        </w:rPr>
        <w:t xml:space="preserve">call </w:t>
      </w:r>
      <w:r w:rsidRPr="006E31B9">
        <w:rPr>
          <w:lang w:val="en-US"/>
        </w:rPr>
        <w:t>Extiff.bat</w:t>
      </w:r>
    </w:p>
    <w:p w14:paraId="0A4BD872" w14:textId="77777777" w:rsidR="000D0F53" w:rsidRDefault="000D0F53" w:rsidP="000D0F53">
      <w:pPr>
        <w:ind w:left="360" w:firstLine="720"/>
        <w:rPr>
          <w:lang w:val="en-US"/>
        </w:rPr>
      </w:pPr>
      <w:r w:rsidRPr="006E31B9">
        <w:rPr>
          <w:lang w:val="en-US"/>
        </w:rPr>
        <w:t>call ExHuman.bat</w:t>
      </w:r>
    </w:p>
    <w:p w14:paraId="1ABB5649" w14:textId="77777777" w:rsidR="000D0F53" w:rsidRDefault="000D0F53" w:rsidP="000D0F53">
      <w:pPr>
        <w:ind w:left="360" w:firstLine="720"/>
        <w:rPr>
          <w:lang w:val="en-US"/>
        </w:rPr>
      </w:pPr>
      <w:r w:rsidRPr="006E31B9">
        <w:rPr>
          <w:lang w:val="en-US"/>
        </w:rPr>
        <w:t>call Exfalse.bat</w:t>
      </w:r>
    </w:p>
    <w:p w14:paraId="1FE9E794" w14:textId="77777777" w:rsidR="000D0F53" w:rsidRDefault="000D0F53" w:rsidP="000D0F53">
      <w:pPr>
        <w:ind w:left="360" w:firstLine="720"/>
        <w:rPr>
          <w:lang w:val="en-US"/>
        </w:rPr>
      </w:pPr>
    </w:p>
    <w:p w14:paraId="6B65EBAC" w14:textId="77777777" w:rsidR="000D0F53" w:rsidRDefault="000D0F53" w:rsidP="000D0F53">
      <w:pPr>
        <w:ind w:left="360" w:firstLine="360"/>
        <w:rPr>
          <w:lang w:val="en-US"/>
        </w:rPr>
      </w:pPr>
      <w:r>
        <w:rPr>
          <w:lang w:val="en-US"/>
        </w:rPr>
        <w:t xml:space="preserve">  TSI</w:t>
      </w:r>
    </w:p>
    <w:p w14:paraId="400F11F2" w14:textId="77777777" w:rsidR="000D0F53" w:rsidRDefault="000D0F53" w:rsidP="000D0F53">
      <w:pPr>
        <w:ind w:left="360" w:firstLine="360"/>
        <w:rPr>
          <w:lang w:val="en-US"/>
        </w:rPr>
      </w:pPr>
      <w:r>
        <w:rPr>
          <w:lang w:val="en-US"/>
        </w:rPr>
        <w:tab/>
      </w:r>
    </w:p>
    <w:p w14:paraId="1D3034BA" w14:textId="77777777" w:rsidR="000D0F53" w:rsidRDefault="000D0F53" w:rsidP="000D0F53">
      <w:pPr>
        <w:pStyle w:val="ListParagraph"/>
        <w:numPr>
          <w:ilvl w:val="0"/>
          <w:numId w:val="25"/>
        </w:numPr>
        <w:spacing w:after="200"/>
        <w:rPr>
          <w:lang w:val="en-US"/>
        </w:rPr>
      </w:pPr>
      <w:r>
        <w:rPr>
          <w:lang w:val="en-US"/>
        </w:rPr>
        <w:t>Check surface direction</w:t>
      </w:r>
    </w:p>
    <w:p w14:paraId="5D6385CE" w14:textId="77777777" w:rsidR="000D0F53" w:rsidRDefault="000D0F53" w:rsidP="000D0F53">
      <w:pPr>
        <w:pStyle w:val="ListParagraph"/>
        <w:numPr>
          <w:ilvl w:val="0"/>
          <w:numId w:val="25"/>
        </w:numPr>
        <w:spacing w:after="200"/>
        <w:rPr>
          <w:lang w:val="en-US"/>
        </w:rPr>
      </w:pPr>
      <w:r>
        <w:rPr>
          <w:lang w:val="en-US"/>
        </w:rPr>
        <w:t>Select “Solar Irradiation (Working Plane)”</w:t>
      </w:r>
    </w:p>
    <w:p w14:paraId="4E111F8E" w14:textId="77777777" w:rsidR="000D0F53" w:rsidRDefault="000D0F53" w:rsidP="000D0F53">
      <w:pPr>
        <w:pStyle w:val="ListParagraph"/>
        <w:numPr>
          <w:ilvl w:val="0"/>
          <w:numId w:val="25"/>
        </w:numPr>
        <w:spacing w:after="200"/>
        <w:rPr>
          <w:lang w:val="en-US"/>
        </w:rPr>
      </w:pPr>
      <w:r>
        <w:rPr>
          <w:lang w:val="en-US"/>
        </w:rPr>
        <w:t>Untick the “working plane” in the first pop-up window and tick it in the second pop-up window</w:t>
      </w:r>
    </w:p>
    <w:p w14:paraId="01F45DC3" w14:textId="77777777" w:rsidR="000D0F53" w:rsidRDefault="000D0F53" w:rsidP="000D0F53">
      <w:pPr>
        <w:pStyle w:val="ListParagraph"/>
        <w:numPr>
          <w:ilvl w:val="0"/>
          <w:numId w:val="25"/>
        </w:numPr>
        <w:spacing w:after="200"/>
        <w:rPr>
          <w:lang w:val="en-US"/>
        </w:rPr>
      </w:pPr>
      <w:r>
        <w:rPr>
          <w:lang w:val="en-US"/>
        </w:rPr>
        <w:t>Copy sky file: “</w:t>
      </w:r>
      <w:r w:rsidRPr="007E76D0">
        <w:rPr>
          <w:lang w:val="en-US"/>
        </w:rPr>
        <w:t>Summer_AM_Sky.sky</w:t>
      </w:r>
      <w:r>
        <w:rPr>
          <w:lang w:val="en-US"/>
        </w:rPr>
        <w:t>” , “Summer_P</w:t>
      </w:r>
      <w:r w:rsidRPr="007E76D0">
        <w:rPr>
          <w:lang w:val="en-US"/>
        </w:rPr>
        <w:t>M_Sky.sky</w:t>
      </w:r>
      <w:r>
        <w:rPr>
          <w:lang w:val="en-US"/>
        </w:rPr>
        <w:t>”</w:t>
      </w:r>
    </w:p>
    <w:p w14:paraId="16BDA6C8" w14:textId="77777777" w:rsidR="000D0F53" w:rsidRDefault="000D0F53" w:rsidP="000D0F53">
      <w:pPr>
        <w:pStyle w:val="ListParagraph"/>
        <w:numPr>
          <w:ilvl w:val="0"/>
          <w:numId w:val="25"/>
        </w:numPr>
        <w:spacing w:after="200"/>
        <w:rPr>
          <w:lang w:val="en-US"/>
        </w:rPr>
      </w:pPr>
      <w:r>
        <w:rPr>
          <w:lang w:val="en-US"/>
        </w:rPr>
        <w:t>Modify the “scene” in the “</w:t>
      </w:r>
      <w:r w:rsidRPr="007E76D0">
        <w:rPr>
          <w:lang w:val="en-US"/>
        </w:rPr>
        <w:t>model.rif</w:t>
      </w:r>
      <w:r>
        <w:rPr>
          <w:lang w:val="en-US"/>
        </w:rPr>
        <w:t>”</w:t>
      </w:r>
    </w:p>
    <w:p w14:paraId="56018D52" w14:textId="68FC7623" w:rsidR="00790C92" w:rsidRDefault="000D0F53" w:rsidP="00790C92">
      <w:pPr>
        <w:pStyle w:val="ListParagraph"/>
        <w:numPr>
          <w:ilvl w:val="0"/>
          <w:numId w:val="25"/>
        </w:numPr>
        <w:spacing w:after="200"/>
        <w:rPr>
          <w:lang w:val="en-US"/>
        </w:rPr>
      </w:pPr>
      <w:r>
        <w:rPr>
          <w:lang w:val="en-US"/>
        </w:rPr>
        <w:t>Modify “</w:t>
      </w:r>
      <w:r w:rsidRPr="007E76D0">
        <w:rPr>
          <w:lang w:val="en-US"/>
        </w:rPr>
        <w:t>materials.mat</w:t>
      </w:r>
      <w:r>
        <w:rPr>
          <w:lang w:val="en-US"/>
        </w:rPr>
        <w:t>” to “0,0,0,0,0”</w:t>
      </w:r>
      <w:r w:rsidR="00B46CB2">
        <w:rPr>
          <w:lang w:val="en-US"/>
        </w:rPr>
        <w:t xml:space="preserve"> (default value is better)</w:t>
      </w:r>
      <w:r w:rsidR="00790C92">
        <w:rPr>
          <w:lang w:val="en-US"/>
        </w:rPr>
        <w:t xml:space="preserve"> </w:t>
      </w:r>
    </w:p>
    <w:p w14:paraId="04B40F31" w14:textId="101F4343" w:rsidR="000D0F53" w:rsidRDefault="00790C92" w:rsidP="00790C92">
      <w:pPr>
        <w:pStyle w:val="ListParagraph"/>
        <w:spacing w:after="200"/>
        <w:ind w:left="1501"/>
        <w:rPr>
          <w:lang w:val="en-US"/>
        </w:rPr>
      </w:pPr>
      <w:r>
        <w:rPr>
          <w:lang w:val="en-US"/>
        </w:rPr>
        <w:t xml:space="preserve">(tree / pergola-&gt;glass </w:t>
      </w:r>
      <w:r w:rsidRPr="00790C92">
        <w:rPr>
          <w:lang w:val="en-US"/>
        </w:rPr>
        <w:t>3 0.55 0.55 0.55</w:t>
      </w:r>
      <w:r>
        <w:rPr>
          <w:lang w:val="en-US"/>
        </w:rPr>
        <w:t>)</w:t>
      </w:r>
    </w:p>
    <w:p w14:paraId="0AB78EB0" w14:textId="77777777" w:rsidR="000D0F53" w:rsidRDefault="000D0F53" w:rsidP="000D0F53">
      <w:pPr>
        <w:pStyle w:val="ListParagraph"/>
        <w:numPr>
          <w:ilvl w:val="0"/>
          <w:numId w:val="25"/>
        </w:numPr>
        <w:spacing w:after="200"/>
        <w:rPr>
          <w:lang w:val="en-US"/>
        </w:rPr>
      </w:pPr>
      <w:r>
        <w:rPr>
          <w:lang w:val="en-US"/>
        </w:rPr>
        <w:t>Run “John”</w:t>
      </w:r>
    </w:p>
    <w:p w14:paraId="3EE9BF25" w14:textId="77777777" w:rsidR="000D0F53" w:rsidRDefault="000D0F53" w:rsidP="000D0F53">
      <w:pPr>
        <w:pStyle w:val="ListParagraph"/>
        <w:numPr>
          <w:ilvl w:val="0"/>
          <w:numId w:val="25"/>
        </w:numPr>
        <w:spacing w:after="200"/>
        <w:rPr>
          <w:lang w:val="en-US"/>
        </w:rPr>
      </w:pPr>
      <w:r>
        <w:rPr>
          <w:lang w:val="en-US"/>
        </w:rPr>
        <w:t>Open “ *</w:t>
      </w:r>
      <w:r w:rsidRPr="007E76D0">
        <w:rPr>
          <w:lang w:val="en-US"/>
        </w:rPr>
        <w:t>_output.dat</w:t>
      </w:r>
      <w:r>
        <w:rPr>
          <w:lang w:val="en-US"/>
        </w:rPr>
        <w:t xml:space="preserve"> ” by Ensight selecting the form of  “Tecplot_ASCII”</w:t>
      </w:r>
    </w:p>
    <w:p w14:paraId="2856B3AD" w14:textId="77777777" w:rsidR="000D0F53" w:rsidRDefault="000D0F53" w:rsidP="000D0F53">
      <w:pPr>
        <w:pStyle w:val="ListParagraph"/>
        <w:numPr>
          <w:ilvl w:val="0"/>
          <w:numId w:val="25"/>
        </w:numPr>
        <w:spacing w:after="200"/>
        <w:rPr>
          <w:lang w:val="en-US"/>
        </w:rPr>
      </w:pPr>
      <w:r>
        <w:rPr>
          <w:lang w:val="en-US"/>
        </w:rPr>
        <w:t>Solar Radiance = Irradiance/21</w:t>
      </w:r>
    </w:p>
    <w:p w14:paraId="2137C765" w14:textId="77777777" w:rsidR="000D0F53" w:rsidRDefault="000D0F53" w:rsidP="000D0F53">
      <w:pPr>
        <w:pStyle w:val="ListParagraph"/>
        <w:numPr>
          <w:ilvl w:val="0"/>
          <w:numId w:val="25"/>
        </w:numPr>
        <w:spacing w:after="200"/>
        <w:rPr>
          <w:lang w:val="en-US"/>
        </w:rPr>
      </w:pPr>
      <w:r w:rsidRPr="007E76D0">
        <w:rPr>
          <w:lang w:val="en-US"/>
        </w:rPr>
        <w:t>TSI_AM = 1.2+0.115*28.08+0.0019*Rad-0.3185*CaseMap_V_AM</w:t>
      </w:r>
    </w:p>
    <w:p w14:paraId="73E93578" w14:textId="77777777" w:rsidR="000D0F53" w:rsidRPr="001342B5" w:rsidRDefault="000D0F53" w:rsidP="000D0F53">
      <w:pPr>
        <w:pStyle w:val="ListParagraph"/>
        <w:numPr>
          <w:ilvl w:val="0"/>
          <w:numId w:val="25"/>
        </w:numPr>
        <w:spacing w:after="200"/>
        <w:rPr>
          <w:lang w:val="en-US"/>
        </w:rPr>
      </w:pPr>
      <w:r w:rsidRPr="007E76D0">
        <w:rPr>
          <w:lang w:val="en-US"/>
        </w:rPr>
        <w:t>TSI_PM = 1.2+0.115*30.46+0.0019*Rad-0.3185*CaseMap_V_PM</w:t>
      </w:r>
    </w:p>
    <w:p w14:paraId="50199A45" w14:textId="77777777" w:rsidR="000D0F53" w:rsidRPr="000D0F53" w:rsidRDefault="000D0F53" w:rsidP="000D0F53">
      <w:pPr>
        <w:pStyle w:val="ReportText"/>
        <w:rPr>
          <w:lang w:val="en-US"/>
        </w:rPr>
      </w:pPr>
    </w:p>
    <w:p w14:paraId="644939CB" w14:textId="733184C3" w:rsidR="005A58B3" w:rsidRDefault="005A58B3" w:rsidP="00B44FDB">
      <w:pPr>
        <w:pStyle w:val="ReportLevel2"/>
      </w:pPr>
      <w:r>
        <w:t>IES</w:t>
      </w:r>
    </w:p>
    <w:p w14:paraId="5A937F58" w14:textId="575995C7" w:rsidR="00B44FDB" w:rsidRPr="00B44FDB" w:rsidRDefault="00B44FDB" w:rsidP="00B44FDB">
      <w:pPr>
        <w:pStyle w:val="ReportText"/>
      </w:pPr>
      <w:r>
        <w:t>Refer to ~\Documents\</w:t>
      </w:r>
      <w:r w:rsidRPr="00B44FDB">
        <w:t>MC@IES@Instruction.pptx</w:t>
      </w:r>
    </w:p>
    <w:p w14:paraId="3C891D30" w14:textId="2F53B729" w:rsidR="005A58B3" w:rsidRDefault="001A500D" w:rsidP="001A500D">
      <w:pPr>
        <w:pStyle w:val="ReportLevel2"/>
      </w:pPr>
      <w:r>
        <w:t xml:space="preserve">Excel </w:t>
      </w:r>
      <w:r w:rsidR="00CA5C23">
        <w:t>VBA</w:t>
      </w:r>
    </w:p>
    <w:p w14:paraId="39A66055" w14:textId="5A621437" w:rsidR="001A500D" w:rsidRDefault="001A500D" w:rsidP="001A500D">
      <w:pPr>
        <w:pStyle w:val="ReportText"/>
      </w:pPr>
      <w:r>
        <w:t xml:space="preserve">Refer to: </w:t>
      </w:r>
      <w:r w:rsidRPr="001A500D">
        <w:t xml:space="preserve">~\Documents\ </w:t>
      </w:r>
      <w:hyperlink r:id="rId42" w:history="1">
        <w:r w:rsidRPr="001A500D">
          <w:rPr>
            <w:rStyle w:val="Hyperlink"/>
            <w:u w:val="none"/>
          </w:rPr>
          <w:t>VBA@Help_Notes.txt</w:t>
        </w:r>
      </w:hyperlink>
    </w:p>
    <w:p w14:paraId="15A02439" w14:textId="03D60B0F" w:rsidR="001A500D" w:rsidRDefault="001A500D" w:rsidP="001A500D">
      <w:pPr>
        <w:pStyle w:val="ReportText"/>
      </w:pPr>
      <w:r>
        <w:t>~\Documents\</w:t>
      </w:r>
      <w:r w:rsidRPr="001A500D">
        <w:t>VBA@Help_Notes@ColorIndex.pptx</w:t>
      </w:r>
    </w:p>
    <w:p w14:paraId="29E25A97" w14:textId="58070CF1" w:rsidR="009E1A96" w:rsidRDefault="009E1A96" w:rsidP="009E1A96">
      <w:pPr>
        <w:pStyle w:val="ReportLevel2"/>
      </w:pPr>
      <w:r>
        <w:t>Word</w:t>
      </w:r>
    </w:p>
    <w:p w14:paraId="2B116B01" w14:textId="0FFA0115" w:rsidR="009E1A96" w:rsidRPr="009E1A96" w:rsidRDefault="009E1A96" w:rsidP="009E1A96">
      <w:pPr>
        <w:pStyle w:val="ReportText"/>
        <w:numPr>
          <w:ilvl w:val="0"/>
          <w:numId w:val="38"/>
        </w:numPr>
      </w:pPr>
      <w:r>
        <w:t>Change page number</w:t>
      </w:r>
    </w:p>
    <w:p w14:paraId="06D08D7B" w14:textId="6A94E11B" w:rsidR="009E1A96" w:rsidRDefault="009E1A96" w:rsidP="009E1A96">
      <w:pPr>
        <w:pStyle w:val="NormalWeb"/>
        <w:shd w:val="clear" w:color="auto" w:fill="FFFFFF"/>
        <w:spacing w:after="100" w:afterAutospacing="1" w:line="160" w:lineRule="atLeast"/>
        <w:ind w:left="706"/>
        <w:jc w:val="both"/>
        <w:rPr>
          <w:rFonts w:cs="Times New Roman"/>
          <w:szCs w:val="20"/>
          <w:lang w:eastAsia="en-US"/>
        </w:rPr>
      </w:pPr>
      <w:r w:rsidRPr="009E1A96">
        <w:rPr>
          <w:rFonts w:cs="Times New Roman"/>
          <w:szCs w:val="20"/>
          <w:lang w:eastAsia="en-US"/>
        </w:rPr>
        <w:lastRenderedPageBreak/>
        <w:t>Under </w:t>
      </w:r>
      <w:r w:rsidRPr="009E1A96">
        <w:rPr>
          <w:rFonts w:cs="Times New Roman"/>
          <w:b/>
          <w:szCs w:val="20"/>
          <w:lang w:eastAsia="en-US"/>
        </w:rPr>
        <w:t>Section Breaks</w:t>
      </w:r>
      <w:r w:rsidRPr="009E1A96">
        <w:rPr>
          <w:rFonts w:cs="Times New Roman"/>
          <w:szCs w:val="20"/>
          <w:lang w:eastAsia="en-US"/>
        </w:rPr>
        <w:t>, click </w:t>
      </w:r>
      <w:r w:rsidRPr="009E1A96">
        <w:rPr>
          <w:rFonts w:cs="Times New Roman"/>
          <w:b/>
          <w:szCs w:val="20"/>
          <w:lang w:eastAsia="en-US"/>
        </w:rPr>
        <w:t>Next Page</w:t>
      </w:r>
      <w:r w:rsidRPr="009E1A96">
        <w:rPr>
          <w:rFonts w:cs="Times New Roman"/>
          <w:szCs w:val="20"/>
          <w:lang w:eastAsia="en-US"/>
        </w:rPr>
        <w:t>.</w:t>
      </w:r>
      <w:r>
        <w:rPr>
          <w:rFonts w:cs="Times New Roman"/>
          <w:szCs w:val="20"/>
          <w:lang w:eastAsia="en-US"/>
        </w:rPr>
        <w:t xml:space="preserve"> On the page that follows the </w:t>
      </w:r>
      <w:r w:rsidRPr="009E1A96">
        <w:rPr>
          <w:rFonts w:cs="Times New Roman"/>
          <w:szCs w:val="20"/>
          <w:lang w:eastAsia="en-US"/>
        </w:rPr>
        <w:t>section break, double-click in the header area On the Design tab, in the Navigation group, click</w:t>
      </w:r>
      <w:r w:rsidRPr="009E1A96">
        <w:rPr>
          <w:rFonts w:cs="Times New Roman"/>
          <w:b/>
          <w:szCs w:val="20"/>
          <w:lang w:eastAsia="en-US"/>
        </w:rPr>
        <w:t> Link to Previous</w:t>
      </w:r>
      <w:r w:rsidRPr="009E1A96">
        <w:rPr>
          <w:rFonts w:cs="Times New Roman"/>
          <w:szCs w:val="20"/>
          <w:lang w:eastAsia="en-US"/>
        </w:rPr>
        <w:t> to turn it off.</w:t>
      </w:r>
    </w:p>
    <w:p w14:paraId="6C8CAF88" w14:textId="78E11622" w:rsidR="009E1A96" w:rsidRDefault="00864F3F" w:rsidP="009E1A96">
      <w:pPr>
        <w:pStyle w:val="NormalWeb"/>
        <w:numPr>
          <w:ilvl w:val="0"/>
          <w:numId w:val="38"/>
        </w:numPr>
        <w:shd w:val="clear" w:color="auto" w:fill="FFFFFF"/>
        <w:spacing w:after="100" w:afterAutospacing="1" w:line="160" w:lineRule="atLeast"/>
        <w:jc w:val="both"/>
        <w:rPr>
          <w:rFonts w:cs="Times New Roman"/>
          <w:szCs w:val="20"/>
          <w:lang w:eastAsia="en-US"/>
        </w:rPr>
      </w:pPr>
      <w:r>
        <w:rPr>
          <w:rFonts w:cs="Times New Roman"/>
          <w:szCs w:val="20"/>
          <w:lang w:eastAsia="en-US"/>
        </w:rPr>
        <w:t>Continue page number</w:t>
      </w:r>
    </w:p>
    <w:p w14:paraId="715C316D" w14:textId="41DD440B" w:rsidR="00864F3F" w:rsidRDefault="00864F3F" w:rsidP="00864F3F">
      <w:pPr>
        <w:pStyle w:val="NormalWeb"/>
        <w:shd w:val="clear" w:color="auto" w:fill="FFFFFF"/>
        <w:spacing w:after="100" w:afterAutospacing="1" w:line="160" w:lineRule="atLeast"/>
        <w:ind w:left="720"/>
        <w:jc w:val="both"/>
        <w:rPr>
          <w:rFonts w:cs="Times New Roman"/>
          <w:szCs w:val="20"/>
          <w:lang w:eastAsia="en-US"/>
        </w:rPr>
      </w:pPr>
      <w:r>
        <w:rPr>
          <w:rFonts w:cs="Times New Roman"/>
          <w:szCs w:val="20"/>
          <w:lang w:eastAsia="en-US"/>
        </w:rPr>
        <w:t>Activate footer area, right-click page number, select continue page number</w:t>
      </w:r>
    </w:p>
    <w:p w14:paraId="39C30348" w14:textId="27B380B6" w:rsidR="00864F3F" w:rsidRDefault="00864F3F" w:rsidP="00864F3F">
      <w:pPr>
        <w:pStyle w:val="NormalWeb"/>
        <w:numPr>
          <w:ilvl w:val="0"/>
          <w:numId w:val="38"/>
        </w:numPr>
        <w:shd w:val="clear" w:color="auto" w:fill="FFFFFF"/>
        <w:spacing w:after="100" w:afterAutospacing="1" w:line="160" w:lineRule="atLeast"/>
        <w:jc w:val="both"/>
        <w:rPr>
          <w:rFonts w:cs="Times New Roman"/>
          <w:szCs w:val="20"/>
          <w:lang w:eastAsia="en-US"/>
        </w:rPr>
      </w:pPr>
      <w:r>
        <w:rPr>
          <w:rFonts w:cs="Times New Roman"/>
          <w:szCs w:val="20"/>
          <w:lang w:eastAsia="en-US"/>
        </w:rPr>
        <w:t>Insert reference</w:t>
      </w:r>
    </w:p>
    <w:p w14:paraId="58DCBFB6" w14:textId="07B8099A" w:rsidR="00864F3F" w:rsidRDefault="00864F3F" w:rsidP="00864F3F">
      <w:pPr>
        <w:pStyle w:val="NormalWeb"/>
        <w:shd w:val="clear" w:color="auto" w:fill="FFFFFF"/>
        <w:spacing w:after="100" w:afterAutospacing="1" w:line="160" w:lineRule="atLeast"/>
        <w:ind w:left="720"/>
        <w:jc w:val="both"/>
        <w:rPr>
          <w:rFonts w:cs="Times New Roman"/>
          <w:szCs w:val="20"/>
          <w:lang w:eastAsia="en-US"/>
        </w:rPr>
      </w:pPr>
      <w:r>
        <w:rPr>
          <w:rFonts w:cs="Times New Roman"/>
          <w:szCs w:val="20"/>
          <w:lang w:eastAsia="en-US"/>
        </w:rPr>
        <w:t>Insert Appendix and Section</w:t>
      </w:r>
      <w:r w:rsidR="00747479">
        <w:rPr>
          <w:rFonts w:cs="Times New Roman"/>
          <w:szCs w:val="20"/>
          <w:lang w:eastAsia="en-US"/>
        </w:rPr>
        <w:t xml:space="preserve"> and reference number like [1]</w:t>
      </w:r>
    </w:p>
    <w:p w14:paraId="6088430B" w14:textId="73AC8263" w:rsidR="00864F3F" w:rsidRDefault="00864F3F" w:rsidP="00864F3F">
      <w:pPr>
        <w:pStyle w:val="NormalWeb"/>
        <w:numPr>
          <w:ilvl w:val="0"/>
          <w:numId w:val="38"/>
        </w:numPr>
        <w:shd w:val="clear" w:color="auto" w:fill="FFFFFF"/>
        <w:spacing w:after="100" w:afterAutospacing="1" w:line="160" w:lineRule="atLeast"/>
        <w:jc w:val="both"/>
        <w:rPr>
          <w:rFonts w:cs="Times New Roman"/>
          <w:szCs w:val="20"/>
          <w:lang w:eastAsia="en-US"/>
        </w:rPr>
      </w:pPr>
      <w:r>
        <w:rPr>
          <w:rFonts w:cs="Times New Roman"/>
          <w:szCs w:val="20"/>
          <w:lang w:eastAsia="en-US"/>
        </w:rPr>
        <w:t>Short cut</w:t>
      </w:r>
    </w:p>
    <w:p w14:paraId="003B07F2" w14:textId="7BE142F8" w:rsidR="00864F3F" w:rsidRDefault="00864F3F" w:rsidP="00864F3F">
      <w:pPr>
        <w:pStyle w:val="NormalWeb"/>
        <w:shd w:val="clear" w:color="auto" w:fill="FFFFFF"/>
        <w:spacing w:after="100" w:afterAutospacing="1" w:line="160" w:lineRule="atLeast"/>
        <w:ind w:left="720"/>
        <w:jc w:val="both"/>
        <w:rPr>
          <w:rFonts w:cs="Times New Roman"/>
          <w:szCs w:val="20"/>
          <w:lang w:eastAsia="en-US"/>
        </w:rPr>
      </w:pPr>
      <w:r>
        <w:rPr>
          <w:rFonts w:cs="Times New Roman"/>
          <w:szCs w:val="20"/>
          <w:lang w:eastAsia="en-US"/>
        </w:rPr>
        <w:t xml:space="preserve">Alt + IBN </w:t>
      </w:r>
      <w:r>
        <w:rPr>
          <w:rFonts w:cs="Times New Roman"/>
          <w:szCs w:val="20"/>
          <w:lang w:eastAsia="en-US"/>
        </w:rPr>
        <w:tab/>
        <w:t>insert all kinds of “break”</w:t>
      </w:r>
    </w:p>
    <w:p w14:paraId="0BD310BE" w14:textId="7FEB8633" w:rsidR="00864F3F" w:rsidRDefault="00864F3F" w:rsidP="00864F3F">
      <w:pPr>
        <w:pStyle w:val="NormalWeb"/>
        <w:shd w:val="clear" w:color="auto" w:fill="FFFFFF"/>
        <w:spacing w:after="100" w:afterAutospacing="1" w:line="160" w:lineRule="atLeast"/>
        <w:ind w:left="720"/>
        <w:jc w:val="both"/>
        <w:rPr>
          <w:rFonts w:cs="Times New Roman"/>
          <w:szCs w:val="20"/>
          <w:lang w:eastAsia="en-US"/>
        </w:rPr>
      </w:pPr>
      <w:r>
        <w:rPr>
          <w:rFonts w:cs="Times New Roman"/>
          <w:szCs w:val="20"/>
          <w:lang w:eastAsia="en-US"/>
        </w:rPr>
        <w:t>Ctrl + 1</w:t>
      </w:r>
      <w:r>
        <w:rPr>
          <w:rFonts w:cs="Times New Roman"/>
          <w:szCs w:val="20"/>
          <w:lang w:eastAsia="en-US"/>
        </w:rPr>
        <w:tab/>
        <w:t>first-order title</w:t>
      </w:r>
    </w:p>
    <w:p w14:paraId="3B360B30" w14:textId="7D04BC91" w:rsidR="00864F3F" w:rsidRDefault="00864F3F" w:rsidP="00864F3F">
      <w:pPr>
        <w:pStyle w:val="NormalWeb"/>
        <w:shd w:val="clear" w:color="auto" w:fill="FFFFFF"/>
        <w:spacing w:after="100" w:afterAutospacing="1" w:line="160" w:lineRule="atLeast"/>
        <w:ind w:left="720"/>
        <w:jc w:val="both"/>
        <w:rPr>
          <w:rFonts w:cs="Times New Roman"/>
          <w:szCs w:val="20"/>
          <w:lang w:eastAsia="en-US"/>
        </w:rPr>
      </w:pPr>
      <w:r>
        <w:rPr>
          <w:rFonts w:cs="Times New Roman"/>
          <w:szCs w:val="20"/>
          <w:lang w:eastAsia="en-US"/>
        </w:rPr>
        <w:t>Ctrl + 2</w:t>
      </w:r>
      <w:r>
        <w:rPr>
          <w:rFonts w:cs="Times New Roman"/>
          <w:szCs w:val="20"/>
          <w:lang w:eastAsia="en-US"/>
        </w:rPr>
        <w:tab/>
        <w:t>second-order title</w:t>
      </w:r>
    </w:p>
    <w:p w14:paraId="7BC58DA7" w14:textId="75F44379" w:rsidR="00747479" w:rsidRDefault="00747479" w:rsidP="00747479">
      <w:pPr>
        <w:pStyle w:val="NormalWeb"/>
        <w:shd w:val="clear" w:color="auto" w:fill="FFFFFF"/>
        <w:spacing w:after="100" w:afterAutospacing="1" w:line="160" w:lineRule="atLeast"/>
        <w:jc w:val="both"/>
        <w:rPr>
          <w:rFonts w:cs="Times New Roman"/>
          <w:szCs w:val="20"/>
          <w:lang w:eastAsia="en-US"/>
        </w:rPr>
      </w:pPr>
    </w:p>
    <w:p w14:paraId="000B5FF3" w14:textId="77777777" w:rsidR="00864F3F" w:rsidRPr="009E1A96" w:rsidRDefault="00864F3F" w:rsidP="00864F3F">
      <w:pPr>
        <w:pStyle w:val="NormalWeb"/>
        <w:shd w:val="clear" w:color="auto" w:fill="FFFFFF"/>
        <w:spacing w:after="100" w:afterAutospacing="1" w:line="160" w:lineRule="atLeast"/>
        <w:ind w:left="720"/>
        <w:jc w:val="both"/>
        <w:rPr>
          <w:rFonts w:cs="Times New Roman"/>
          <w:szCs w:val="20"/>
          <w:lang w:eastAsia="en-US"/>
        </w:rPr>
      </w:pPr>
    </w:p>
    <w:p w14:paraId="171EEA7C" w14:textId="3CDBE7F3" w:rsidR="00AD409F" w:rsidRDefault="00AD409F">
      <w:r>
        <w:br w:type="page"/>
      </w:r>
    </w:p>
    <w:p w14:paraId="218D1CBC" w14:textId="7443EBB6" w:rsidR="007D07E5" w:rsidRDefault="007D07E5" w:rsidP="007D07E5">
      <w:pPr>
        <w:pStyle w:val="ReportLevel1"/>
      </w:pPr>
      <w:r>
        <w:lastRenderedPageBreak/>
        <w:t>Very Good Advice from others</w:t>
      </w:r>
    </w:p>
    <w:p w14:paraId="3D941059" w14:textId="15AAC16C" w:rsidR="007D07E5" w:rsidRDefault="007D07E5" w:rsidP="007D07E5">
      <w:pPr>
        <w:pStyle w:val="ReportText"/>
        <w:numPr>
          <w:ilvl w:val="0"/>
          <w:numId w:val="30"/>
        </w:numPr>
      </w:pPr>
      <w:r>
        <w:t>Refine the file management system to make the working process very clear and efficient. Most importantly, it would be possible to find them again after many months later.</w:t>
      </w:r>
    </w:p>
    <w:p w14:paraId="5514AFD7" w14:textId="19A59238" w:rsidR="007D07E5" w:rsidRDefault="007D07E5" w:rsidP="007D07E5">
      <w:pPr>
        <w:pStyle w:val="ReportText"/>
        <w:numPr>
          <w:ilvl w:val="0"/>
          <w:numId w:val="30"/>
        </w:numPr>
      </w:pPr>
      <w:r>
        <w:t>Important data need to be kept for more than ten years. So keep them safe and easy to find. Especially, when there are many rounds study, make sure what is the purpose of each-round’s study.</w:t>
      </w:r>
    </w:p>
    <w:p w14:paraId="7FE72629" w14:textId="327D790E" w:rsidR="007D07E5" w:rsidRPr="001A500D" w:rsidRDefault="007D07E5" w:rsidP="007D07E5">
      <w:pPr>
        <w:pStyle w:val="ReportText"/>
        <w:numPr>
          <w:ilvl w:val="0"/>
          <w:numId w:val="30"/>
        </w:numPr>
      </w:pPr>
      <w:r>
        <w:t>When you receive a new project task, you must think though the working process. What will be needed, what is the problem</w:t>
      </w:r>
      <w:r w:rsidR="00672FE9">
        <w:t>, detail</w:t>
      </w:r>
      <w:r>
        <w:t xml:space="preserve"> and draft a list clearly.</w:t>
      </w:r>
    </w:p>
    <w:sectPr w:rsidR="007D07E5" w:rsidRPr="001A500D" w:rsidSect="0024075C">
      <w:headerReference w:type="default" r:id="rId43"/>
      <w:footerReference w:type="default" r:id="rId44"/>
      <w:pgSz w:w="11907" w:h="16839" w:code="9"/>
      <w:pgMar w:top="1701" w:right="1985" w:bottom="1418" w:left="1985"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ser Help" w:date="2014-04-09T13:43:00Z" w:initials="HELP">
    <w:p w14:paraId="581C6D44" w14:textId="77777777" w:rsidR="00BE20C7" w:rsidRDefault="00BE20C7" w:rsidP="00217655">
      <w:pPr>
        <w:spacing w:line="120" w:lineRule="exact"/>
        <w:rPr>
          <w:rFonts w:ascii="Arial" w:hAnsi="Arial" w:cs="Arial"/>
          <w:i/>
          <w:iCs/>
          <w:sz w:val="16"/>
          <w:szCs w:val="16"/>
        </w:rPr>
      </w:pPr>
      <w:r>
        <w:rPr>
          <w:rStyle w:val="CommentReference"/>
        </w:rPr>
        <w:annotationRef/>
      </w:r>
    </w:p>
    <w:p w14:paraId="5598ADCE" w14:textId="77777777" w:rsidR="00BE20C7" w:rsidRDefault="00BE20C7" w:rsidP="00217655">
      <w:pPr>
        <w:rPr>
          <w:rFonts w:ascii="Arial" w:hAnsi="Arial" w:cs="Arial"/>
          <w:i/>
          <w:iCs/>
          <w:sz w:val="16"/>
          <w:szCs w:val="16"/>
        </w:rPr>
      </w:pPr>
      <w:r w:rsidRPr="00E6778A">
        <w:rPr>
          <w:rFonts w:ascii="Arial" w:hAnsi="Arial" w:cs="Arial"/>
          <w:i/>
          <w:iCs/>
          <w:sz w:val="16"/>
          <w:szCs w:val="16"/>
        </w:rPr>
        <w:t>To c</w:t>
      </w:r>
      <w:r>
        <w:rPr>
          <w:rFonts w:ascii="Arial" w:hAnsi="Arial" w:cs="Arial"/>
          <w:i/>
          <w:iCs/>
          <w:sz w:val="16"/>
          <w:szCs w:val="16"/>
        </w:rPr>
        <w:t xml:space="preserve">lose this Help Notes pane, click </w:t>
      </w:r>
      <w:r>
        <w:rPr>
          <w:rFonts w:ascii="Arial" w:hAnsi="Arial" w:cs="Arial"/>
          <w:i/>
          <w:iCs/>
          <w:noProof/>
          <w:sz w:val="16"/>
          <w:szCs w:val="16"/>
          <w:lang w:val="en-US"/>
        </w:rPr>
        <w:drawing>
          <wp:inline distT="0" distB="0" distL="0" distR="0" wp14:anchorId="58353703" wp14:editId="0C8C4C5A">
            <wp:extent cx="104775" cy="11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button very small.jpg"/>
                    <pic:cNvPicPr/>
                  </pic:nvPicPr>
                  <pic:blipFill>
                    <a:blip r:embed="rId1">
                      <a:extLst>
                        <a:ext uri="{28A0092B-C50C-407E-A947-70E740481C1C}">
                          <a14:useLocalDpi xmlns:a14="http://schemas.microsoft.com/office/drawing/2010/main" val="0"/>
                        </a:ext>
                      </a:extLst>
                    </a:blip>
                    <a:stretch>
                      <a:fillRect/>
                    </a:stretch>
                  </pic:blipFill>
                  <pic:spPr>
                    <a:xfrm>
                      <a:off x="0" y="0"/>
                      <a:ext cx="104775" cy="114300"/>
                    </a:xfrm>
                    <a:prstGeom prst="rect">
                      <a:avLst/>
                    </a:prstGeom>
                  </pic:spPr>
                </pic:pic>
              </a:graphicData>
            </a:graphic>
          </wp:inline>
        </w:drawing>
      </w:r>
      <w:r>
        <w:rPr>
          <w:rFonts w:ascii="Arial" w:hAnsi="Arial" w:cs="Arial"/>
          <w:i/>
          <w:iCs/>
          <w:sz w:val="16"/>
          <w:szCs w:val="16"/>
        </w:rPr>
        <w:t xml:space="preserve"> above.</w:t>
      </w:r>
    </w:p>
    <w:p w14:paraId="5D50AB73" w14:textId="77777777" w:rsidR="00BE20C7" w:rsidRDefault="00BE20C7" w:rsidP="00217655">
      <w:pPr>
        <w:rPr>
          <w:rFonts w:ascii="Arial" w:hAnsi="Arial" w:cs="Arial"/>
          <w:i/>
          <w:iCs/>
          <w:sz w:val="16"/>
          <w:szCs w:val="16"/>
        </w:rPr>
      </w:pPr>
      <w:r w:rsidRPr="00E6778A">
        <w:rPr>
          <w:rFonts w:ascii="Arial" w:hAnsi="Arial" w:cs="Arial"/>
          <w:i/>
          <w:iCs/>
          <w:sz w:val="16"/>
          <w:szCs w:val="16"/>
        </w:rPr>
        <w:t>(To re-open Help Notes</w:t>
      </w:r>
      <w:r>
        <w:rPr>
          <w:rFonts w:ascii="Arial" w:hAnsi="Arial" w:cs="Arial"/>
          <w:i/>
          <w:iCs/>
          <w:sz w:val="16"/>
          <w:szCs w:val="16"/>
        </w:rPr>
        <w:t xml:space="preserve"> pane </w:t>
      </w:r>
      <w:r w:rsidRPr="00E6778A">
        <w:rPr>
          <w:rFonts w:ascii="Arial" w:hAnsi="Arial" w:cs="Arial"/>
          <w:i/>
          <w:iCs/>
          <w:sz w:val="16"/>
          <w:szCs w:val="16"/>
        </w:rPr>
        <w:t xml:space="preserve">click </w:t>
      </w:r>
      <w:r>
        <w:rPr>
          <w:rFonts w:ascii="Arial" w:hAnsi="Arial" w:cs="Arial"/>
          <w:i/>
          <w:iCs/>
          <w:noProof/>
          <w:sz w:val="16"/>
          <w:szCs w:val="16"/>
          <w:lang w:val="en-US"/>
        </w:rPr>
        <w:drawing>
          <wp:inline distT="0" distB="0" distL="0" distR="0" wp14:anchorId="7D59DF80" wp14:editId="7BE02449">
            <wp:extent cx="123825" cy="12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button small.jpg"/>
                    <pic:cNvPicPr/>
                  </pic:nvPicPr>
                  <pic:blipFill>
                    <a:blip r:embed="rId2">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rFonts w:ascii="Arial" w:hAnsi="Arial" w:cs="Arial"/>
          <w:i/>
          <w:iCs/>
          <w:sz w:val="16"/>
          <w:szCs w:val="16"/>
        </w:rPr>
        <w:t xml:space="preserve"> </w:t>
      </w:r>
      <w:r w:rsidRPr="00E6778A">
        <w:rPr>
          <w:rFonts w:ascii="Arial" w:hAnsi="Arial" w:cs="Arial"/>
          <w:i/>
          <w:iCs/>
          <w:sz w:val="16"/>
          <w:szCs w:val="16"/>
        </w:rPr>
        <w:t xml:space="preserve">on </w:t>
      </w:r>
      <w:r>
        <w:rPr>
          <w:rFonts w:ascii="Arial" w:hAnsi="Arial" w:cs="Arial"/>
          <w:i/>
          <w:iCs/>
          <w:sz w:val="16"/>
          <w:szCs w:val="16"/>
        </w:rPr>
        <w:t xml:space="preserve">upper left </w:t>
      </w:r>
      <w:r w:rsidRPr="00E6778A">
        <w:rPr>
          <w:rFonts w:ascii="Arial" w:hAnsi="Arial" w:cs="Arial"/>
          <w:i/>
          <w:iCs/>
          <w:sz w:val="16"/>
          <w:szCs w:val="16"/>
        </w:rPr>
        <w:t>Q</w:t>
      </w:r>
      <w:r>
        <w:rPr>
          <w:rFonts w:ascii="Arial" w:hAnsi="Arial" w:cs="Arial"/>
          <w:i/>
          <w:iCs/>
          <w:sz w:val="16"/>
          <w:szCs w:val="16"/>
        </w:rPr>
        <w:t>uick Access toolbar.)</w:t>
      </w:r>
    </w:p>
    <w:p w14:paraId="7ACE3F07" w14:textId="77777777" w:rsidR="00BE20C7" w:rsidRDefault="00BE20C7" w:rsidP="00217655">
      <w:pPr>
        <w:spacing w:line="120" w:lineRule="exact"/>
        <w:rPr>
          <w:rFonts w:ascii="Arial" w:hAnsi="Arial"/>
          <w:i/>
          <w:sz w:val="16"/>
          <w:szCs w:val="16"/>
        </w:rPr>
      </w:pPr>
    </w:p>
    <w:p w14:paraId="5554F118" w14:textId="77777777" w:rsidR="00BE20C7" w:rsidRPr="003576F0" w:rsidRDefault="00BE20C7" w:rsidP="00217655">
      <w:pPr>
        <w:spacing w:line="120" w:lineRule="exact"/>
        <w:rPr>
          <w:rFonts w:ascii="Arial" w:hAnsi="Arial"/>
          <w:i/>
          <w:sz w:val="16"/>
          <w:szCs w:val="16"/>
        </w:rPr>
      </w:pPr>
    </w:p>
    <w:p w14:paraId="36B201CE" w14:textId="77777777" w:rsidR="00BE20C7" w:rsidRDefault="00BE20C7" w:rsidP="00217655">
      <w:pPr>
        <w:pStyle w:val="CommentText"/>
        <w:spacing w:line="240" w:lineRule="auto"/>
        <w:rPr>
          <w:color w:val="FF0000"/>
        </w:rPr>
      </w:pPr>
      <w:r w:rsidRPr="00201860">
        <w:rPr>
          <w:b/>
        </w:rPr>
        <w:t xml:space="preserve">Scroll through ALL </w:t>
      </w:r>
      <w:r>
        <w:rPr>
          <w:b/>
        </w:rPr>
        <w:t>help notes</w:t>
      </w:r>
      <w:r w:rsidRPr="00201860">
        <w:rPr>
          <w:b/>
        </w:rPr>
        <w:t xml:space="preserve"> below for a tutorial on report writing.</w:t>
      </w:r>
      <w:r>
        <w:t xml:space="preserve"> </w:t>
      </w:r>
      <w:r w:rsidRPr="00201860">
        <w:rPr>
          <w:color w:val="FF0000"/>
        </w:rPr>
        <w:t xml:space="preserve">Most importantly, avoid deleting </w:t>
      </w:r>
      <w:r>
        <w:rPr>
          <w:color w:val="FF0000"/>
        </w:rPr>
        <w:t>S</w:t>
      </w:r>
      <w:r w:rsidRPr="00201860">
        <w:rPr>
          <w:color w:val="FF0000"/>
        </w:rPr>
        <w:t xml:space="preserve">ection </w:t>
      </w:r>
      <w:r>
        <w:rPr>
          <w:color w:val="FF0000"/>
        </w:rPr>
        <w:t>B</w:t>
      </w:r>
      <w:r w:rsidRPr="00201860">
        <w:rPr>
          <w:color w:val="FF0000"/>
        </w:rPr>
        <w:t xml:space="preserve">reaks (holding vital formatting) by making them visible using </w:t>
      </w:r>
      <w:r w:rsidRPr="00460492">
        <w:rPr>
          <w:b/>
          <w:color w:val="FF0000"/>
        </w:rPr>
        <w:t>Show/Hide</w:t>
      </w:r>
      <w:r w:rsidRPr="00201860">
        <w:rPr>
          <w:color w:val="FF0000"/>
        </w:rPr>
        <w:t xml:space="preserve"> </w:t>
      </w:r>
      <w:r>
        <w:rPr>
          <w:color w:val="FF0000"/>
        </w:rPr>
        <w:t>butt</w:t>
      </w:r>
      <w:r w:rsidRPr="00201860">
        <w:rPr>
          <w:color w:val="FF0000"/>
        </w:rPr>
        <w:t xml:space="preserve">on (Home </w:t>
      </w:r>
      <w:r>
        <w:rPr>
          <w:color w:val="FF0000"/>
        </w:rPr>
        <w:t xml:space="preserve">tab, </w:t>
      </w:r>
      <w:r w:rsidRPr="00201860">
        <w:rPr>
          <w:color w:val="FF0000"/>
        </w:rPr>
        <w:t>Paragraph group).</w:t>
      </w:r>
    </w:p>
    <w:p w14:paraId="65FC1EBD" w14:textId="77777777" w:rsidR="00BE20C7" w:rsidRDefault="00BE20C7" w:rsidP="00217655">
      <w:pPr>
        <w:pStyle w:val="CommentText"/>
        <w:spacing w:line="120" w:lineRule="exact"/>
        <w:rPr>
          <w:noProof/>
        </w:rPr>
      </w:pPr>
    </w:p>
    <w:p w14:paraId="14342FE0" w14:textId="77777777" w:rsidR="00BE20C7" w:rsidRPr="00333A93" w:rsidRDefault="00BE20C7" w:rsidP="00217655">
      <w:pPr>
        <w:pStyle w:val="CommentText"/>
        <w:spacing w:line="240" w:lineRule="auto"/>
        <w:rPr>
          <w:noProof/>
        </w:rPr>
      </w:pPr>
      <w:r>
        <w:rPr>
          <w:noProof/>
          <w:lang w:val="en-US"/>
        </w:rPr>
        <w:drawing>
          <wp:inline distT="0" distB="0" distL="0" distR="0" wp14:anchorId="60DD0F36" wp14:editId="1B9D6CDA">
            <wp:extent cx="41719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Hide small.jpg"/>
                    <pic:cNvPicPr/>
                  </pic:nvPicPr>
                  <pic:blipFill>
                    <a:blip r:embed="rId3">
                      <a:extLst>
                        <a:ext uri="{28A0092B-C50C-407E-A947-70E740481C1C}">
                          <a14:useLocalDpi xmlns:a14="http://schemas.microsoft.com/office/drawing/2010/main" val="0"/>
                        </a:ext>
                      </a:extLst>
                    </a:blip>
                    <a:stretch>
                      <a:fillRect/>
                    </a:stretch>
                  </pic:blipFill>
                  <pic:spPr>
                    <a:xfrm>
                      <a:off x="0" y="0"/>
                      <a:ext cx="4171950" cy="1095375"/>
                    </a:xfrm>
                    <a:prstGeom prst="rect">
                      <a:avLst/>
                    </a:prstGeom>
                  </pic:spPr>
                </pic:pic>
              </a:graphicData>
            </a:graphic>
          </wp:inline>
        </w:drawing>
      </w:r>
    </w:p>
    <w:p w14:paraId="311D577A" w14:textId="77777777" w:rsidR="00BE20C7" w:rsidRDefault="00BE20C7" w:rsidP="00217655">
      <w:pPr>
        <w:pStyle w:val="CommentText"/>
        <w:spacing w:line="240" w:lineRule="auto"/>
      </w:pPr>
      <w:r w:rsidRPr="00646224">
        <w:t>The</w:t>
      </w:r>
      <w:r w:rsidRPr="00646224">
        <w:rPr>
          <w:b/>
        </w:rPr>
        <w:t xml:space="preserve"> </w:t>
      </w:r>
      <w:r w:rsidRPr="00646224">
        <w:t>upper left "</w:t>
      </w:r>
      <w:r w:rsidRPr="00646224">
        <w:rPr>
          <w:b/>
        </w:rPr>
        <w:t>Quick Access toolbar"</w:t>
      </w:r>
      <w:r w:rsidRPr="00646224">
        <w:t xml:space="preserve"> </w:t>
      </w:r>
      <w:r w:rsidRPr="00646224">
        <w:rPr>
          <w:b/>
        </w:rPr>
        <w:t>(QAT)</w:t>
      </w:r>
      <w:r w:rsidRPr="00646224">
        <w:t xml:space="preserve"> contains </w:t>
      </w:r>
      <w:r>
        <w:t xml:space="preserve">time-saving </w:t>
      </w:r>
      <w:r w:rsidRPr="00646224">
        <w:t xml:space="preserve">buttons to </w:t>
      </w:r>
      <w:r>
        <w:t>perform various tasks. Place cursor over any button to produce an explanatory tip.</w:t>
      </w:r>
    </w:p>
    <w:p w14:paraId="4DB1B883" w14:textId="77777777" w:rsidR="00BE20C7" w:rsidRDefault="00BE20C7" w:rsidP="00217655">
      <w:pPr>
        <w:pStyle w:val="CommentText"/>
        <w:spacing w:line="120" w:lineRule="exact"/>
      </w:pPr>
    </w:p>
    <w:p w14:paraId="36006796" w14:textId="77777777" w:rsidR="00BE20C7" w:rsidRDefault="00BE20C7" w:rsidP="00217655">
      <w:pPr>
        <w:pStyle w:val="CommentText"/>
        <w:spacing w:line="240" w:lineRule="auto"/>
      </w:pPr>
      <w:r>
        <w:rPr>
          <w:noProof/>
          <w:lang w:val="en-US"/>
        </w:rPr>
        <w:drawing>
          <wp:inline distT="0" distB="0" distL="0" distR="0" wp14:anchorId="01659FB2" wp14:editId="32AC217E">
            <wp:extent cx="2667000" cy="51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smallest.jpg"/>
                    <pic:cNvPicPr/>
                  </pic:nvPicPr>
                  <pic:blipFill>
                    <a:blip r:embed="rId4">
                      <a:extLst>
                        <a:ext uri="{28A0092B-C50C-407E-A947-70E740481C1C}">
                          <a14:useLocalDpi xmlns:a14="http://schemas.microsoft.com/office/drawing/2010/main" val="0"/>
                        </a:ext>
                      </a:extLst>
                    </a:blip>
                    <a:stretch>
                      <a:fillRect/>
                    </a:stretch>
                  </pic:blipFill>
                  <pic:spPr>
                    <a:xfrm>
                      <a:off x="0" y="0"/>
                      <a:ext cx="2667000" cy="514350"/>
                    </a:xfrm>
                    <a:prstGeom prst="rect">
                      <a:avLst/>
                    </a:prstGeom>
                  </pic:spPr>
                </pic:pic>
              </a:graphicData>
            </a:graphic>
          </wp:inline>
        </w:drawing>
      </w:r>
    </w:p>
    <w:p w14:paraId="4892B1D8" w14:textId="77777777" w:rsidR="00BE20C7" w:rsidRDefault="00BE20C7" w:rsidP="00217655">
      <w:pPr>
        <w:pStyle w:val="CommentText"/>
        <w:spacing w:line="120" w:lineRule="exact"/>
      </w:pPr>
    </w:p>
    <w:p w14:paraId="3EBD88D4" w14:textId="77777777" w:rsidR="00BE20C7" w:rsidRDefault="00BE20C7" w:rsidP="00217655">
      <w:pPr>
        <w:pStyle w:val="CommentText"/>
        <w:spacing w:line="240" w:lineRule="auto"/>
        <w:rPr>
          <w:b/>
          <w:color w:val="FF0000"/>
        </w:rPr>
      </w:pPr>
      <w:r w:rsidRPr="00D61124">
        <w:rPr>
          <w:b/>
          <w:color w:val="FF0000"/>
        </w:rPr>
        <w:t>Front Cover</w:t>
      </w:r>
      <w:r>
        <w:rPr>
          <w:b/>
          <w:color w:val="FF0000"/>
        </w:rPr>
        <w:t xml:space="preserve"> (and Title Block)</w:t>
      </w:r>
    </w:p>
    <w:p w14:paraId="0837134C" w14:textId="77777777" w:rsidR="00BE20C7" w:rsidRPr="00827720" w:rsidRDefault="00BE20C7" w:rsidP="00217655">
      <w:pPr>
        <w:pStyle w:val="CommentText"/>
        <w:spacing w:line="60" w:lineRule="exact"/>
      </w:pPr>
    </w:p>
    <w:p w14:paraId="43EBFBC3" w14:textId="77777777" w:rsidR="00BE20C7" w:rsidRDefault="00BE20C7" w:rsidP="00217655">
      <w:pPr>
        <w:rPr>
          <w:rFonts w:ascii="Arial" w:hAnsi="Arial"/>
          <w:sz w:val="18"/>
        </w:rPr>
      </w:pPr>
      <w:r w:rsidRPr="00646224">
        <w:rPr>
          <w:rFonts w:ascii="Arial" w:hAnsi="Arial"/>
          <w:sz w:val="18"/>
        </w:rPr>
        <w:t xml:space="preserve">Any text updated within the </w:t>
      </w:r>
      <w:r>
        <w:rPr>
          <w:rFonts w:ascii="Arial" w:hAnsi="Arial"/>
          <w:sz w:val="18"/>
        </w:rPr>
        <w:t xml:space="preserve">Title Block </w:t>
      </w:r>
      <w:r w:rsidRPr="00646224">
        <w:rPr>
          <w:rFonts w:ascii="Arial" w:hAnsi="Arial"/>
          <w:sz w:val="18"/>
        </w:rPr>
        <w:t xml:space="preserve">will automatically reflect in headers, footers and on all other pages </w:t>
      </w:r>
      <w:r w:rsidRPr="00EB242D">
        <w:rPr>
          <w:rFonts w:ascii="Arial" w:hAnsi="Arial"/>
          <w:sz w:val="18"/>
          <w:u w:val="single"/>
        </w:rPr>
        <w:t>except</w:t>
      </w:r>
      <w:r>
        <w:rPr>
          <w:rFonts w:ascii="Arial" w:hAnsi="Arial"/>
          <w:sz w:val="18"/>
        </w:rPr>
        <w:t xml:space="preserve"> </w:t>
      </w:r>
      <w:r w:rsidRPr="00646224">
        <w:rPr>
          <w:rFonts w:ascii="Arial" w:hAnsi="Arial"/>
          <w:sz w:val="18"/>
        </w:rPr>
        <w:t xml:space="preserve">the Document Verification, which is a historical record and must be filled in </w:t>
      </w:r>
      <w:r w:rsidRPr="00646224">
        <w:rPr>
          <w:rFonts w:ascii="Arial" w:hAnsi="Arial"/>
          <w:b/>
          <w:sz w:val="18"/>
        </w:rPr>
        <w:t>manually</w:t>
      </w:r>
      <w:r w:rsidRPr="00646224">
        <w:rPr>
          <w:rFonts w:ascii="Arial" w:hAnsi="Arial"/>
          <w:sz w:val="18"/>
        </w:rPr>
        <w:t xml:space="preserve"> (or via </w:t>
      </w:r>
      <w:r w:rsidRPr="00EB242D">
        <w:rPr>
          <w:rFonts w:ascii="Arial" w:hAnsi="Arial"/>
          <w:b/>
          <w:sz w:val="18"/>
        </w:rPr>
        <w:t xml:space="preserve">QAT &gt; </w:t>
      </w:r>
      <w:r w:rsidRPr="00646224">
        <w:rPr>
          <w:rFonts w:ascii="Arial" w:hAnsi="Arial"/>
          <w:b/>
          <w:sz w:val="18"/>
        </w:rPr>
        <w:t>Revision</w:t>
      </w:r>
      <w:r w:rsidRPr="00646224">
        <w:rPr>
          <w:rFonts w:ascii="Arial" w:hAnsi="Arial"/>
          <w:sz w:val="18"/>
        </w:rPr>
        <w:t>).</w:t>
      </w:r>
    </w:p>
    <w:p w14:paraId="4F2647AC" w14:textId="77777777" w:rsidR="00BE20C7" w:rsidRPr="00827720" w:rsidRDefault="00BE20C7" w:rsidP="00217655">
      <w:pPr>
        <w:pStyle w:val="CommentText"/>
        <w:spacing w:line="60" w:lineRule="exact"/>
      </w:pPr>
    </w:p>
    <w:p w14:paraId="0A98778A" w14:textId="77777777" w:rsidR="00BE20C7" w:rsidRDefault="00BE20C7" w:rsidP="00217655">
      <w:pPr>
        <w:rPr>
          <w:rFonts w:ascii="Arial" w:hAnsi="Arial" w:cs="Arial"/>
          <w:i/>
          <w:sz w:val="18"/>
          <w:szCs w:val="18"/>
        </w:rPr>
      </w:pPr>
      <w:r w:rsidRPr="001F54EA">
        <w:rPr>
          <w:rFonts w:ascii="Arial" w:hAnsi="Arial" w:cs="Arial"/>
          <w:i/>
          <w:sz w:val="18"/>
          <w:szCs w:val="18"/>
        </w:rPr>
        <w:t xml:space="preserve">Warning: Revision &amp; Date will not display if you exceed </w:t>
      </w:r>
      <w:r w:rsidRPr="00D61124">
        <w:rPr>
          <w:rFonts w:ascii="Arial" w:hAnsi="Arial" w:cs="Arial"/>
          <w:b/>
          <w:i/>
          <w:sz w:val="18"/>
          <w:szCs w:val="18"/>
        </w:rPr>
        <w:t>7 lines</w:t>
      </w:r>
      <w:r>
        <w:rPr>
          <w:rFonts w:ascii="Arial" w:hAnsi="Arial" w:cs="Arial"/>
          <w:b/>
          <w:i/>
          <w:sz w:val="18"/>
          <w:szCs w:val="18"/>
        </w:rPr>
        <w:t xml:space="preserve"> in total</w:t>
      </w:r>
      <w:r w:rsidRPr="001F54EA">
        <w:rPr>
          <w:rFonts w:ascii="Arial" w:hAnsi="Arial" w:cs="Arial"/>
          <w:i/>
          <w:sz w:val="18"/>
          <w:szCs w:val="18"/>
        </w:rPr>
        <w:t xml:space="preserve"> for Client</w:t>
      </w:r>
      <w:r>
        <w:rPr>
          <w:rFonts w:ascii="Arial" w:hAnsi="Arial" w:cs="Arial"/>
          <w:i/>
          <w:sz w:val="18"/>
          <w:szCs w:val="18"/>
        </w:rPr>
        <w:t>'s</w:t>
      </w:r>
      <w:r w:rsidRPr="001F54EA">
        <w:rPr>
          <w:rFonts w:ascii="Arial" w:hAnsi="Arial" w:cs="Arial"/>
          <w:i/>
          <w:sz w:val="18"/>
          <w:szCs w:val="18"/>
        </w:rPr>
        <w:t xml:space="preserve"> Name, Project Title &amp; Report Title combined.</w:t>
      </w:r>
    </w:p>
    <w:p w14:paraId="162EABBF" w14:textId="77777777" w:rsidR="00BE20C7" w:rsidRPr="00646224" w:rsidRDefault="00BE20C7" w:rsidP="00217655">
      <w:pPr>
        <w:spacing w:line="120" w:lineRule="exact"/>
        <w:rPr>
          <w:rFonts w:ascii="Arial" w:hAnsi="Arial"/>
          <w:sz w:val="18"/>
        </w:rPr>
      </w:pPr>
    </w:p>
    <w:p w14:paraId="177F8439" w14:textId="77777777" w:rsidR="00BE20C7" w:rsidRDefault="00BE20C7" w:rsidP="00217655">
      <w:pPr>
        <w:pStyle w:val="CommentText"/>
        <w:spacing w:line="240" w:lineRule="auto"/>
      </w:pPr>
      <w:r>
        <w:rPr>
          <w:noProof/>
          <w:lang w:val="en-US"/>
        </w:rPr>
        <w:drawing>
          <wp:inline distT="0" distB="0" distL="0" distR="0" wp14:anchorId="108DB099" wp14:editId="26BCAA0C">
            <wp:extent cx="2461333" cy="188406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463729" cy="1885896"/>
                    </a:xfrm>
                    <a:prstGeom prst="rect">
                      <a:avLst/>
                    </a:prstGeom>
                  </pic:spPr>
                </pic:pic>
              </a:graphicData>
            </a:graphic>
          </wp:inline>
        </w:drawing>
      </w:r>
    </w:p>
    <w:p w14:paraId="12003D46" w14:textId="77777777" w:rsidR="00BE20C7" w:rsidRDefault="00BE20C7" w:rsidP="00217655">
      <w:pPr>
        <w:pStyle w:val="CommentText"/>
        <w:spacing w:line="240" w:lineRule="auto"/>
        <w:rPr>
          <w:rFonts w:cs="Arial"/>
          <w:szCs w:val="18"/>
        </w:rPr>
      </w:pPr>
      <w:r>
        <w:rPr>
          <w:rFonts w:cs="Arial"/>
          <w:szCs w:val="18"/>
        </w:rPr>
        <w:t xml:space="preserve">For </w:t>
      </w:r>
      <w:r w:rsidRPr="00EB242D">
        <w:rPr>
          <w:rFonts w:cs="Arial"/>
          <w:color w:val="FF0000"/>
          <w:szCs w:val="18"/>
        </w:rPr>
        <w:t>best print quality</w:t>
      </w:r>
      <w:r>
        <w:rPr>
          <w:rFonts w:cs="Arial"/>
          <w:szCs w:val="18"/>
        </w:rPr>
        <w:t xml:space="preserve"> use </w:t>
      </w:r>
      <w:r w:rsidRPr="00D80C61">
        <w:rPr>
          <w:rFonts w:cs="Arial"/>
          <w:b/>
          <w:szCs w:val="18"/>
        </w:rPr>
        <w:t xml:space="preserve">QAT &gt; </w:t>
      </w:r>
      <w:r w:rsidRPr="00D61124">
        <w:rPr>
          <w:rFonts w:cs="Arial"/>
          <w:b/>
          <w:szCs w:val="18"/>
        </w:rPr>
        <w:t>Print Options &gt; Create PDF</w:t>
      </w:r>
    </w:p>
    <w:p w14:paraId="2E3B739B" w14:textId="77777777" w:rsidR="00BE20C7" w:rsidRDefault="00BE20C7" w:rsidP="00217655">
      <w:pPr>
        <w:spacing w:line="120" w:lineRule="exact"/>
        <w:rPr>
          <w:rFonts w:ascii="Arial" w:hAnsi="Arial" w:cs="Arial"/>
          <w:sz w:val="18"/>
          <w:szCs w:val="18"/>
        </w:rPr>
      </w:pPr>
    </w:p>
    <w:p w14:paraId="39CEDE98" w14:textId="77777777" w:rsidR="00BE20C7" w:rsidRDefault="00BE20C7" w:rsidP="00217655">
      <w:pPr>
        <w:rPr>
          <w:rFonts w:ascii="Arial" w:hAnsi="Arial" w:cs="Arial"/>
          <w:sz w:val="18"/>
          <w:szCs w:val="18"/>
        </w:rPr>
      </w:pPr>
      <w:r>
        <w:rPr>
          <w:rFonts w:ascii="Arial" w:hAnsi="Arial" w:cs="Arial"/>
          <w:noProof/>
          <w:sz w:val="18"/>
          <w:szCs w:val="18"/>
          <w:lang w:val="en-US"/>
        </w:rPr>
        <w:drawing>
          <wp:inline distT="0" distB="0" distL="0" distR="0" wp14:anchorId="2ED462FE" wp14:editId="24E67730">
            <wp:extent cx="268605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ptions smallest.jpg"/>
                    <pic:cNvPicPr/>
                  </pic:nvPicPr>
                  <pic:blipFill>
                    <a:blip r:embed="rId6">
                      <a:extLst>
                        <a:ext uri="{28A0092B-C50C-407E-A947-70E740481C1C}">
                          <a14:useLocalDpi xmlns:a14="http://schemas.microsoft.com/office/drawing/2010/main" val="0"/>
                        </a:ext>
                      </a:extLst>
                    </a:blip>
                    <a:stretch>
                      <a:fillRect/>
                    </a:stretch>
                  </pic:blipFill>
                  <pic:spPr>
                    <a:xfrm>
                      <a:off x="0" y="0"/>
                      <a:ext cx="2686050" cy="504825"/>
                    </a:xfrm>
                    <a:prstGeom prst="rect">
                      <a:avLst/>
                    </a:prstGeom>
                  </pic:spPr>
                </pic:pic>
              </a:graphicData>
            </a:graphic>
          </wp:inline>
        </w:drawing>
      </w:r>
    </w:p>
    <w:p w14:paraId="503E4C87" w14:textId="77777777" w:rsidR="00BE20C7" w:rsidRPr="00646224" w:rsidRDefault="00BE20C7" w:rsidP="00217655">
      <w:pPr>
        <w:spacing w:line="120" w:lineRule="exact"/>
        <w:rPr>
          <w:rFonts w:ascii="Arial" w:hAnsi="Arial"/>
          <w:sz w:val="18"/>
        </w:rPr>
      </w:pPr>
    </w:p>
  </w:comment>
  <w:comment w:id="1" w:author="User Help" w:date="2013-08-09T14:40:00Z" w:initials="HELP">
    <w:p w14:paraId="010AB2AF" w14:textId="77777777" w:rsidR="00BE20C7" w:rsidRDefault="00BE20C7" w:rsidP="00217655">
      <w:pPr>
        <w:spacing w:line="120" w:lineRule="exact"/>
        <w:rPr>
          <w:rFonts w:ascii="Arial" w:hAnsi="Arial" w:cs="Arial"/>
          <w:i/>
          <w:iCs/>
          <w:sz w:val="16"/>
          <w:szCs w:val="16"/>
        </w:rPr>
      </w:pPr>
      <w:r>
        <w:rPr>
          <w:rStyle w:val="CommentReference"/>
        </w:rPr>
        <w:annotationRef/>
      </w:r>
    </w:p>
    <w:p w14:paraId="12759CAC" w14:textId="77777777" w:rsidR="00BE20C7" w:rsidRPr="00827720" w:rsidRDefault="00BE20C7" w:rsidP="00217655">
      <w:pPr>
        <w:rPr>
          <w:rFonts w:ascii="Arial" w:hAnsi="Arial"/>
          <w:color w:val="FF0000"/>
          <w:sz w:val="18"/>
        </w:rPr>
      </w:pPr>
      <w:r w:rsidRPr="00B02DDD">
        <w:rPr>
          <w:rFonts w:ascii="Arial" w:hAnsi="Arial"/>
          <w:b/>
          <w:color w:val="FF0000"/>
          <w:sz w:val="18"/>
        </w:rPr>
        <w:t>Style Shortcuts</w:t>
      </w:r>
    </w:p>
    <w:p w14:paraId="450835B2" w14:textId="77777777" w:rsidR="00BE20C7" w:rsidRPr="00646224" w:rsidRDefault="00BE20C7" w:rsidP="00217655">
      <w:pPr>
        <w:rPr>
          <w:rFonts w:ascii="Arial" w:hAnsi="Arial"/>
          <w:sz w:val="18"/>
        </w:rPr>
      </w:pPr>
      <w:r w:rsidRPr="00646224">
        <w:rPr>
          <w:rFonts w:ascii="Arial" w:hAnsi="Arial"/>
          <w:sz w:val="18"/>
        </w:rPr>
        <w:t>Ctrl+1, Ctrl+2, etc. – Rep</w:t>
      </w:r>
      <w:r>
        <w:rPr>
          <w:rFonts w:ascii="Arial" w:hAnsi="Arial"/>
          <w:sz w:val="18"/>
        </w:rPr>
        <w:t>ort</w:t>
      </w:r>
      <w:r w:rsidRPr="00646224">
        <w:rPr>
          <w:rFonts w:ascii="Arial" w:hAnsi="Arial"/>
          <w:sz w:val="18"/>
        </w:rPr>
        <w:t>/Spec Heading</w:t>
      </w:r>
    </w:p>
    <w:p w14:paraId="6700D061" w14:textId="77777777" w:rsidR="00BE20C7" w:rsidRPr="00646224" w:rsidRDefault="00BE20C7" w:rsidP="00217655">
      <w:pPr>
        <w:rPr>
          <w:rFonts w:ascii="Arial" w:hAnsi="Arial"/>
          <w:sz w:val="18"/>
        </w:rPr>
      </w:pPr>
      <w:r w:rsidRPr="00646224">
        <w:rPr>
          <w:rFonts w:ascii="Arial" w:hAnsi="Arial"/>
          <w:sz w:val="18"/>
        </w:rPr>
        <w:t>Ctrl+Shft+1 etc - No number Rep</w:t>
      </w:r>
      <w:r>
        <w:rPr>
          <w:rFonts w:ascii="Arial" w:hAnsi="Arial"/>
          <w:sz w:val="18"/>
        </w:rPr>
        <w:t>ort</w:t>
      </w:r>
      <w:r w:rsidRPr="00646224">
        <w:rPr>
          <w:rFonts w:ascii="Arial" w:hAnsi="Arial"/>
          <w:sz w:val="18"/>
        </w:rPr>
        <w:t xml:space="preserve"> Heading</w:t>
      </w:r>
    </w:p>
    <w:p w14:paraId="2547122D" w14:textId="77777777" w:rsidR="00BE20C7" w:rsidRPr="00646224" w:rsidRDefault="00BE20C7" w:rsidP="00217655">
      <w:pPr>
        <w:rPr>
          <w:rFonts w:ascii="Arial" w:hAnsi="Arial"/>
          <w:sz w:val="18"/>
        </w:rPr>
      </w:pPr>
      <w:r w:rsidRPr="00646224">
        <w:rPr>
          <w:rFonts w:ascii="Arial" w:hAnsi="Arial"/>
          <w:sz w:val="18"/>
        </w:rPr>
        <w:t>Alt+1, Alt+2, etc. – App</w:t>
      </w:r>
      <w:r>
        <w:rPr>
          <w:rFonts w:ascii="Arial" w:hAnsi="Arial"/>
          <w:sz w:val="18"/>
        </w:rPr>
        <w:t>endix</w:t>
      </w:r>
      <w:r w:rsidRPr="00646224">
        <w:rPr>
          <w:rFonts w:ascii="Arial" w:hAnsi="Arial"/>
          <w:sz w:val="18"/>
        </w:rPr>
        <w:t xml:space="preserve"> Heading</w:t>
      </w:r>
    </w:p>
    <w:p w14:paraId="32910245" w14:textId="77777777" w:rsidR="00BE20C7" w:rsidRPr="00646224" w:rsidRDefault="00BE20C7" w:rsidP="00217655">
      <w:pPr>
        <w:rPr>
          <w:rFonts w:ascii="Arial" w:hAnsi="Arial"/>
          <w:sz w:val="18"/>
        </w:rPr>
      </w:pPr>
      <w:r w:rsidRPr="00646224">
        <w:rPr>
          <w:rFonts w:ascii="Arial" w:hAnsi="Arial"/>
          <w:sz w:val="18"/>
        </w:rPr>
        <w:t>Alt+Shft+1 etc - No number App</w:t>
      </w:r>
      <w:r>
        <w:rPr>
          <w:rFonts w:ascii="Arial" w:hAnsi="Arial"/>
          <w:sz w:val="18"/>
        </w:rPr>
        <w:t>endix</w:t>
      </w:r>
      <w:r w:rsidRPr="00646224">
        <w:rPr>
          <w:rFonts w:ascii="Arial" w:hAnsi="Arial"/>
          <w:sz w:val="18"/>
        </w:rPr>
        <w:t xml:space="preserve"> Heading</w:t>
      </w:r>
    </w:p>
    <w:p w14:paraId="0010D435" w14:textId="77777777" w:rsidR="00BE20C7" w:rsidRPr="00646224" w:rsidRDefault="00BE20C7" w:rsidP="00217655">
      <w:pPr>
        <w:rPr>
          <w:rFonts w:ascii="Arial" w:hAnsi="Arial"/>
          <w:sz w:val="18"/>
        </w:rPr>
      </w:pPr>
      <w:r w:rsidRPr="00646224">
        <w:rPr>
          <w:rFonts w:ascii="Arial" w:hAnsi="Arial"/>
          <w:sz w:val="18"/>
        </w:rPr>
        <w:t>Ctrl+Shft+P – Body Text</w:t>
      </w:r>
    </w:p>
    <w:p w14:paraId="20A99F24" w14:textId="77777777" w:rsidR="00BE20C7" w:rsidRPr="00646224" w:rsidRDefault="00BE20C7" w:rsidP="00217655">
      <w:pPr>
        <w:rPr>
          <w:rFonts w:ascii="Arial" w:hAnsi="Arial"/>
          <w:sz w:val="18"/>
        </w:rPr>
      </w:pPr>
      <w:r w:rsidRPr="00646224">
        <w:rPr>
          <w:rFonts w:ascii="Arial" w:hAnsi="Arial"/>
          <w:sz w:val="18"/>
        </w:rPr>
        <w:t>Ctrl+Shft+L – Open Bulleted List</w:t>
      </w:r>
    </w:p>
    <w:p w14:paraId="264AF02A" w14:textId="77777777" w:rsidR="00BE20C7" w:rsidRPr="00646224" w:rsidRDefault="00BE20C7" w:rsidP="00217655">
      <w:pPr>
        <w:rPr>
          <w:rFonts w:ascii="Arial" w:hAnsi="Arial"/>
          <w:sz w:val="18"/>
        </w:rPr>
      </w:pPr>
      <w:r w:rsidRPr="00646224">
        <w:rPr>
          <w:rFonts w:ascii="Arial" w:hAnsi="Arial"/>
          <w:sz w:val="18"/>
        </w:rPr>
        <w:t>Ctrl+Shft+K – Closed Bulleted List</w:t>
      </w:r>
    </w:p>
    <w:p w14:paraId="23EC3255" w14:textId="77777777" w:rsidR="00BE20C7" w:rsidRPr="00646224" w:rsidRDefault="00BE20C7" w:rsidP="00217655">
      <w:pPr>
        <w:rPr>
          <w:rFonts w:ascii="Arial" w:hAnsi="Arial"/>
          <w:sz w:val="18"/>
        </w:rPr>
      </w:pPr>
      <w:r w:rsidRPr="00646224">
        <w:rPr>
          <w:rFonts w:ascii="Arial" w:hAnsi="Arial"/>
          <w:sz w:val="18"/>
        </w:rPr>
        <w:t>Ctrl+Shft+U – Open Numbered List</w:t>
      </w:r>
    </w:p>
    <w:p w14:paraId="3753ADC3" w14:textId="77777777" w:rsidR="00BE20C7" w:rsidRPr="00646224" w:rsidRDefault="00BE20C7" w:rsidP="00217655">
      <w:pPr>
        <w:rPr>
          <w:rFonts w:ascii="Arial" w:hAnsi="Arial"/>
          <w:sz w:val="18"/>
        </w:rPr>
      </w:pPr>
      <w:r w:rsidRPr="00646224">
        <w:rPr>
          <w:rFonts w:ascii="Arial" w:hAnsi="Arial"/>
          <w:sz w:val="18"/>
        </w:rPr>
        <w:t>Ctrl+Shft+S – Closed List (no bullets)</w:t>
      </w:r>
    </w:p>
    <w:p w14:paraId="203DE53D" w14:textId="77777777" w:rsidR="00BE20C7" w:rsidRPr="00646224" w:rsidRDefault="00BE20C7" w:rsidP="00217655">
      <w:pPr>
        <w:rPr>
          <w:rFonts w:ascii="Arial" w:hAnsi="Arial"/>
          <w:sz w:val="18"/>
        </w:rPr>
      </w:pPr>
      <w:r w:rsidRPr="00646224">
        <w:rPr>
          <w:rFonts w:ascii="Arial" w:hAnsi="Arial"/>
          <w:sz w:val="18"/>
        </w:rPr>
        <w:t>Ctrl+Shft+T – Closed Table Text</w:t>
      </w:r>
    </w:p>
    <w:p w14:paraId="01900F02" w14:textId="77777777" w:rsidR="00BE20C7" w:rsidRPr="00646224" w:rsidRDefault="00BE20C7" w:rsidP="00217655">
      <w:pPr>
        <w:rPr>
          <w:rFonts w:ascii="Arial" w:hAnsi="Arial"/>
          <w:sz w:val="18"/>
        </w:rPr>
      </w:pPr>
      <w:r w:rsidRPr="00646224">
        <w:rPr>
          <w:rFonts w:ascii="Arial" w:hAnsi="Arial"/>
          <w:sz w:val="18"/>
        </w:rPr>
        <w:t>Ctrl+Shft+I – Visible Image</w:t>
      </w:r>
    </w:p>
    <w:p w14:paraId="0E9C7BE6" w14:textId="77777777" w:rsidR="00BE20C7" w:rsidRPr="00646224" w:rsidRDefault="00BE20C7" w:rsidP="00217655">
      <w:pPr>
        <w:rPr>
          <w:rFonts w:ascii="Arial" w:hAnsi="Arial"/>
          <w:sz w:val="18"/>
        </w:rPr>
      </w:pPr>
      <w:r w:rsidRPr="00646224">
        <w:rPr>
          <w:rFonts w:ascii="Arial" w:hAnsi="Arial"/>
          <w:sz w:val="18"/>
        </w:rPr>
        <w:t>Ctrl+Shft+R – Reference</w:t>
      </w:r>
    </w:p>
    <w:p w14:paraId="2449D490" w14:textId="77777777" w:rsidR="00BE20C7" w:rsidRPr="00646224" w:rsidRDefault="00BE20C7" w:rsidP="00217655">
      <w:pPr>
        <w:spacing w:line="120" w:lineRule="exact"/>
        <w:rPr>
          <w:rFonts w:ascii="Arial" w:hAnsi="Arial"/>
          <w:sz w:val="18"/>
        </w:rPr>
      </w:pPr>
    </w:p>
    <w:p w14:paraId="3F6C6B85" w14:textId="77777777" w:rsidR="00BE20C7" w:rsidRPr="00827720" w:rsidRDefault="00BE20C7" w:rsidP="00217655">
      <w:pPr>
        <w:rPr>
          <w:rFonts w:ascii="Arial" w:hAnsi="Arial"/>
          <w:color w:val="FF0000"/>
          <w:sz w:val="18"/>
        </w:rPr>
      </w:pPr>
      <w:r w:rsidRPr="00B02DDD">
        <w:rPr>
          <w:rFonts w:ascii="Arial" w:hAnsi="Arial"/>
          <w:b/>
          <w:color w:val="FF0000"/>
          <w:sz w:val="18"/>
        </w:rPr>
        <w:t>OvaWord Shortcuts</w:t>
      </w:r>
    </w:p>
    <w:p w14:paraId="3D65AF49" w14:textId="77777777" w:rsidR="00BE20C7" w:rsidRPr="00646224" w:rsidRDefault="00BE20C7" w:rsidP="00217655">
      <w:pPr>
        <w:rPr>
          <w:rFonts w:ascii="Arial" w:hAnsi="Arial"/>
          <w:sz w:val="18"/>
        </w:rPr>
      </w:pPr>
      <w:r>
        <w:rPr>
          <w:rFonts w:ascii="Arial" w:hAnsi="Arial"/>
          <w:sz w:val="18"/>
        </w:rPr>
        <w:t xml:space="preserve">Ctrl+Shft+A – Insert Appendix or </w:t>
      </w:r>
      <w:r w:rsidRPr="00646224">
        <w:rPr>
          <w:rFonts w:ascii="Arial" w:hAnsi="Arial"/>
          <w:sz w:val="18"/>
        </w:rPr>
        <w:t>Divider</w:t>
      </w:r>
    </w:p>
    <w:p w14:paraId="01025D23" w14:textId="77777777" w:rsidR="00BE20C7" w:rsidRPr="00646224" w:rsidRDefault="00BE20C7" w:rsidP="00217655">
      <w:pPr>
        <w:rPr>
          <w:rFonts w:ascii="Arial" w:hAnsi="Arial"/>
          <w:sz w:val="18"/>
        </w:rPr>
      </w:pPr>
      <w:r w:rsidRPr="00646224">
        <w:rPr>
          <w:rFonts w:ascii="Arial" w:hAnsi="Arial"/>
          <w:sz w:val="18"/>
        </w:rPr>
        <w:t>Ctrl+Shft+B – Balloon/Help toggle</w:t>
      </w:r>
    </w:p>
    <w:p w14:paraId="52BBC47B" w14:textId="77777777" w:rsidR="00BE20C7" w:rsidRPr="00646224" w:rsidRDefault="00BE20C7" w:rsidP="00217655">
      <w:pPr>
        <w:rPr>
          <w:rFonts w:ascii="Arial" w:hAnsi="Arial"/>
          <w:sz w:val="18"/>
        </w:rPr>
      </w:pPr>
      <w:r w:rsidRPr="00646224">
        <w:rPr>
          <w:rFonts w:ascii="Arial" w:hAnsi="Arial"/>
          <w:sz w:val="18"/>
        </w:rPr>
        <w:t>Ctrl+Shft+C – Change No. of Columns</w:t>
      </w:r>
    </w:p>
    <w:p w14:paraId="086D8871" w14:textId="77777777" w:rsidR="00BE20C7" w:rsidRPr="00646224" w:rsidRDefault="00BE20C7" w:rsidP="00217655">
      <w:pPr>
        <w:rPr>
          <w:rFonts w:ascii="Arial" w:hAnsi="Arial"/>
          <w:sz w:val="18"/>
        </w:rPr>
      </w:pPr>
      <w:r w:rsidRPr="00646224">
        <w:rPr>
          <w:rFonts w:ascii="Arial" w:hAnsi="Arial"/>
          <w:sz w:val="18"/>
        </w:rPr>
        <w:t xml:space="preserve">Ctrl+Shft+D – Insert </w:t>
      </w:r>
      <w:r>
        <w:rPr>
          <w:rFonts w:ascii="Arial" w:hAnsi="Arial"/>
          <w:sz w:val="18"/>
        </w:rPr>
        <w:t xml:space="preserve">or Remove </w:t>
      </w:r>
      <w:r w:rsidRPr="00646224">
        <w:rPr>
          <w:rFonts w:ascii="Arial" w:hAnsi="Arial"/>
          <w:sz w:val="18"/>
        </w:rPr>
        <w:t>DV sheet</w:t>
      </w:r>
      <w:r>
        <w:rPr>
          <w:rFonts w:ascii="Arial" w:hAnsi="Arial"/>
          <w:sz w:val="18"/>
        </w:rPr>
        <w:t>(s)</w:t>
      </w:r>
    </w:p>
    <w:p w14:paraId="6D180940" w14:textId="77777777" w:rsidR="00BE20C7" w:rsidRPr="00646224" w:rsidRDefault="00BE20C7" w:rsidP="00217655">
      <w:pPr>
        <w:rPr>
          <w:rFonts w:ascii="Arial" w:hAnsi="Arial"/>
          <w:sz w:val="18"/>
        </w:rPr>
      </w:pPr>
      <w:r w:rsidRPr="00646224">
        <w:rPr>
          <w:rFonts w:ascii="Arial" w:hAnsi="Arial"/>
          <w:sz w:val="18"/>
        </w:rPr>
        <w:t>Ctrl+Shft+E – Change Contents levels</w:t>
      </w:r>
    </w:p>
    <w:p w14:paraId="4E27D0EA" w14:textId="77777777" w:rsidR="00BE20C7" w:rsidRPr="00646224" w:rsidRDefault="00BE20C7" w:rsidP="00217655">
      <w:pPr>
        <w:rPr>
          <w:rFonts w:ascii="Arial" w:hAnsi="Arial"/>
          <w:sz w:val="18"/>
        </w:rPr>
      </w:pPr>
      <w:r w:rsidRPr="00646224">
        <w:rPr>
          <w:rFonts w:ascii="Arial" w:hAnsi="Arial"/>
          <w:sz w:val="18"/>
        </w:rPr>
        <w:t>Ctrl+Shft+J – Insert CV</w:t>
      </w:r>
    </w:p>
    <w:p w14:paraId="688673CD" w14:textId="77777777" w:rsidR="00BE20C7" w:rsidRPr="00646224" w:rsidRDefault="00BE20C7" w:rsidP="00217655">
      <w:pPr>
        <w:rPr>
          <w:rFonts w:ascii="Arial" w:hAnsi="Arial"/>
          <w:sz w:val="18"/>
        </w:rPr>
      </w:pPr>
      <w:r w:rsidRPr="00646224">
        <w:rPr>
          <w:rFonts w:ascii="Arial" w:hAnsi="Arial"/>
          <w:sz w:val="18"/>
        </w:rPr>
        <w:t>Ctrl+Shft+W – Change headings colour</w:t>
      </w:r>
    </w:p>
    <w:p w14:paraId="091574AA" w14:textId="77777777" w:rsidR="00BE20C7" w:rsidRPr="00646224" w:rsidRDefault="00BE20C7" w:rsidP="00217655">
      <w:pPr>
        <w:rPr>
          <w:rFonts w:ascii="Arial" w:hAnsi="Arial"/>
          <w:sz w:val="18"/>
        </w:rPr>
      </w:pPr>
      <w:r w:rsidRPr="00646224">
        <w:rPr>
          <w:rFonts w:ascii="Arial" w:hAnsi="Arial"/>
          <w:sz w:val="18"/>
        </w:rPr>
        <w:t>Ctrl+Shft+X – Insert an Image Box</w:t>
      </w:r>
    </w:p>
    <w:p w14:paraId="17295489" w14:textId="77777777" w:rsidR="00BE20C7" w:rsidRPr="00646224" w:rsidRDefault="00BE20C7" w:rsidP="00217655">
      <w:pPr>
        <w:rPr>
          <w:rFonts w:ascii="Arial" w:hAnsi="Arial"/>
          <w:sz w:val="18"/>
        </w:rPr>
      </w:pPr>
      <w:r w:rsidRPr="00646224">
        <w:rPr>
          <w:rFonts w:ascii="Arial" w:hAnsi="Arial"/>
          <w:sz w:val="18"/>
        </w:rPr>
        <w:t>Ctrl+Shft+Y – Alternative heading styles</w:t>
      </w:r>
    </w:p>
    <w:p w14:paraId="279CB6C8" w14:textId="77777777" w:rsidR="00BE20C7" w:rsidRPr="00646224" w:rsidRDefault="00BE20C7" w:rsidP="00217655">
      <w:pPr>
        <w:rPr>
          <w:rFonts w:ascii="Arial" w:hAnsi="Arial"/>
          <w:sz w:val="18"/>
        </w:rPr>
      </w:pPr>
      <w:r w:rsidRPr="00646224">
        <w:rPr>
          <w:rFonts w:ascii="Arial" w:hAnsi="Arial"/>
          <w:sz w:val="18"/>
        </w:rPr>
        <w:t>Ctrl+Shft+Z – Change size of report</w:t>
      </w:r>
    </w:p>
    <w:p w14:paraId="421CD42C" w14:textId="77777777" w:rsidR="00BE20C7" w:rsidRPr="00646224" w:rsidRDefault="00BE20C7" w:rsidP="00217655">
      <w:pPr>
        <w:rPr>
          <w:rFonts w:ascii="Arial" w:hAnsi="Arial"/>
          <w:sz w:val="18"/>
        </w:rPr>
      </w:pPr>
      <w:r w:rsidRPr="00646224">
        <w:rPr>
          <w:rFonts w:ascii="Arial" w:hAnsi="Arial"/>
          <w:sz w:val="18"/>
        </w:rPr>
        <w:t>Ctrl+Shft+O – Switch page orientation (correcting header &amp; footer widths)</w:t>
      </w:r>
      <w:r w:rsidRPr="000D2A2A">
        <w:rPr>
          <w:rFonts w:ascii="Arial" w:hAnsi="Arial"/>
          <w:sz w:val="18"/>
          <w:lang w:val="pl-PL"/>
        </w:rPr>
        <w:annotationRef/>
      </w:r>
    </w:p>
  </w:comment>
  <w:comment w:id="2" w:author="User Help" w:date="2013-08-09T14:40:00Z" w:initials="HELP">
    <w:p w14:paraId="67047AB1" w14:textId="77777777" w:rsidR="00BE20C7" w:rsidRDefault="00BE20C7" w:rsidP="00217655">
      <w:pPr>
        <w:spacing w:line="120" w:lineRule="exact"/>
        <w:rPr>
          <w:rFonts w:ascii="Arial" w:hAnsi="Arial" w:cs="Arial"/>
          <w:i/>
          <w:iCs/>
          <w:sz w:val="16"/>
          <w:szCs w:val="16"/>
        </w:rPr>
      </w:pPr>
      <w:r>
        <w:rPr>
          <w:rStyle w:val="CommentReference"/>
        </w:rPr>
        <w:annotationRef/>
      </w:r>
    </w:p>
    <w:p w14:paraId="31E3C8EB" w14:textId="77777777" w:rsidR="00BE20C7" w:rsidRPr="00827720" w:rsidRDefault="00BE20C7" w:rsidP="00217655">
      <w:pPr>
        <w:rPr>
          <w:rFonts w:ascii="Arial" w:hAnsi="Arial"/>
          <w:color w:val="FF0000"/>
          <w:sz w:val="18"/>
        </w:rPr>
      </w:pPr>
      <w:r w:rsidRPr="00B02DDD">
        <w:rPr>
          <w:rFonts w:ascii="Arial" w:hAnsi="Arial"/>
          <w:b/>
          <w:color w:val="FF0000"/>
          <w:sz w:val="18"/>
        </w:rPr>
        <w:t>Optional Client Logo on Front Cover</w:t>
      </w:r>
    </w:p>
    <w:p w14:paraId="0A9FB970" w14:textId="77777777" w:rsidR="00BE20C7" w:rsidRPr="00827720" w:rsidRDefault="00BE20C7" w:rsidP="00217655">
      <w:pPr>
        <w:pStyle w:val="CommentText"/>
        <w:spacing w:line="60" w:lineRule="exact"/>
      </w:pPr>
    </w:p>
    <w:p w14:paraId="2C99BDE7" w14:textId="77777777" w:rsidR="00BE20C7" w:rsidRDefault="00BE20C7" w:rsidP="00217655">
      <w:pPr>
        <w:rPr>
          <w:rFonts w:ascii="Arial" w:hAnsi="Arial"/>
          <w:sz w:val="18"/>
        </w:rPr>
      </w:pPr>
      <w:r w:rsidRPr="00646224">
        <w:rPr>
          <w:rFonts w:ascii="Arial" w:hAnsi="Arial"/>
          <w:sz w:val="18"/>
        </w:rPr>
        <w:t>Include any client logo in the empty cell to</w:t>
      </w:r>
      <w:r>
        <w:rPr>
          <w:rFonts w:ascii="Arial" w:hAnsi="Arial"/>
          <w:sz w:val="18"/>
        </w:rPr>
        <w:t xml:space="preserve"> the left of the Arup logo</w:t>
      </w:r>
      <w:r w:rsidRPr="00646224">
        <w:rPr>
          <w:rFonts w:ascii="Arial" w:hAnsi="Arial"/>
          <w:sz w:val="18"/>
        </w:rPr>
        <w:t>.</w:t>
      </w:r>
    </w:p>
    <w:p w14:paraId="211713F2" w14:textId="77777777" w:rsidR="00BE20C7" w:rsidRDefault="00BE20C7" w:rsidP="00217655">
      <w:pPr>
        <w:spacing w:line="120" w:lineRule="exact"/>
        <w:rPr>
          <w:rFonts w:ascii="Arial" w:hAnsi="Arial"/>
          <w:sz w:val="18"/>
        </w:rPr>
      </w:pPr>
    </w:p>
    <w:p w14:paraId="0D64FA44" w14:textId="77777777" w:rsidR="00BE20C7" w:rsidRPr="00646224" w:rsidRDefault="00BE20C7" w:rsidP="00217655">
      <w:pPr>
        <w:rPr>
          <w:rFonts w:ascii="Arial" w:hAnsi="Arial"/>
          <w:sz w:val="18"/>
        </w:rPr>
      </w:pPr>
      <w:r w:rsidRPr="00646224">
        <w:rPr>
          <w:rFonts w:ascii="Arial" w:hAnsi="Arial"/>
          <w:sz w:val="18"/>
        </w:rPr>
        <w:t xml:space="preserve">If you require a </w:t>
      </w:r>
      <w:r w:rsidRPr="00646224">
        <w:rPr>
          <w:rFonts w:ascii="Arial" w:hAnsi="Arial"/>
          <w:b/>
          <w:sz w:val="18"/>
        </w:rPr>
        <w:t>customised report</w:t>
      </w:r>
      <w:r w:rsidRPr="00646224">
        <w:rPr>
          <w:rFonts w:ascii="Arial" w:hAnsi="Arial"/>
          <w:sz w:val="18"/>
        </w:rPr>
        <w:t xml:space="preserve"> with special formatting for a particular project, please email “</w:t>
      </w:r>
      <w:r>
        <w:rPr>
          <w:rFonts w:ascii="Arial" w:hAnsi="Arial"/>
          <w:sz w:val="18"/>
        </w:rPr>
        <w:t>GlobalApps.Feedback</w:t>
      </w:r>
      <w:r w:rsidRPr="00646224">
        <w:rPr>
          <w:rFonts w:ascii="Arial" w:hAnsi="Arial"/>
          <w:sz w:val="18"/>
        </w:rPr>
        <w:t>@arup.com” for advice.</w:t>
      </w:r>
    </w:p>
  </w:comment>
  <w:comment w:id="12" w:author="User Help" w:date="2013-08-09T14:40:00Z" w:initials="HELP">
    <w:p w14:paraId="75E1C3E3" w14:textId="77777777" w:rsidR="00BE20C7" w:rsidRDefault="00BE20C7" w:rsidP="00217655">
      <w:pPr>
        <w:spacing w:line="120" w:lineRule="exact"/>
        <w:rPr>
          <w:rFonts w:ascii="Arial" w:hAnsi="Arial" w:cs="Arial"/>
          <w:i/>
          <w:iCs/>
          <w:sz w:val="16"/>
          <w:szCs w:val="16"/>
        </w:rPr>
      </w:pPr>
      <w:r>
        <w:rPr>
          <w:rStyle w:val="CommentReference"/>
        </w:rPr>
        <w:annotationRef/>
      </w:r>
    </w:p>
    <w:p w14:paraId="7124DCB7" w14:textId="77777777" w:rsidR="00BE20C7" w:rsidRPr="00827720" w:rsidRDefault="00BE20C7" w:rsidP="00217655">
      <w:pPr>
        <w:rPr>
          <w:rFonts w:ascii="Arial" w:hAnsi="Arial"/>
          <w:color w:val="FF0000"/>
          <w:sz w:val="18"/>
        </w:rPr>
      </w:pPr>
      <w:r w:rsidRPr="00B02DDD">
        <w:rPr>
          <w:rFonts w:ascii="Arial" w:hAnsi="Arial"/>
          <w:b/>
          <w:color w:val="FF0000"/>
          <w:sz w:val="18"/>
        </w:rPr>
        <w:t>Document Verification</w:t>
      </w:r>
      <w:r>
        <w:rPr>
          <w:rFonts w:ascii="Arial" w:hAnsi="Arial"/>
          <w:b/>
          <w:color w:val="FF0000"/>
          <w:sz w:val="18"/>
        </w:rPr>
        <w:t xml:space="preserve"> (DV)</w:t>
      </w:r>
    </w:p>
    <w:p w14:paraId="2E343F0F" w14:textId="77777777" w:rsidR="00BE20C7" w:rsidRPr="00827720" w:rsidRDefault="00BE20C7" w:rsidP="00217655">
      <w:pPr>
        <w:pStyle w:val="CommentText"/>
        <w:spacing w:line="60" w:lineRule="exact"/>
      </w:pPr>
    </w:p>
    <w:p w14:paraId="2563EF8D" w14:textId="77777777" w:rsidR="00BE20C7" w:rsidRPr="00646224" w:rsidRDefault="00BE20C7" w:rsidP="00217655">
      <w:pPr>
        <w:rPr>
          <w:rFonts w:ascii="Arial" w:hAnsi="Arial"/>
          <w:sz w:val="18"/>
        </w:rPr>
      </w:pPr>
      <w:r>
        <w:rPr>
          <w:rFonts w:ascii="Arial" w:hAnsi="Arial"/>
          <w:sz w:val="18"/>
        </w:rPr>
        <w:t xml:space="preserve">The DV </w:t>
      </w:r>
      <w:r w:rsidRPr="00646224">
        <w:rPr>
          <w:rFonts w:ascii="Arial" w:hAnsi="Arial"/>
          <w:sz w:val="18"/>
        </w:rPr>
        <w:t xml:space="preserve">is a historical record and should be filled in </w:t>
      </w:r>
      <w:r w:rsidRPr="00646224">
        <w:rPr>
          <w:rFonts w:ascii="Arial" w:hAnsi="Arial"/>
          <w:b/>
          <w:sz w:val="18"/>
        </w:rPr>
        <w:t>MANUALLY</w:t>
      </w:r>
      <w:r w:rsidRPr="00646224">
        <w:rPr>
          <w:rFonts w:ascii="Arial" w:hAnsi="Arial"/>
          <w:sz w:val="18"/>
        </w:rPr>
        <w:t>.</w:t>
      </w:r>
      <w:r>
        <w:rPr>
          <w:rFonts w:ascii="Arial" w:hAnsi="Arial"/>
          <w:sz w:val="18"/>
        </w:rPr>
        <w:t xml:space="preserve"> </w:t>
      </w:r>
      <w:r w:rsidRPr="00646224">
        <w:rPr>
          <w:rFonts w:ascii="Arial" w:hAnsi="Arial"/>
          <w:sz w:val="18"/>
        </w:rPr>
        <w:t>Alternatively the</w:t>
      </w:r>
      <w:r>
        <w:rPr>
          <w:rFonts w:ascii="Arial" w:hAnsi="Arial"/>
          <w:sz w:val="18"/>
        </w:rPr>
        <w:t xml:space="preserve"> QAT</w:t>
      </w:r>
      <w:r w:rsidRPr="00646224">
        <w:rPr>
          <w:rFonts w:ascii="Arial" w:hAnsi="Arial"/>
          <w:sz w:val="18"/>
        </w:rPr>
        <w:t xml:space="preserve"> </w:t>
      </w:r>
      <w:r w:rsidRPr="00646224">
        <w:rPr>
          <w:rFonts w:ascii="Arial" w:hAnsi="Arial"/>
          <w:b/>
          <w:sz w:val="18"/>
        </w:rPr>
        <w:t>Revision</w:t>
      </w:r>
      <w:r w:rsidRPr="00646224">
        <w:rPr>
          <w:rFonts w:ascii="Arial" w:hAnsi="Arial"/>
          <w:sz w:val="18"/>
        </w:rPr>
        <w:t xml:space="preserve"> button can still be used.</w:t>
      </w:r>
    </w:p>
    <w:p w14:paraId="05E9CA8B" w14:textId="77777777" w:rsidR="00BE20C7" w:rsidRDefault="00BE20C7" w:rsidP="00217655">
      <w:pPr>
        <w:spacing w:line="120" w:lineRule="exact"/>
        <w:rPr>
          <w:rFonts w:ascii="Arial" w:hAnsi="Arial"/>
          <w:sz w:val="18"/>
        </w:rPr>
      </w:pPr>
    </w:p>
    <w:p w14:paraId="750BF38F" w14:textId="77777777" w:rsidR="00BE20C7" w:rsidRDefault="00BE20C7" w:rsidP="00217655">
      <w:pPr>
        <w:rPr>
          <w:rFonts w:ascii="Arial" w:hAnsi="Arial"/>
          <w:sz w:val="18"/>
        </w:rPr>
      </w:pPr>
      <w:r>
        <w:rPr>
          <w:rFonts w:ascii="Arial" w:hAnsi="Arial"/>
          <w:sz w:val="18"/>
        </w:rPr>
        <w:t>The Arup standard is to issue the DV with documents sent to the client. However, the DV can be removed (or a blank DV re-inserted) using the Ctrl+Shift+D shortcut.</w:t>
      </w:r>
    </w:p>
    <w:p w14:paraId="668BB693" w14:textId="77777777" w:rsidR="00BE20C7" w:rsidRPr="00646224" w:rsidRDefault="00BE20C7" w:rsidP="00217655">
      <w:pPr>
        <w:spacing w:line="120" w:lineRule="exact"/>
        <w:rPr>
          <w:rFonts w:ascii="Arial" w:hAnsi="Arial"/>
          <w:sz w:val="18"/>
        </w:rPr>
      </w:pPr>
    </w:p>
    <w:p w14:paraId="18E80889" w14:textId="77777777" w:rsidR="00BE20C7" w:rsidRPr="00646224" w:rsidRDefault="00BE20C7" w:rsidP="00217655">
      <w:pPr>
        <w:rPr>
          <w:rFonts w:ascii="Arial" w:hAnsi="Arial"/>
          <w:sz w:val="18"/>
        </w:rPr>
      </w:pPr>
      <w:r w:rsidRPr="00646224">
        <w:rPr>
          <w:rFonts w:ascii="Arial" w:hAnsi="Arial"/>
          <w:b/>
          <w:sz w:val="18"/>
        </w:rPr>
        <w:t>IMPORTANT</w:t>
      </w:r>
      <w:r w:rsidRPr="00646224">
        <w:rPr>
          <w:rFonts w:ascii="Arial" w:hAnsi="Arial"/>
          <w:sz w:val="18"/>
        </w:rPr>
        <w:t xml:space="preserve">: If you did </w:t>
      </w:r>
      <w:r w:rsidRPr="00646224">
        <w:rPr>
          <w:rFonts w:ascii="Arial" w:hAnsi="Arial"/>
          <w:sz w:val="18"/>
          <w:u w:val="single"/>
        </w:rPr>
        <w:t>not</w:t>
      </w:r>
      <w:r w:rsidRPr="00646224">
        <w:rPr>
          <w:rFonts w:ascii="Arial" w:hAnsi="Arial"/>
          <w:sz w:val="18"/>
        </w:rPr>
        <w:t xml:space="preserve"> use the Revision button and you MANUALLY added a new Rev &amp; Date here within the D</w:t>
      </w:r>
      <w:r>
        <w:rPr>
          <w:rFonts w:ascii="Arial" w:hAnsi="Arial"/>
          <w:sz w:val="18"/>
        </w:rPr>
        <w:t>V</w:t>
      </w:r>
      <w:r w:rsidRPr="00646224">
        <w:rPr>
          <w:rFonts w:ascii="Arial" w:hAnsi="Arial"/>
          <w:sz w:val="18"/>
        </w:rPr>
        <w:t>, go back to the front cover frame and change Rev &amp; Date there also, to ensure these are shown throughout the document.</w:t>
      </w:r>
    </w:p>
  </w:comment>
  <w:comment w:id="51" w:author="User Help" w:date="2014-04-09T13:45:00Z" w:initials="HELP">
    <w:p w14:paraId="189C2F29" w14:textId="77777777" w:rsidR="00BE20C7" w:rsidRDefault="00BE20C7" w:rsidP="00217655">
      <w:pPr>
        <w:spacing w:line="120" w:lineRule="exact"/>
        <w:rPr>
          <w:rFonts w:ascii="Arial" w:hAnsi="Arial" w:cs="Arial"/>
          <w:i/>
          <w:iCs/>
          <w:sz w:val="16"/>
          <w:szCs w:val="16"/>
        </w:rPr>
      </w:pPr>
      <w:r>
        <w:rPr>
          <w:rStyle w:val="CommentReference"/>
        </w:rPr>
        <w:annotationRef/>
      </w:r>
    </w:p>
    <w:p w14:paraId="3ACA04FF" w14:textId="77777777" w:rsidR="00BE20C7" w:rsidRDefault="00BE20C7" w:rsidP="00217655">
      <w:pPr>
        <w:rPr>
          <w:rFonts w:ascii="Arial" w:hAnsi="Arial"/>
          <w:b/>
          <w:color w:val="FF0000"/>
          <w:sz w:val="18"/>
        </w:rPr>
      </w:pPr>
      <w:r w:rsidRPr="00245FAE">
        <w:rPr>
          <w:rFonts w:ascii="Arial" w:hAnsi="Arial"/>
          <w:b/>
          <w:color w:val="FF0000"/>
          <w:sz w:val="18"/>
        </w:rPr>
        <w:t>Contents Page</w:t>
      </w:r>
      <w:r>
        <w:rPr>
          <w:rFonts w:ascii="Arial" w:hAnsi="Arial"/>
          <w:b/>
          <w:color w:val="FF0000"/>
          <w:sz w:val="18"/>
        </w:rPr>
        <w:t>(s)</w:t>
      </w:r>
    </w:p>
    <w:p w14:paraId="732E80F4" w14:textId="77777777" w:rsidR="00BE20C7" w:rsidRPr="00827720" w:rsidRDefault="00BE20C7" w:rsidP="00217655">
      <w:pPr>
        <w:spacing w:line="60" w:lineRule="exact"/>
        <w:rPr>
          <w:rFonts w:ascii="Arial" w:hAnsi="Arial"/>
          <w:sz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5"/>
        <w:gridCol w:w="2410"/>
      </w:tblGrid>
      <w:tr w:rsidR="00BE20C7" w14:paraId="597CC3B5" w14:textId="77777777" w:rsidTr="007F0805">
        <w:tc>
          <w:tcPr>
            <w:tcW w:w="1985" w:type="dxa"/>
          </w:tcPr>
          <w:p w14:paraId="5A15F412" w14:textId="77777777" w:rsidR="00BE20C7" w:rsidRDefault="00BE20C7" w:rsidP="007F0805">
            <w:pPr>
              <w:rPr>
                <w:rFonts w:ascii="Arial" w:hAnsi="Arial"/>
                <w:b/>
                <w:sz w:val="18"/>
              </w:rPr>
            </w:pPr>
            <w:r>
              <w:rPr>
                <w:rFonts w:ascii="Arial" w:hAnsi="Arial"/>
                <w:b/>
                <w:noProof/>
                <w:sz w:val="18"/>
                <w:lang w:val="en-US"/>
              </w:rPr>
              <w:drawing>
                <wp:inline distT="0" distB="0" distL="0" distR="0" wp14:anchorId="7A1A1181" wp14:editId="551E6B10">
                  <wp:extent cx="733425" cy="3438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png"/>
                          <pic:cNvPicPr/>
                        </pic:nvPicPr>
                        <pic:blipFill>
                          <a:blip r:embed="rId7">
                            <a:extLst>
                              <a:ext uri="{28A0092B-C50C-407E-A947-70E740481C1C}">
                                <a14:useLocalDpi xmlns:a14="http://schemas.microsoft.com/office/drawing/2010/main" val="0"/>
                              </a:ext>
                            </a:extLst>
                          </a:blip>
                          <a:stretch>
                            <a:fillRect/>
                          </a:stretch>
                        </pic:blipFill>
                        <pic:spPr>
                          <a:xfrm>
                            <a:off x="0" y="0"/>
                            <a:ext cx="733425" cy="3438525"/>
                          </a:xfrm>
                          <a:prstGeom prst="rect">
                            <a:avLst/>
                          </a:prstGeom>
                        </pic:spPr>
                      </pic:pic>
                    </a:graphicData>
                  </a:graphic>
                </wp:inline>
              </w:drawing>
            </w:r>
          </w:p>
        </w:tc>
        <w:tc>
          <w:tcPr>
            <w:tcW w:w="2410" w:type="dxa"/>
          </w:tcPr>
          <w:p w14:paraId="174131E1" w14:textId="77777777" w:rsidR="00BE20C7" w:rsidRPr="004C025C" w:rsidRDefault="00BE20C7" w:rsidP="007F0805">
            <w:pPr>
              <w:rPr>
                <w:rFonts w:ascii="Arial" w:hAnsi="Arial"/>
                <w:sz w:val="18"/>
              </w:rPr>
            </w:pPr>
          </w:p>
          <w:p w14:paraId="3B234853" w14:textId="77777777" w:rsidR="00BE20C7" w:rsidRDefault="00BE20C7" w:rsidP="007F0805">
            <w:pPr>
              <w:rPr>
                <w:rFonts w:ascii="Arial" w:hAnsi="Arial"/>
                <w:sz w:val="18"/>
              </w:rPr>
            </w:pPr>
            <w:r>
              <w:rPr>
                <w:rFonts w:ascii="Arial" w:hAnsi="Arial"/>
                <w:b/>
                <w:sz w:val="18"/>
              </w:rPr>
              <w:t>I</w:t>
            </w:r>
            <w:r w:rsidRPr="00646224">
              <w:rPr>
                <w:rFonts w:ascii="Arial" w:hAnsi="Arial"/>
                <w:b/>
                <w:sz w:val="18"/>
              </w:rPr>
              <w:t>MPORTANT</w:t>
            </w:r>
            <w:r>
              <w:rPr>
                <w:rFonts w:ascii="Arial" w:hAnsi="Arial"/>
                <w:sz w:val="18"/>
              </w:rPr>
              <w:t>:</w:t>
            </w:r>
          </w:p>
          <w:p w14:paraId="539A6BD9" w14:textId="77777777" w:rsidR="00BE20C7" w:rsidRDefault="00BE20C7" w:rsidP="007F0805">
            <w:pPr>
              <w:rPr>
                <w:rFonts w:ascii="Arial" w:hAnsi="Arial"/>
                <w:sz w:val="18"/>
              </w:rPr>
            </w:pPr>
          </w:p>
          <w:p w14:paraId="6628398C" w14:textId="77777777" w:rsidR="00BE20C7" w:rsidRDefault="00BE20C7" w:rsidP="007F0805">
            <w:pPr>
              <w:rPr>
                <w:rFonts w:ascii="Arial" w:hAnsi="Arial"/>
                <w:sz w:val="18"/>
              </w:rPr>
            </w:pPr>
            <w:r w:rsidRPr="000D2A2A">
              <w:rPr>
                <w:rFonts w:ascii="Arial" w:hAnsi="Arial"/>
                <w:sz w:val="18"/>
                <w:lang w:val="pl-PL"/>
              </w:rPr>
              <w:sym w:font="Symbol" w:char="F0B7"/>
            </w:r>
            <w:r w:rsidRPr="00381292">
              <w:rPr>
                <w:rFonts w:ascii="Arial" w:hAnsi="Arial"/>
                <w:sz w:val="18"/>
              </w:rPr>
              <w:t xml:space="preserve"> </w:t>
            </w:r>
            <w:r w:rsidRPr="00646224">
              <w:rPr>
                <w:rFonts w:ascii="Arial" w:hAnsi="Arial"/>
                <w:sz w:val="18"/>
                <w:u w:val="single"/>
              </w:rPr>
              <w:t>Do not delete any unused headings</w:t>
            </w:r>
            <w:r w:rsidRPr="00646224">
              <w:rPr>
                <w:rFonts w:ascii="Arial" w:hAnsi="Arial"/>
                <w:sz w:val="18"/>
              </w:rPr>
              <w:t xml:space="preserve"> from Contents page</w:t>
            </w:r>
            <w:r>
              <w:rPr>
                <w:rFonts w:ascii="Arial" w:hAnsi="Arial"/>
                <w:sz w:val="18"/>
              </w:rPr>
              <w:t>(s).</w:t>
            </w:r>
          </w:p>
          <w:p w14:paraId="3034A845" w14:textId="77777777" w:rsidR="00BE20C7" w:rsidRDefault="00BE20C7" w:rsidP="007F0805">
            <w:pPr>
              <w:rPr>
                <w:rFonts w:ascii="Arial" w:hAnsi="Arial"/>
                <w:sz w:val="18"/>
              </w:rPr>
            </w:pPr>
          </w:p>
          <w:p w14:paraId="6F2834EF" w14:textId="77777777" w:rsidR="00BE20C7" w:rsidRDefault="00BE20C7" w:rsidP="007F0805">
            <w:pPr>
              <w:rPr>
                <w:rFonts w:ascii="Arial" w:hAnsi="Arial"/>
                <w:sz w:val="18"/>
              </w:rPr>
            </w:pPr>
            <w:r w:rsidRPr="00646224">
              <w:rPr>
                <w:rFonts w:ascii="Arial" w:hAnsi="Arial"/>
                <w:sz w:val="18"/>
              </w:rPr>
              <w:t xml:space="preserve">These are </w:t>
            </w:r>
            <w:r w:rsidRPr="00381292">
              <w:rPr>
                <w:rFonts w:ascii="Arial" w:hAnsi="Arial"/>
                <w:sz w:val="18"/>
                <w:u w:val="single"/>
              </w:rPr>
              <w:t>hidden</w:t>
            </w:r>
            <w:r w:rsidRPr="00646224">
              <w:rPr>
                <w:rFonts w:ascii="Arial" w:hAnsi="Arial"/>
                <w:sz w:val="18"/>
              </w:rPr>
              <w:t xml:space="preserve"> until needed </w:t>
            </w:r>
            <w:r>
              <w:rPr>
                <w:rFonts w:ascii="Arial" w:hAnsi="Arial"/>
                <w:sz w:val="18"/>
              </w:rPr>
              <w:t xml:space="preserve">for tables of figures/contents </w:t>
            </w:r>
            <w:r w:rsidRPr="00646224">
              <w:rPr>
                <w:rFonts w:ascii="Arial" w:hAnsi="Arial"/>
                <w:sz w:val="18"/>
              </w:rPr>
              <w:t>and do</w:t>
            </w:r>
            <w:r>
              <w:rPr>
                <w:rFonts w:ascii="Arial" w:hAnsi="Arial"/>
                <w:sz w:val="18"/>
              </w:rPr>
              <w:t xml:space="preserve"> not take up any space.</w:t>
            </w:r>
          </w:p>
          <w:p w14:paraId="748394CE" w14:textId="77777777" w:rsidR="00BE20C7" w:rsidRDefault="00BE20C7" w:rsidP="007F0805">
            <w:pPr>
              <w:rPr>
                <w:rFonts w:ascii="Arial" w:hAnsi="Arial"/>
                <w:sz w:val="18"/>
              </w:rPr>
            </w:pPr>
          </w:p>
          <w:p w14:paraId="76F096E6" w14:textId="77777777" w:rsidR="00BE20C7" w:rsidRDefault="00BE20C7" w:rsidP="007F0805">
            <w:pPr>
              <w:rPr>
                <w:rFonts w:ascii="Arial" w:hAnsi="Arial"/>
                <w:sz w:val="18"/>
              </w:rPr>
            </w:pPr>
            <w:r w:rsidRPr="00646224">
              <w:rPr>
                <w:rFonts w:ascii="Arial" w:hAnsi="Arial"/>
                <w:sz w:val="18"/>
              </w:rPr>
              <w:t xml:space="preserve">Select </w:t>
            </w:r>
            <w:r w:rsidRPr="00381292">
              <w:rPr>
                <w:rFonts w:ascii="Arial" w:hAnsi="Arial"/>
                <w:b/>
                <w:sz w:val="18"/>
              </w:rPr>
              <w:t>Print Preview</w:t>
            </w:r>
            <w:r w:rsidRPr="00646224">
              <w:rPr>
                <w:rFonts w:ascii="Arial" w:hAnsi="Arial"/>
                <w:sz w:val="18"/>
              </w:rPr>
              <w:t xml:space="preserve"> to </w:t>
            </w:r>
            <w:r>
              <w:rPr>
                <w:rFonts w:ascii="Arial" w:hAnsi="Arial"/>
                <w:sz w:val="18"/>
              </w:rPr>
              <w:t xml:space="preserve">confirm that these headings do not </w:t>
            </w:r>
            <w:r w:rsidRPr="00646224">
              <w:rPr>
                <w:rFonts w:ascii="Arial" w:hAnsi="Arial"/>
                <w:sz w:val="18"/>
              </w:rPr>
              <w:t>print.</w:t>
            </w:r>
          </w:p>
          <w:p w14:paraId="06D9DD56" w14:textId="77777777" w:rsidR="00BE20C7" w:rsidRDefault="00BE20C7" w:rsidP="007F0805">
            <w:pPr>
              <w:rPr>
                <w:rFonts w:ascii="Arial" w:hAnsi="Arial"/>
                <w:sz w:val="18"/>
              </w:rPr>
            </w:pPr>
          </w:p>
          <w:p w14:paraId="6F0CCF62" w14:textId="77777777" w:rsidR="00BE20C7" w:rsidRDefault="00BE20C7" w:rsidP="007F0805">
            <w:pPr>
              <w:rPr>
                <w:rFonts w:ascii="Arial" w:hAnsi="Arial"/>
                <w:b/>
                <w:sz w:val="18"/>
              </w:rPr>
            </w:pPr>
            <w:r w:rsidRPr="000D2A2A">
              <w:rPr>
                <w:rFonts w:ascii="Arial" w:hAnsi="Arial"/>
                <w:sz w:val="18"/>
                <w:lang w:val="pl-PL"/>
              </w:rPr>
              <w:sym w:font="Symbol" w:char="F0B7"/>
            </w:r>
            <w:r w:rsidRPr="00381292">
              <w:rPr>
                <w:rFonts w:ascii="Arial" w:hAnsi="Arial"/>
                <w:sz w:val="18"/>
              </w:rPr>
              <w:t xml:space="preserve"> </w:t>
            </w:r>
            <w:r w:rsidRPr="00186C60">
              <w:rPr>
                <w:rFonts w:ascii="Arial" w:hAnsi="Arial"/>
                <w:sz w:val="18"/>
                <w:u w:val="single"/>
              </w:rPr>
              <w:t>Do not delete the section break</w:t>
            </w:r>
            <w:r w:rsidRPr="00186C60">
              <w:rPr>
                <w:rFonts w:ascii="Arial" w:hAnsi="Arial"/>
                <w:sz w:val="18"/>
              </w:rPr>
              <w:t xml:space="preserve"> </w:t>
            </w:r>
            <w:r>
              <w:rPr>
                <w:rFonts w:ascii="Arial" w:hAnsi="Arial"/>
                <w:sz w:val="18"/>
              </w:rPr>
              <w:t xml:space="preserve">that appears after the Contents page(s) and before the first text page </w:t>
            </w:r>
            <w:r w:rsidRPr="00186C60">
              <w:rPr>
                <w:rFonts w:ascii="Arial" w:hAnsi="Arial"/>
                <w:sz w:val="18"/>
              </w:rPr>
              <w:t>(</w:t>
            </w:r>
            <w:r>
              <w:rPr>
                <w:rFonts w:ascii="Arial" w:hAnsi="Arial"/>
                <w:sz w:val="18"/>
              </w:rPr>
              <w:t xml:space="preserve">use the </w:t>
            </w:r>
            <w:r w:rsidRPr="00381292">
              <w:rPr>
                <w:rFonts w:ascii="Arial" w:hAnsi="Arial"/>
                <w:b/>
                <w:sz w:val="18"/>
              </w:rPr>
              <w:t>Show/Hide</w:t>
            </w:r>
            <w:r>
              <w:rPr>
                <w:rFonts w:ascii="Arial" w:hAnsi="Arial"/>
                <w:sz w:val="18"/>
              </w:rPr>
              <w:t xml:space="preserve"> icon to reveal the section break if it is not visible)</w:t>
            </w:r>
            <w:r w:rsidRPr="00646224">
              <w:rPr>
                <w:rFonts w:ascii="Arial" w:hAnsi="Arial"/>
                <w:sz w:val="18"/>
              </w:rPr>
              <w:t>.</w:t>
            </w:r>
          </w:p>
        </w:tc>
      </w:tr>
    </w:tbl>
    <w:p w14:paraId="226CE02E" w14:textId="77777777" w:rsidR="00BE20C7" w:rsidRDefault="00BE20C7" w:rsidP="00217655">
      <w:pPr>
        <w:spacing w:line="120" w:lineRule="exact"/>
        <w:rPr>
          <w:rFonts w:ascii="Arial" w:hAnsi="Arial"/>
          <w:sz w:val="18"/>
        </w:rPr>
      </w:pPr>
    </w:p>
    <w:p w14:paraId="45E10DFE" w14:textId="77777777" w:rsidR="00BE20C7" w:rsidRDefault="00BE20C7" w:rsidP="0082026B">
      <w:pPr>
        <w:rPr>
          <w:rFonts w:ascii="Arial" w:hAnsi="Arial"/>
          <w:b/>
          <w:color w:val="FF0000"/>
          <w:sz w:val="18"/>
        </w:rPr>
      </w:pPr>
    </w:p>
    <w:p w14:paraId="65E29579" w14:textId="77777777" w:rsidR="00BE20C7" w:rsidRPr="00827720" w:rsidRDefault="00BE20C7" w:rsidP="0082026B">
      <w:pPr>
        <w:rPr>
          <w:rFonts w:ascii="Arial" w:hAnsi="Arial"/>
          <w:b/>
          <w:color w:val="FF0000"/>
          <w:sz w:val="18"/>
        </w:rPr>
      </w:pPr>
      <w:r>
        <w:rPr>
          <w:rFonts w:ascii="Arial" w:hAnsi="Arial"/>
          <w:b/>
          <w:color w:val="FF0000"/>
          <w:sz w:val="18"/>
        </w:rPr>
        <w:t>Inserting Tables</w:t>
      </w:r>
    </w:p>
    <w:p w14:paraId="408D38BF" w14:textId="77777777" w:rsidR="00BE20C7" w:rsidRPr="00827720" w:rsidRDefault="00BE20C7" w:rsidP="0082026B">
      <w:pPr>
        <w:pStyle w:val="CommentText"/>
        <w:spacing w:line="60" w:lineRule="exact"/>
      </w:pPr>
    </w:p>
    <w:p w14:paraId="04C6BF8C" w14:textId="77777777" w:rsidR="00BE20C7" w:rsidRDefault="00BE20C7" w:rsidP="00220FD0">
      <w:pPr>
        <w:rPr>
          <w:rFonts w:ascii="Arial" w:hAnsi="Arial" w:cs="Arial"/>
          <w:b/>
          <w:bCs/>
          <w:sz w:val="18"/>
          <w:szCs w:val="18"/>
        </w:rPr>
      </w:pPr>
      <w:r>
        <w:rPr>
          <w:rFonts w:ascii="Arial" w:hAnsi="Arial" w:cs="Arial"/>
          <w:sz w:val="18"/>
          <w:szCs w:val="18"/>
        </w:rPr>
        <w:t>As well as Report Tables available from the Styles dropdown list (on the QAT) there are also a choice of tables in Quick Tables via Insert | Tables. These tables also contain captions which can be automatically generated on the Contents page.  (Click on the Contents button or Insert Appendix/Divider options.)</w:t>
      </w:r>
    </w:p>
    <w:p w14:paraId="57AF0E43" w14:textId="77777777" w:rsidR="00BE20C7" w:rsidRPr="00220FD0" w:rsidRDefault="00BE20C7" w:rsidP="00217655"/>
    <w:p w14:paraId="71C30737" w14:textId="77777777" w:rsidR="00BE20C7" w:rsidRDefault="00BE20C7" w:rsidP="00217655">
      <w:pPr>
        <w:rPr>
          <w:rFonts w:ascii="Arial" w:hAnsi="Arial"/>
          <w:b/>
          <w:color w:val="FF0000"/>
          <w:sz w:val="18"/>
        </w:rPr>
      </w:pPr>
      <w:r>
        <w:rPr>
          <w:noProof/>
          <w:lang w:val="en-US"/>
        </w:rPr>
        <w:drawing>
          <wp:inline distT="0" distB="0" distL="0" distR="0" wp14:anchorId="0AFE1F8E" wp14:editId="520D3CCA">
            <wp:extent cx="3614468" cy="27485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3611683" cy="2746383"/>
                    </a:xfrm>
                    <a:prstGeom prst="rect">
                      <a:avLst/>
                    </a:prstGeom>
                    <a:ln>
                      <a:noFill/>
                    </a:ln>
                    <a:extLst>
                      <a:ext uri="{53640926-AAD7-44D8-BBD7-CCE9431645EC}">
                        <a14:shadowObscured xmlns:a14="http://schemas.microsoft.com/office/drawing/2010/main"/>
                      </a:ext>
                    </a:extLst>
                  </pic:spPr>
                </pic:pic>
              </a:graphicData>
            </a:graphic>
          </wp:inline>
        </w:drawing>
      </w:r>
    </w:p>
    <w:p w14:paraId="61F8B1E1" w14:textId="77777777" w:rsidR="00BE20C7" w:rsidRDefault="00BE20C7" w:rsidP="00217655">
      <w:pPr>
        <w:rPr>
          <w:rFonts w:ascii="Arial" w:hAnsi="Arial"/>
          <w:b/>
          <w:color w:val="FF0000"/>
          <w:sz w:val="18"/>
        </w:rPr>
      </w:pPr>
    </w:p>
    <w:p w14:paraId="1CCCE9F8" w14:textId="77777777" w:rsidR="00BE20C7" w:rsidRPr="00827720" w:rsidRDefault="00BE20C7" w:rsidP="00217655">
      <w:pPr>
        <w:rPr>
          <w:rFonts w:ascii="Arial" w:hAnsi="Arial"/>
          <w:b/>
          <w:color w:val="FF0000"/>
          <w:sz w:val="18"/>
        </w:rPr>
      </w:pPr>
      <w:r>
        <w:rPr>
          <w:rFonts w:ascii="Arial" w:hAnsi="Arial"/>
          <w:b/>
          <w:color w:val="FF0000"/>
          <w:sz w:val="18"/>
        </w:rPr>
        <w:t xml:space="preserve">Adding </w:t>
      </w:r>
      <w:r w:rsidRPr="00D80C61">
        <w:rPr>
          <w:rFonts w:ascii="Arial" w:hAnsi="Arial"/>
          <w:b/>
          <w:color w:val="FF0000"/>
          <w:sz w:val="18"/>
        </w:rPr>
        <w:t>Captions</w:t>
      </w:r>
    </w:p>
    <w:p w14:paraId="7C3891C7" w14:textId="77777777" w:rsidR="00BE20C7" w:rsidRPr="00827720" w:rsidRDefault="00BE20C7" w:rsidP="00217655">
      <w:pPr>
        <w:pStyle w:val="CommentText"/>
        <w:spacing w:line="60" w:lineRule="exact"/>
      </w:pPr>
    </w:p>
    <w:p w14:paraId="213D7276" w14:textId="77777777" w:rsidR="00BE20C7" w:rsidRPr="0017000A" w:rsidRDefault="00BE20C7" w:rsidP="00217655">
      <w:pPr>
        <w:rPr>
          <w:rFonts w:ascii="Arial" w:hAnsi="Arial"/>
          <w:b/>
          <w:sz w:val="18"/>
        </w:rPr>
      </w:pPr>
      <w:r w:rsidRPr="00381292">
        <w:rPr>
          <w:rFonts w:ascii="Arial" w:hAnsi="Arial"/>
          <w:sz w:val="18"/>
        </w:rPr>
        <w:t xml:space="preserve">To add </w:t>
      </w:r>
      <w:r>
        <w:rPr>
          <w:rFonts w:ascii="Arial" w:hAnsi="Arial"/>
          <w:sz w:val="18"/>
        </w:rPr>
        <w:t>c</w:t>
      </w:r>
      <w:r w:rsidRPr="00381292">
        <w:rPr>
          <w:rFonts w:ascii="Arial" w:hAnsi="Arial"/>
          <w:sz w:val="18"/>
        </w:rPr>
        <w:t>aptions</w:t>
      </w:r>
      <w:r w:rsidRPr="00245FAE">
        <w:rPr>
          <w:rFonts w:ascii="Arial" w:hAnsi="Arial"/>
          <w:sz w:val="18"/>
        </w:rPr>
        <w:t xml:space="preserve"> within</w:t>
      </w:r>
      <w:r>
        <w:rPr>
          <w:rFonts w:ascii="Arial" w:hAnsi="Arial"/>
          <w:sz w:val="18"/>
        </w:rPr>
        <w:t xml:space="preserve"> document body text:</w:t>
      </w:r>
    </w:p>
    <w:p w14:paraId="4D5CD363" w14:textId="77777777" w:rsidR="00BE20C7" w:rsidRDefault="00BE20C7" w:rsidP="00217655">
      <w:pPr>
        <w:rPr>
          <w:rFonts w:ascii="Arial" w:hAnsi="Arial"/>
          <w:sz w:val="18"/>
        </w:rPr>
      </w:pPr>
      <w:r>
        <w:rPr>
          <w:rFonts w:ascii="Arial" w:hAnsi="Arial"/>
          <w:sz w:val="18"/>
          <w:u w:val="single"/>
        </w:rPr>
        <w:t>H</w:t>
      </w:r>
      <w:r w:rsidRPr="00245FAE">
        <w:rPr>
          <w:rFonts w:ascii="Arial" w:hAnsi="Arial"/>
          <w:sz w:val="18"/>
          <w:u w:val="single"/>
        </w:rPr>
        <w:t>ighlight the entire item</w:t>
      </w:r>
      <w:r w:rsidRPr="0017000A">
        <w:rPr>
          <w:rFonts w:ascii="Arial" w:hAnsi="Arial"/>
          <w:sz w:val="18"/>
        </w:rPr>
        <w:t xml:space="preserve"> (Table, Figure, etc.) and </w:t>
      </w:r>
      <w:r>
        <w:rPr>
          <w:rFonts w:ascii="Arial" w:hAnsi="Arial"/>
          <w:sz w:val="18"/>
        </w:rPr>
        <w:t xml:space="preserve">then </w:t>
      </w:r>
      <w:r w:rsidRPr="0017000A">
        <w:rPr>
          <w:rFonts w:ascii="Arial" w:hAnsi="Arial"/>
          <w:sz w:val="18"/>
        </w:rPr>
        <w:t xml:space="preserve">select </w:t>
      </w:r>
      <w:r w:rsidRPr="00245FAE">
        <w:rPr>
          <w:rFonts w:ascii="Arial" w:hAnsi="Arial"/>
          <w:b/>
          <w:sz w:val="18"/>
        </w:rPr>
        <w:t>References &gt; Insert Caption</w:t>
      </w:r>
      <w:r>
        <w:rPr>
          <w:rFonts w:ascii="Arial" w:hAnsi="Arial"/>
          <w:sz w:val="18"/>
        </w:rPr>
        <w:t>.</w:t>
      </w:r>
    </w:p>
    <w:p w14:paraId="7D26517B" w14:textId="77777777" w:rsidR="00BE20C7" w:rsidRDefault="00BE20C7" w:rsidP="00217655">
      <w:pPr>
        <w:spacing w:line="120" w:lineRule="exact"/>
        <w:rPr>
          <w:rFonts w:ascii="Arial" w:hAnsi="Arial"/>
          <w:sz w:val="18"/>
        </w:rPr>
      </w:pPr>
    </w:p>
    <w:p w14:paraId="4210D7B1" w14:textId="77777777" w:rsidR="00BE20C7" w:rsidRDefault="00BE20C7" w:rsidP="00217655">
      <w:pPr>
        <w:rPr>
          <w:rFonts w:ascii="Arial" w:hAnsi="Arial"/>
          <w:sz w:val="18"/>
        </w:rPr>
      </w:pPr>
      <w:r>
        <w:rPr>
          <w:rFonts w:ascii="Arial" w:hAnsi="Arial"/>
          <w:noProof/>
          <w:sz w:val="18"/>
          <w:lang w:val="en-US"/>
        </w:rPr>
        <w:drawing>
          <wp:inline distT="0" distB="0" distL="0" distR="0" wp14:anchorId="60E1DFAE" wp14:editId="544F0F4B">
            <wp:extent cx="2314575" cy="1809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References very small.jpg"/>
                    <pic:cNvPicPr/>
                  </pic:nvPicPr>
                  <pic:blipFill>
                    <a:blip r:embed="rId9">
                      <a:extLst>
                        <a:ext uri="{28A0092B-C50C-407E-A947-70E740481C1C}">
                          <a14:useLocalDpi xmlns:a14="http://schemas.microsoft.com/office/drawing/2010/main" val="0"/>
                        </a:ext>
                      </a:extLst>
                    </a:blip>
                    <a:stretch>
                      <a:fillRect/>
                    </a:stretch>
                  </pic:blipFill>
                  <pic:spPr>
                    <a:xfrm>
                      <a:off x="0" y="0"/>
                      <a:ext cx="2314575" cy="1809750"/>
                    </a:xfrm>
                    <a:prstGeom prst="rect">
                      <a:avLst/>
                    </a:prstGeom>
                  </pic:spPr>
                </pic:pic>
              </a:graphicData>
            </a:graphic>
          </wp:inline>
        </w:drawing>
      </w:r>
    </w:p>
    <w:p w14:paraId="1B2F6C75" w14:textId="77777777" w:rsidR="00BE20C7" w:rsidRPr="00D61124" w:rsidRDefault="00BE20C7" w:rsidP="00217655">
      <w:pPr>
        <w:spacing w:line="120" w:lineRule="exact"/>
        <w:rPr>
          <w:rFonts w:ascii="Arial" w:hAnsi="Arial"/>
          <w:sz w:val="18"/>
        </w:rPr>
      </w:pPr>
    </w:p>
    <w:p w14:paraId="05607F1A" w14:textId="77777777" w:rsidR="00BE20C7" w:rsidRPr="00B22201" w:rsidRDefault="00BE20C7" w:rsidP="00217655">
      <w:pPr>
        <w:rPr>
          <w:rFonts w:ascii="Arial" w:hAnsi="Arial"/>
          <w:sz w:val="18"/>
        </w:rPr>
      </w:pPr>
      <w:r w:rsidRPr="00B22201">
        <w:rPr>
          <w:rFonts w:ascii="Arial" w:hAnsi="Arial"/>
          <w:sz w:val="18"/>
        </w:rPr>
        <w:sym w:font="Symbol" w:char="F0B7"/>
      </w:r>
      <w:r w:rsidRPr="00B22201">
        <w:rPr>
          <w:rFonts w:ascii="Arial" w:hAnsi="Arial"/>
          <w:sz w:val="18"/>
        </w:rPr>
        <w:t xml:space="preserve"> From Label drop-down select the relevant Label type</w:t>
      </w:r>
    </w:p>
    <w:p w14:paraId="61F8BD91" w14:textId="77777777" w:rsidR="00BE20C7" w:rsidRPr="00B22201" w:rsidRDefault="00BE20C7"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From Position drop-down select Above or Below</w:t>
      </w:r>
    </w:p>
    <w:p w14:paraId="1E8D5B90" w14:textId="77777777" w:rsidR="00BE20C7" w:rsidRPr="00B22201" w:rsidRDefault="00BE20C7" w:rsidP="00217655">
      <w:pPr>
        <w:rPr>
          <w:rFonts w:ascii="Arial" w:hAnsi="Arial"/>
          <w:sz w:val="18"/>
        </w:rPr>
      </w:pPr>
      <w:r w:rsidRPr="00B22201">
        <w:rPr>
          <w:rFonts w:ascii="Arial" w:hAnsi="Arial"/>
          <w:sz w:val="18"/>
        </w:rPr>
        <w:sym w:font="Symbol" w:char="F0B7"/>
      </w:r>
      <w:r w:rsidRPr="00B22201">
        <w:t xml:space="preserve"> </w:t>
      </w:r>
      <w:r w:rsidRPr="00B611E9">
        <w:rPr>
          <w:rFonts w:ascii="Arial" w:hAnsi="Arial"/>
          <w:sz w:val="18"/>
        </w:rPr>
        <w:t xml:space="preserve">Under </w:t>
      </w:r>
      <w:r w:rsidRPr="00B22201">
        <w:rPr>
          <w:rFonts w:ascii="Arial" w:hAnsi="Arial"/>
          <w:sz w:val="18"/>
        </w:rPr>
        <w:t>Caption add caption text (or within document)</w:t>
      </w:r>
    </w:p>
    <w:p w14:paraId="2FFE6EC4" w14:textId="77777777" w:rsidR="00BE20C7" w:rsidRDefault="00BE20C7" w:rsidP="00B611E9">
      <w:pPr>
        <w:spacing w:line="120" w:lineRule="exact"/>
        <w:rPr>
          <w:rFonts w:ascii="Arial" w:hAnsi="Arial"/>
          <w:sz w:val="18"/>
        </w:rPr>
      </w:pPr>
    </w:p>
    <w:p w14:paraId="4EEC2BAB" w14:textId="77777777" w:rsidR="00BE20C7" w:rsidRPr="00827720" w:rsidRDefault="00BE20C7" w:rsidP="00B611E9">
      <w:pPr>
        <w:rPr>
          <w:rFonts w:ascii="Arial" w:hAnsi="Arial"/>
          <w:b/>
          <w:color w:val="FF0000"/>
          <w:sz w:val="18"/>
        </w:rPr>
      </w:pPr>
      <w:r>
        <w:rPr>
          <w:rFonts w:ascii="Arial" w:hAnsi="Arial"/>
          <w:b/>
          <w:color w:val="FF0000"/>
          <w:sz w:val="18"/>
        </w:rPr>
        <w:t>Adding Image</w:t>
      </w:r>
      <w:r w:rsidRPr="00D80C61">
        <w:rPr>
          <w:rFonts w:ascii="Arial" w:hAnsi="Arial"/>
          <w:b/>
          <w:color w:val="FF0000"/>
          <w:sz w:val="18"/>
        </w:rPr>
        <w:t>s</w:t>
      </w:r>
    </w:p>
    <w:p w14:paraId="5554307D" w14:textId="77777777" w:rsidR="00BE20C7" w:rsidRDefault="00BE20C7" w:rsidP="00B611E9">
      <w:pPr>
        <w:spacing w:line="120" w:lineRule="exact"/>
        <w:rPr>
          <w:rFonts w:ascii="Arial" w:hAnsi="Arial"/>
          <w:sz w:val="18"/>
        </w:rPr>
      </w:pPr>
    </w:p>
    <w:p w14:paraId="19D4FE6F" w14:textId="77777777" w:rsidR="00BE20C7" w:rsidRDefault="00BE20C7" w:rsidP="00B611E9">
      <w:pPr>
        <w:rPr>
          <w:rFonts w:ascii="Arial" w:hAnsi="Arial"/>
          <w:sz w:val="18"/>
        </w:rPr>
      </w:pPr>
      <w:r w:rsidRPr="009A0E86">
        <w:rPr>
          <w:rFonts w:ascii="Arial" w:hAnsi="Arial"/>
          <w:b/>
          <w:sz w:val="18"/>
        </w:rPr>
        <w:t>QAT &gt; Insert Image</w:t>
      </w:r>
      <w:r>
        <w:rPr>
          <w:rFonts w:ascii="Arial" w:hAnsi="Arial"/>
          <w:b/>
          <w:sz w:val="18"/>
        </w:rPr>
        <w:t xml:space="preserve"> or Summary Box</w:t>
      </w:r>
      <w:r>
        <w:rPr>
          <w:rFonts w:ascii="Arial" w:hAnsi="Arial"/>
          <w:sz w:val="18"/>
        </w:rPr>
        <w:t xml:space="preserve"> may be used to insert an image.</w:t>
      </w:r>
    </w:p>
    <w:p w14:paraId="1B31A5B1" w14:textId="77777777" w:rsidR="00BE20C7" w:rsidRDefault="00BE20C7" w:rsidP="00B611E9">
      <w:pPr>
        <w:spacing w:line="120" w:lineRule="exact"/>
        <w:rPr>
          <w:rFonts w:ascii="Arial" w:hAnsi="Arial"/>
          <w:sz w:val="18"/>
        </w:rPr>
      </w:pPr>
    </w:p>
    <w:p w14:paraId="5AAE4812" w14:textId="77777777" w:rsidR="00BE20C7" w:rsidRDefault="00BE20C7" w:rsidP="00B611E9">
      <w:pPr>
        <w:rPr>
          <w:rFonts w:ascii="Arial" w:hAnsi="Arial"/>
          <w:sz w:val="18"/>
        </w:rPr>
      </w:pPr>
      <w:r>
        <w:rPr>
          <w:rFonts w:ascii="Arial" w:hAnsi="Arial"/>
          <w:noProof/>
          <w:sz w:val="18"/>
          <w:lang w:val="en-US"/>
        </w:rPr>
        <w:drawing>
          <wp:inline distT="0" distB="0" distL="0" distR="0" wp14:anchorId="780A9E76" wp14:editId="4A6E1C7D">
            <wp:extent cx="2552700" cy="5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smallest.jpg"/>
                    <pic:cNvPicPr/>
                  </pic:nvPicPr>
                  <pic:blipFill>
                    <a:blip r:embed="rId10">
                      <a:extLst>
                        <a:ext uri="{28A0092B-C50C-407E-A947-70E740481C1C}">
                          <a14:useLocalDpi xmlns:a14="http://schemas.microsoft.com/office/drawing/2010/main" val="0"/>
                        </a:ext>
                      </a:extLst>
                    </a:blip>
                    <a:stretch>
                      <a:fillRect/>
                    </a:stretch>
                  </pic:blipFill>
                  <pic:spPr>
                    <a:xfrm>
                      <a:off x="0" y="0"/>
                      <a:ext cx="2552700" cy="514350"/>
                    </a:xfrm>
                    <a:prstGeom prst="rect">
                      <a:avLst/>
                    </a:prstGeom>
                  </pic:spPr>
                </pic:pic>
              </a:graphicData>
            </a:graphic>
          </wp:inline>
        </w:drawing>
      </w:r>
    </w:p>
    <w:p w14:paraId="6B0FD365" w14:textId="77777777" w:rsidR="00BE20C7" w:rsidRPr="00B22201" w:rsidRDefault="00BE20C7" w:rsidP="00217655">
      <w:pPr>
        <w:spacing w:line="120" w:lineRule="exact"/>
        <w:rPr>
          <w:rFonts w:ascii="Arial" w:hAnsi="Arial"/>
          <w:sz w:val="18"/>
        </w:rPr>
      </w:pPr>
    </w:p>
    <w:p w14:paraId="592DC95E" w14:textId="77777777" w:rsidR="00BE20C7" w:rsidRDefault="00BE20C7" w:rsidP="00217655">
      <w:pPr>
        <w:rPr>
          <w:rFonts w:ascii="Arial" w:hAnsi="Arial"/>
          <w:b/>
          <w:color w:val="FF0000"/>
          <w:sz w:val="18"/>
        </w:rPr>
      </w:pPr>
      <w:r w:rsidRPr="00D80C61">
        <w:rPr>
          <w:rFonts w:ascii="Arial" w:hAnsi="Arial"/>
          <w:b/>
          <w:color w:val="FF0000"/>
          <w:sz w:val="18"/>
        </w:rPr>
        <w:t>Table of Contents and Table of Figures</w:t>
      </w:r>
    </w:p>
    <w:p w14:paraId="4C9308C5" w14:textId="77777777" w:rsidR="00BE20C7" w:rsidRPr="00827720" w:rsidRDefault="00BE20C7" w:rsidP="00217655">
      <w:pPr>
        <w:pStyle w:val="CommentText"/>
        <w:spacing w:line="60" w:lineRule="exact"/>
      </w:pPr>
    </w:p>
    <w:p w14:paraId="3FC43D71" w14:textId="77777777" w:rsidR="00BE20C7" w:rsidRDefault="00BE20C7" w:rsidP="00217655">
      <w:pPr>
        <w:rPr>
          <w:rFonts w:ascii="Arial" w:hAnsi="Arial"/>
          <w:sz w:val="18"/>
        </w:rPr>
      </w:pPr>
      <w:r w:rsidRPr="00D80C61">
        <w:rPr>
          <w:rFonts w:ascii="Arial" w:hAnsi="Arial"/>
          <w:b/>
          <w:sz w:val="18"/>
        </w:rPr>
        <w:t>QAT &gt; Modify Contents Levels</w:t>
      </w:r>
      <w:r>
        <w:rPr>
          <w:rFonts w:ascii="Arial" w:hAnsi="Arial"/>
          <w:sz w:val="18"/>
        </w:rPr>
        <w:t xml:space="preserve"> </w:t>
      </w:r>
      <w:r w:rsidRPr="00646224">
        <w:rPr>
          <w:rFonts w:ascii="Arial" w:hAnsi="Arial"/>
          <w:sz w:val="18"/>
        </w:rPr>
        <w:t xml:space="preserve">may be used to </w:t>
      </w:r>
      <w:r>
        <w:rPr>
          <w:rFonts w:ascii="Arial" w:hAnsi="Arial"/>
          <w:sz w:val="18"/>
        </w:rPr>
        <w:t xml:space="preserve">specify which report and appendix heading </w:t>
      </w:r>
      <w:r w:rsidRPr="00646224">
        <w:rPr>
          <w:rFonts w:ascii="Arial" w:hAnsi="Arial"/>
          <w:sz w:val="18"/>
        </w:rPr>
        <w:t>levels</w:t>
      </w:r>
      <w:r>
        <w:rPr>
          <w:rFonts w:ascii="Arial" w:hAnsi="Arial"/>
          <w:sz w:val="18"/>
        </w:rPr>
        <w:t xml:space="preserve"> to include on the contents page(s).</w:t>
      </w:r>
      <w:r w:rsidRPr="00646224">
        <w:rPr>
          <w:rFonts w:ascii="Arial" w:hAnsi="Arial"/>
          <w:sz w:val="18"/>
        </w:rPr>
        <w:t xml:space="preserve"> </w:t>
      </w:r>
      <w:r>
        <w:rPr>
          <w:rFonts w:ascii="Arial" w:hAnsi="Arial"/>
          <w:sz w:val="18"/>
        </w:rPr>
        <w:t xml:space="preserve">Also to specify which captioned items to include, out of </w:t>
      </w:r>
      <w:r w:rsidRPr="00646224">
        <w:rPr>
          <w:rFonts w:ascii="Arial" w:hAnsi="Arial"/>
          <w:sz w:val="18"/>
        </w:rPr>
        <w:t>Tables, Figures</w:t>
      </w:r>
      <w:r>
        <w:rPr>
          <w:rFonts w:ascii="Arial" w:hAnsi="Arial"/>
          <w:sz w:val="18"/>
        </w:rPr>
        <w:t>, Drawings, Pictures, Photographs and Attachments</w:t>
      </w:r>
      <w:r w:rsidRPr="00646224">
        <w:rPr>
          <w:rFonts w:ascii="Arial" w:hAnsi="Arial"/>
          <w:sz w:val="18"/>
        </w:rPr>
        <w:t>.</w:t>
      </w:r>
    </w:p>
    <w:p w14:paraId="6675E3A7" w14:textId="77777777" w:rsidR="00BE20C7" w:rsidRDefault="00BE20C7" w:rsidP="00217655">
      <w:pPr>
        <w:spacing w:line="120" w:lineRule="exact"/>
        <w:rPr>
          <w:rFonts w:ascii="Arial" w:hAnsi="Arial"/>
          <w:sz w:val="18"/>
        </w:rPr>
      </w:pPr>
    </w:p>
    <w:p w14:paraId="53AB6212" w14:textId="77777777" w:rsidR="00BE20C7" w:rsidRDefault="00BE20C7" w:rsidP="00217655">
      <w:pPr>
        <w:rPr>
          <w:rFonts w:ascii="Arial" w:hAnsi="Arial"/>
          <w:sz w:val="18"/>
        </w:rPr>
      </w:pPr>
      <w:r>
        <w:rPr>
          <w:rFonts w:ascii="Arial" w:hAnsi="Arial"/>
          <w:noProof/>
          <w:sz w:val="18"/>
          <w:lang w:val="en-US"/>
        </w:rPr>
        <w:drawing>
          <wp:inline distT="0" distB="0" distL="0" distR="0" wp14:anchorId="7D47B88E" wp14:editId="438014EC">
            <wp:extent cx="2676525" cy="466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 smallest.jpg"/>
                    <pic:cNvPicPr/>
                  </pic:nvPicPr>
                  <pic:blipFill>
                    <a:blip r:embed="rId11">
                      <a:extLst>
                        <a:ext uri="{28A0092B-C50C-407E-A947-70E740481C1C}">
                          <a14:useLocalDpi xmlns:a14="http://schemas.microsoft.com/office/drawing/2010/main" val="0"/>
                        </a:ext>
                      </a:extLst>
                    </a:blip>
                    <a:stretch>
                      <a:fillRect/>
                    </a:stretch>
                  </pic:blipFill>
                  <pic:spPr>
                    <a:xfrm>
                      <a:off x="0" y="0"/>
                      <a:ext cx="2676525" cy="466725"/>
                    </a:xfrm>
                    <a:prstGeom prst="rect">
                      <a:avLst/>
                    </a:prstGeom>
                  </pic:spPr>
                </pic:pic>
              </a:graphicData>
            </a:graphic>
          </wp:inline>
        </w:drawing>
      </w:r>
    </w:p>
    <w:p w14:paraId="70DE35A9" w14:textId="77777777" w:rsidR="00BE20C7" w:rsidRDefault="00BE20C7" w:rsidP="00217655">
      <w:pPr>
        <w:spacing w:line="120" w:lineRule="exact"/>
        <w:rPr>
          <w:rFonts w:ascii="Arial" w:hAnsi="Arial"/>
          <w:sz w:val="18"/>
        </w:rPr>
      </w:pPr>
    </w:p>
    <w:p w14:paraId="17BD8E88" w14:textId="77777777" w:rsidR="00BE20C7" w:rsidRDefault="00BE20C7" w:rsidP="00217655">
      <w:pPr>
        <w:rPr>
          <w:rFonts w:ascii="Arial" w:hAnsi="Arial"/>
          <w:sz w:val="18"/>
        </w:rPr>
      </w:pPr>
      <w:r>
        <w:rPr>
          <w:rFonts w:ascii="Arial" w:hAnsi="Arial"/>
          <w:sz w:val="18"/>
        </w:rPr>
        <w:t xml:space="preserve">This button </w:t>
      </w:r>
      <w:r w:rsidRPr="0017000A">
        <w:rPr>
          <w:rFonts w:ascii="Arial" w:hAnsi="Arial"/>
          <w:sz w:val="18"/>
        </w:rPr>
        <w:t>will create</w:t>
      </w:r>
      <w:r>
        <w:rPr>
          <w:rFonts w:ascii="Arial" w:hAnsi="Arial"/>
          <w:sz w:val="18"/>
        </w:rPr>
        <w:t xml:space="preserve"> / update the following:</w:t>
      </w:r>
    </w:p>
    <w:p w14:paraId="5E11ADE1" w14:textId="77777777" w:rsidR="00BE20C7" w:rsidRPr="00B22201" w:rsidRDefault="00BE20C7"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contents, listing the required report (and appendix) heading levels with page numbers</w:t>
      </w:r>
    </w:p>
    <w:p w14:paraId="67486C99" w14:textId="77777777" w:rsidR="00BE20C7" w:rsidRPr="00B22201" w:rsidRDefault="00BE20C7" w:rsidP="00217655">
      <w:pPr>
        <w:rPr>
          <w:rFonts w:ascii="Arial" w:hAnsi="Arial"/>
          <w:sz w:val="18"/>
        </w:rPr>
      </w:pPr>
      <w:r w:rsidRPr="00B22201">
        <w:rPr>
          <w:rFonts w:ascii="Arial" w:hAnsi="Arial"/>
          <w:sz w:val="18"/>
        </w:rPr>
        <w:sym w:font="Symbol" w:char="F0B7"/>
      </w:r>
      <w:r w:rsidRPr="00B22201">
        <w:t xml:space="preserve"> </w:t>
      </w:r>
      <w:r w:rsidRPr="00B22201">
        <w:rPr>
          <w:rFonts w:ascii="Arial" w:hAnsi="Arial"/>
          <w:sz w:val="18"/>
        </w:rPr>
        <w:t>Table(s) of figures, listing captioned items (optional)</w:t>
      </w:r>
    </w:p>
    <w:p w14:paraId="607B1DF2" w14:textId="77777777" w:rsidR="00BE20C7" w:rsidRPr="00B22201" w:rsidRDefault="00BE20C7" w:rsidP="00217655">
      <w:pPr>
        <w:spacing w:line="120" w:lineRule="exact"/>
        <w:rPr>
          <w:rFonts w:ascii="Arial" w:hAnsi="Arial"/>
          <w:sz w:val="18"/>
        </w:rPr>
      </w:pPr>
    </w:p>
    <w:p w14:paraId="6E38AA1F" w14:textId="77777777" w:rsidR="00BE20C7" w:rsidRPr="00B22201" w:rsidRDefault="00BE20C7" w:rsidP="00217655">
      <w:pPr>
        <w:rPr>
          <w:rFonts w:ascii="Arial" w:hAnsi="Arial"/>
          <w:sz w:val="18"/>
        </w:rPr>
      </w:pPr>
      <w:r w:rsidRPr="00B22201">
        <w:rPr>
          <w:rFonts w:ascii="Arial" w:hAnsi="Arial"/>
          <w:color w:val="FF0000"/>
          <w:sz w:val="18"/>
        </w:rPr>
        <w:t xml:space="preserve">N.B. </w:t>
      </w:r>
      <w:r w:rsidRPr="00083201">
        <w:rPr>
          <w:rFonts w:ascii="Arial" w:hAnsi="Arial"/>
          <w:sz w:val="18"/>
        </w:rPr>
        <w:t>To update all cross references, and all items on the Contents page(s), simply click OK</w:t>
      </w:r>
      <w:r>
        <w:rPr>
          <w:rFonts w:ascii="Arial" w:hAnsi="Arial"/>
          <w:sz w:val="18"/>
        </w:rPr>
        <w:t>. Alternatively, press '</w:t>
      </w:r>
      <w:r w:rsidRPr="00D56C83">
        <w:rPr>
          <w:rFonts w:ascii="Arial" w:hAnsi="Arial"/>
          <w:sz w:val="18"/>
        </w:rPr>
        <w:t>Ctrl+A</w:t>
      </w:r>
      <w:r>
        <w:rPr>
          <w:rFonts w:ascii="Arial" w:hAnsi="Arial"/>
          <w:sz w:val="18"/>
        </w:rPr>
        <w:t>', highlighting entire document, and '</w:t>
      </w:r>
      <w:r w:rsidRPr="00D56C83">
        <w:rPr>
          <w:rFonts w:ascii="Arial" w:hAnsi="Arial"/>
          <w:sz w:val="18"/>
        </w:rPr>
        <w:t>F9</w:t>
      </w:r>
      <w:r>
        <w:rPr>
          <w:rFonts w:ascii="Arial" w:hAnsi="Arial"/>
          <w:sz w:val="18"/>
        </w:rPr>
        <w:t>'</w:t>
      </w:r>
      <w:r w:rsidRPr="00D56C83">
        <w:rPr>
          <w:rFonts w:ascii="Arial" w:hAnsi="Arial"/>
          <w:sz w:val="18"/>
        </w:rPr>
        <w:t>).</w:t>
      </w:r>
    </w:p>
    <w:p w14:paraId="0EE365F8" w14:textId="77777777" w:rsidR="00BE20C7" w:rsidRPr="00B22201" w:rsidRDefault="00BE20C7" w:rsidP="00217655">
      <w:pPr>
        <w:spacing w:line="120" w:lineRule="exact"/>
        <w:rPr>
          <w:rFonts w:ascii="Arial" w:hAnsi="Arial"/>
          <w:sz w:val="18"/>
        </w:rPr>
      </w:pPr>
    </w:p>
    <w:p w14:paraId="44CB9490" w14:textId="77777777" w:rsidR="00BE20C7" w:rsidRDefault="00BE20C7" w:rsidP="00217655">
      <w:pPr>
        <w:rPr>
          <w:rFonts w:ascii="Arial" w:hAnsi="Arial"/>
          <w:b/>
          <w:color w:val="FF0000"/>
          <w:sz w:val="18"/>
        </w:rPr>
      </w:pPr>
      <w:r w:rsidRPr="00D80C61">
        <w:rPr>
          <w:rFonts w:ascii="Arial" w:hAnsi="Arial"/>
          <w:b/>
          <w:color w:val="FF0000"/>
          <w:sz w:val="18"/>
        </w:rPr>
        <w:t>Appendices and Dividers</w:t>
      </w:r>
    </w:p>
    <w:p w14:paraId="510F3E5D" w14:textId="77777777" w:rsidR="00BE20C7" w:rsidRPr="00827720" w:rsidRDefault="00BE20C7" w:rsidP="00217655">
      <w:pPr>
        <w:pStyle w:val="CommentText"/>
        <w:spacing w:line="60" w:lineRule="exact"/>
      </w:pPr>
    </w:p>
    <w:p w14:paraId="50D85EC2" w14:textId="77777777" w:rsidR="00BE20C7" w:rsidRDefault="00BE20C7" w:rsidP="00217655">
      <w:pPr>
        <w:rPr>
          <w:rFonts w:ascii="Arial" w:hAnsi="Arial"/>
          <w:sz w:val="18"/>
        </w:rPr>
      </w:pPr>
      <w:r>
        <w:rPr>
          <w:rFonts w:ascii="Arial" w:hAnsi="Arial"/>
          <w:sz w:val="18"/>
        </w:rPr>
        <w:t xml:space="preserve">An inserted appendix has a title page and/or text pages. </w:t>
      </w:r>
      <w:r w:rsidRPr="0017000A">
        <w:rPr>
          <w:rFonts w:ascii="Arial" w:hAnsi="Arial"/>
          <w:sz w:val="18"/>
        </w:rPr>
        <w:t xml:space="preserve">A </w:t>
      </w:r>
      <w:r>
        <w:rPr>
          <w:rFonts w:ascii="Arial" w:hAnsi="Arial"/>
          <w:sz w:val="18"/>
        </w:rPr>
        <w:t>d</w:t>
      </w:r>
      <w:r w:rsidRPr="0017000A">
        <w:rPr>
          <w:rFonts w:ascii="Arial" w:hAnsi="Arial"/>
          <w:sz w:val="18"/>
        </w:rPr>
        <w:t xml:space="preserve">ivider has a title page </w:t>
      </w:r>
      <w:r>
        <w:rPr>
          <w:rFonts w:ascii="Arial" w:hAnsi="Arial"/>
          <w:sz w:val="18"/>
        </w:rPr>
        <w:t xml:space="preserve">that must be </w:t>
      </w:r>
      <w:r w:rsidRPr="0017000A">
        <w:rPr>
          <w:rFonts w:ascii="Arial" w:hAnsi="Arial"/>
          <w:sz w:val="18"/>
        </w:rPr>
        <w:t>followed by text page(s) and is used for collating items such as R</w:t>
      </w:r>
      <w:r>
        <w:rPr>
          <w:rFonts w:ascii="Arial" w:hAnsi="Arial"/>
          <w:sz w:val="18"/>
        </w:rPr>
        <w:t>eferences, Drawings, Attachments etc.</w:t>
      </w:r>
    </w:p>
    <w:p w14:paraId="17B824AD" w14:textId="77777777" w:rsidR="00BE20C7" w:rsidRDefault="00BE20C7" w:rsidP="00217655">
      <w:pPr>
        <w:spacing w:line="120" w:lineRule="exact"/>
        <w:rPr>
          <w:rFonts w:ascii="Arial" w:hAnsi="Arial"/>
          <w:sz w:val="18"/>
        </w:rPr>
      </w:pPr>
    </w:p>
    <w:p w14:paraId="0E63BF6B" w14:textId="77777777" w:rsidR="00BE20C7" w:rsidRDefault="00BE20C7" w:rsidP="00217655">
      <w:pPr>
        <w:rPr>
          <w:rFonts w:ascii="Arial" w:hAnsi="Arial"/>
          <w:sz w:val="18"/>
        </w:rPr>
      </w:pPr>
      <w:r>
        <w:rPr>
          <w:rFonts w:ascii="Arial" w:hAnsi="Arial"/>
          <w:noProof/>
          <w:sz w:val="18"/>
          <w:lang w:val="en-US"/>
        </w:rPr>
        <w:drawing>
          <wp:inline distT="0" distB="0" distL="0" distR="0" wp14:anchorId="23AF8CF5" wp14:editId="20BF6A13">
            <wp:extent cx="2686050" cy="523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ces smallest.jpg"/>
                    <pic:cNvPicPr/>
                  </pic:nvPicPr>
                  <pic:blipFill>
                    <a:blip r:embed="rId12">
                      <a:extLst>
                        <a:ext uri="{28A0092B-C50C-407E-A947-70E740481C1C}">
                          <a14:useLocalDpi xmlns:a14="http://schemas.microsoft.com/office/drawing/2010/main" val="0"/>
                        </a:ext>
                      </a:extLst>
                    </a:blip>
                    <a:stretch>
                      <a:fillRect/>
                    </a:stretch>
                  </pic:blipFill>
                  <pic:spPr>
                    <a:xfrm>
                      <a:off x="0" y="0"/>
                      <a:ext cx="2686050" cy="523875"/>
                    </a:xfrm>
                    <a:prstGeom prst="rect">
                      <a:avLst/>
                    </a:prstGeom>
                  </pic:spPr>
                </pic:pic>
              </a:graphicData>
            </a:graphic>
          </wp:inline>
        </w:drawing>
      </w:r>
    </w:p>
    <w:p w14:paraId="23B312B0" w14:textId="77777777" w:rsidR="00BE20C7" w:rsidRDefault="00BE20C7" w:rsidP="00217655">
      <w:pPr>
        <w:spacing w:line="120" w:lineRule="exact"/>
        <w:rPr>
          <w:rFonts w:ascii="Arial" w:hAnsi="Arial"/>
          <w:sz w:val="18"/>
        </w:rPr>
      </w:pPr>
    </w:p>
    <w:p w14:paraId="27E0A0DD" w14:textId="77777777" w:rsidR="00BE20C7" w:rsidRDefault="00BE20C7" w:rsidP="00217655">
      <w:pPr>
        <w:rPr>
          <w:rFonts w:ascii="Arial" w:hAnsi="Arial"/>
          <w:sz w:val="18"/>
        </w:rPr>
      </w:pPr>
      <w:r w:rsidRPr="001924B8">
        <w:rPr>
          <w:rFonts w:ascii="Arial" w:hAnsi="Arial"/>
          <w:b/>
          <w:sz w:val="18"/>
        </w:rPr>
        <w:t>QAT &gt; Insert Appendix or Divider</w:t>
      </w:r>
      <w:r w:rsidRPr="0017000A">
        <w:rPr>
          <w:rFonts w:ascii="Arial" w:hAnsi="Arial"/>
          <w:sz w:val="18"/>
        </w:rPr>
        <w:t xml:space="preserve"> allows you to </w:t>
      </w:r>
      <w:r>
        <w:rPr>
          <w:rFonts w:ascii="Arial" w:hAnsi="Arial"/>
          <w:sz w:val="18"/>
        </w:rPr>
        <w:t>insert appendices, lettered alphabetically.</w:t>
      </w:r>
    </w:p>
    <w:p w14:paraId="6F87F73A" w14:textId="77777777" w:rsidR="00BE20C7" w:rsidRDefault="00BE20C7" w:rsidP="00217655">
      <w:pPr>
        <w:spacing w:line="120" w:lineRule="exact"/>
        <w:rPr>
          <w:rFonts w:ascii="Arial" w:hAnsi="Arial"/>
          <w:sz w:val="18"/>
        </w:rPr>
      </w:pPr>
    </w:p>
    <w:p w14:paraId="4E246E12" w14:textId="77777777" w:rsidR="00BE20C7" w:rsidRDefault="00BE20C7" w:rsidP="00217655">
      <w:pPr>
        <w:rPr>
          <w:rFonts w:ascii="Arial" w:hAnsi="Arial"/>
          <w:sz w:val="18"/>
        </w:rPr>
      </w:pPr>
      <w:r>
        <w:rPr>
          <w:rFonts w:ascii="Arial" w:hAnsi="Arial"/>
          <w:sz w:val="18"/>
        </w:rPr>
        <w:t xml:space="preserve">Alternatively, you can </w:t>
      </w:r>
      <w:r w:rsidRPr="0017000A">
        <w:rPr>
          <w:rFonts w:ascii="Arial" w:hAnsi="Arial"/>
          <w:sz w:val="18"/>
        </w:rPr>
        <w:t xml:space="preserve">select </w:t>
      </w:r>
      <w:r>
        <w:rPr>
          <w:rFonts w:ascii="Arial" w:hAnsi="Arial"/>
          <w:sz w:val="18"/>
        </w:rPr>
        <w:t>a divider type which is helpful when grouping captioned items (e.g. Drawings, Attachments etc) together</w:t>
      </w:r>
      <w:r w:rsidRPr="0017000A">
        <w:rPr>
          <w:rFonts w:ascii="Arial" w:hAnsi="Arial"/>
          <w:sz w:val="18"/>
        </w:rPr>
        <w:t>.</w:t>
      </w:r>
      <w:r>
        <w:rPr>
          <w:rFonts w:ascii="Arial" w:hAnsi="Arial"/>
          <w:sz w:val="18"/>
        </w:rPr>
        <w:t xml:space="preserve"> This will create a divider title page and a text page containing </w:t>
      </w:r>
      <w:r w:rsidRPr="0017000A">
        <w:rPr>
          <w:rFonts w:ascii="Arial" w:hAnsi="Arial"/>
          <w:sz w:val="18"/>
        </w:rPr>
        <w:t xml:space="preserve">the first </w:t>
      </w:r>
      <w:r>
        <w:rPr>
          <w:rFonts w:ascii="Arial" w:hAnsi="Arial"/>
          <w:sz w:val="18"/>
        </w:rPr>
        <w:t xml:space="preserve">pre-labelled </w:t>
      </w:r>
      <w:r w:rsidRPr="0017000A">
        <w:rPr>
          <w:rFonts w:ascii="Arial" w:hAnsi="Arial"/>
          <w:sz w:val="18"/>
        </w:rPr>
        <w:t>caption</w:t>
      </w:r>
      <w:r>
        <w:rPr>
          <w:rFonts w:ascii="Arial" w:hAnsi="Arial"/>
          <w:sz w:val="18"/>
        </w:rPr>
        <w:t>. It will also set the Contents page(s) to list the captioned items</w:t>
      </w:r>
      <w:r w:rsidRPr="0017000A">
        <w:rPr>
          <w:rFonts w:ascii="Arial" w:hAnsi="Arial"/>
          <w:sz w:val="18"/>
        </w:rPr>
        <w:t>.</w:t>
      </w:r>
    </w:p>
    <w:p w14:paraId="669F8812" w14:textId="77777777" w:rsidR="00BE20C7" w:rsidRDefault="00BE20C7" w:rsidP="00CC6747">
      <w:pPr>
        <w:spacing w:line="120" w:lineRule="exact"/>
        <w:rPr>
          <w:rFonts w:ascii="Arial" w:hAnsi="Arial"/>
          <w:sz w:val="18"/>
        </w:rPr>
      </w:pPr>
    </w:p>
    <w:p w14:paraId="11340B16" w14:textId="77777777" w:rsidR="00BE20C7" w:rsidRDefault="00BE20C7" w:rsidP="00217655">
      <w:pPr>
        <w:rPr>
          <w:rFonts w:ascii="Arial" w:hAnsi="Arial"/>
          <w:sz w:val="18"/>
        </w:rPr>
      </w:pPr>
      <w:r w:rsidRPr="00916354">
        <w:rPr>
          <w:rFonts w:ascii="Arial" w:hAnsi="Arial"/>
          <w:color w:val="FF0000"/>
          <w:sz w:val="18"/>
        </w:rPr>
        <w:t xml:space="preserve">To </w:t>
      </w:r>
      <w:r w:rsidRPr="00CC6747">
        <w:rPr>
          <w:rFonts w:ascii="Arial" w:hAnsi="Arial"/>
          <w:color w:val="FF0000"/>
          <w:sz w:val="18"/>
        </w:rPr>
        <w:t>delete an appendix</w:t>
      </w:r>
      <w:r>
        <w:rPr>
          <w:rFonts w:ascii="Arial" w:hAnsi="Arial"/>
          <w:sz w:val="18"/>
        </w:rPr>
        <w:t xml:space="preserve">, use </w:t>
      </w:r>
      <w:r w:rsidRPr="001924B8">
        <w:rPr>
          <w:rFonts w:ascii="Arial" w:hAnsi="Arial"/>
          <w:b/>
          <w:sz w:val="18"/>
        </w:rPr>
        <w:t>QAT &gt; Insert Appendix or Divider</w:t>
      </w:r>
      <w:r>
        <w:rPr>
          <w:rFonts w:ascii="Arial" w:hAnsi="Arial"/>
          <w:b/>
          <w:sz w:val="18"/>
        </w:rPr>
        <w:t xml:space="preserve"> &gt; Delete</w:t>
      </w:r>
      <w:r w:rsidRPr="00CC6747">
        <w:rPr>
          <w:rFonts w:ascii="Arial" w:hAnsi="Arial"/>
          <w:sz w:val="18"/>
        </w:rPr>
        <w:t>.</w:t>
      </w:r>
    </w:p>
    <w:p w14:paraId="1499F7BA" w14:textId="77777777" w:rsidR="00BE20C7" w:rsidRPr="00646224" w:rsidRDefault="00BE20C7" w:rsidP="00217655">
      <w:pPr>
        <w:spacing w:line="120" w:lineRule="exact"/>
        <w:rPr>
          <w:rFonts w:ascii="Arial" w:hAnsi="Arial"/>
          <w:sz w:val="18"/>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3E4C87" w15:done="0"/>
  <w15:commentEx w15:paraId="421CD42C" w15:done="0"/>
  <w15:commentEx w15:paraId="0D64FA44" w15:done="0"/>
  <w15:commentEx w15:paraId="18E80889" w15:done="0"/>
  <w15:commentEx w15:paraId="1499F7BA" w15:done="0"/>
</w15:commentsEx>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331">
      <wne:acd wne:acdName="acd4"/>
    </wne:keymap>
    <wne:keymap wne:kcmPrimary="0332">
      <wne:acd wne:acdName="acd5"/>
    </wne:keymap>
    <wne:keymap wne:kcmPrimary="0333">
      <wne:acd wne:acdName="acd6"/>
    </wne:keymap>
    <wne:keymap wne:kcmPrimary="0341">
      <wne:macro wne:macroName="REP_UTILITIES.REP_UTILS.INSERTAPPENDICESORDIVIDERS"/>
    </wne:keymap>
    <wne:keymap wne:kcmPrimary="0342">
      <wne:macro wne:macroName="REP_UTILITIES.REP_UTILS.HELPTOGGLE"/>
    </wne:keymap>
    <wne:keymap wne:kcmPrimary="0343">
      <wne:macro wne:macroName="REP_UTILITIES.REP_UTILS.SWITCHTO2COLUMNS"/>
    </wne:keymap>
    <wne:keymap wne:kcmPrimary="0344">
      <wne:macro wne:macroName="REP_UTILITIES.REP_UTILS.DVINSERT"/>
    </wne:keymap>
    <wne:keymap wne:kcmPrimary="0345">
      <wne:macro wne:macroName="REP_UTILITIES.REP_UTILS.REPORTCONTENTS"/>
    </wne:keymap>
    <wne:keymap wne:kcmPrimary="0349">
      <wne:acd wne:acdName="acd7"/>
    </wne:keymap>
    <wne:keymap wne:kcmPrimary="034A">
      <wne:macro wne:macroName="REP_UTILITIES.REP_UTILS.INSERTCV"/>
    </wne:keymap>
    <wne:keymap wne:kcmPrimary="034B">
      <wne:acd wne:acdName="acd14"/>
    </wne:keymap>
    <wne:keymap wne:kcmPrimary="034C">
      <wne:acd wne:acdName="acd13"/>
    </wne:keymap>
    <wne:keymap wne:kcmPrimary="034F">
      <wne:macro wne:macroName="REP_UTILITIES.REP_UTILS.SWITCHORIENTATION"/>
    </wne:keymap>
    <wne:keymap wne:kcmPrimary="0350">
      <wne:acd wne:acdName="acd9"/>
    </wne:keymap>
    <wne:keymap wne:kcmPrimary="0352">
      <wne:acd wne:acdName="acd8"/>
    </wne:keymap>
    <wne:keymap wne:kcmPrimary="0353">
      <wne:acd wne:acdName="acd11"/>
    </wne:keymap>
    <wne:keymap wne:kcmPrimary="0354">
      <wne:acd wne:acdName="acd10"/>
    </wne:keymap>
    <wne:keymap wne:kcmPrimary="0355">
      <wne:acd wne:acdName="acd12"/>
    </wne:keymap>
    <wne:keymap wne:kcmPrimary="0358">
      <wne:macro wne:macroName="REP_UTILITIES.REP_UTILS.IMAGEBOXES"/>
    </wne:keymap>
    <wne:keymap wne:kcmPrimary="0359">
      <wne:macro wne:macroName="REP_UTILITIES.REP_UTILS.ALTERNATIVESTYLE"/>
    </wne:keymap>
    <wne:keymap wne:kcmPrimary="0431">
      <wne:acd wne:acdName="acd15"/>
    </wne:keymap>
    <wne:keymap wne:kcmPrimary="0432">
      <wne:acd wne:acdName="acd16"/>
    </wne:keymap>
    <wne:keymap wne:kcmPrimary="0433">
      <wne:acd wne:acdName="acd17"/>
    </wne:keymap>
    <wne:keymap wne:kcmPrimary="0434">
      <wne:acd wne:acdName="acd18"/>
    </wne:keymap>
    <wne:keymap wne:kcmPrimary="0531">
      <wne:acd wne:acdName="acd19"/>
    </wne:keymap>
    <wne:keymap wne:kcmPrimary="0532">
      <wne:acd wne:acdName="acd20"/>
    </wne:keymap>
    <wne:keymap wne:kcmPrimary="0533">
      <wne:acd wne:acdName="acd2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Manifest>
  </wne:toolbars>
  <wne:acds>
    <wne:acd wne:argValue="AgBSAGUAcABvAHIAdAAgAEwAZQB2AGUAbAAgADEA" wne:acdName="acd0" wne:fciIndexBasedOn="0065"/>
    <wne:acd wne:argValue="AgBSAGUAcABvAHIAdAAgAEwAZQB2AGUAbAAgADIA" wne:acdName="acd1" wne:fciIndexBasedOn="0065"/>
    <wne:acd wne:argValue="AgBSAGUAcABvAHIAdAAgAEwAZQB2AGUAbAAgADMA" wne:acdName="acd2" wne:fciIndexBasedOn="0065"/>
    <wne:acd wne:argValue="AgBSAGUAcABvAHIAdAAgAEwAZQB2AGUAbAAgADQA" wne:acdName="acd3" wne:fciIndexBasedOn="0065"/>
    <wne:acd wne:argValue="AgBSAGUAcABvAHIAdAAgAEwAZQB2AGUAbAAgADEAIABOAG8AIABOAHUAbQBiAGUAcgA=" wne:acdName="acd4" wne:fciIndexBasedOn="0065"/>
    <wne:acd wne:argValue="AgBSAGUAcABvAHIAdAAgAEwAZQB2AGUAbAAgADIAIABOAG8AIABOAHUAbQBiAGUAcgA=" wne:acdName="acd5" wne:fciIndexBasedOn="0065"/>
    <wne:acd wne:argValue="AgBSAGUAcABvAHIAdAAgAEwAZQB2AGUAbAAgADMAIABOAG8AIABOAHUAbQBiAGUAcgA=" wne:acdName="acd6" wne:fciIndexBasedOn="0065"/>
    <wne:acd wne:argValue="AgBSAGUAcABvAHIAdAAgAEkAbgBzAGUAcgB0ACAAUABpAGMAdAB1AHIAZQA=" wne:acdName="acd7" wne:fciIndexBasedOn="0065"/>
    <wne:acd wne:argValue="AgBSAGUAcABvAHIAdAAgAFIAZQBmAGUAcgBlAG4AYwBlAA==" wne:acdName="acd8" wne:fciIndexBasedOn="0065"/>
    <wne:acd wne:argValue="AgBSAGUAcABvAHIAdAAgAFQAZQB4AHQA" wne:acdName="acd9" wne:fciIndexBasedOn="0065"/>
    <wne:acd wne:argValue="AgBSAGUAcABvAHIAdAAgAFQAYQBiAGwAZQAgAFQAZQB4AHQA" wne:acdName="acd10" wne:fciIndexBasedOn="0065"/>
    <wne:acd wne:argValue="AgBSAGUAcABvAHIAdAAgAEwAaQBzAHQA" wne:acdName="acd11" wne:fciIndexBasedOn="0065"/>
    <wne:acd wne:argValue="AgBSAGUAcABvAHIAdAAgAEwAaQBzAHQAIABOAHUAbQBiAGUAcgA=" wne:acdName="acd12" wne:fciIndexBasedOn="0065"/>
    <wne:acd wne:argValue="AgBSAGUAcABvAHIAdAAgAEwAaQBzAHQAIAAxAA==" wne:acdName="acd13" wne:fciIndexBasedOn="0065"/>
    <wne:acd wne:argValue="AgBSAGUAcABvAHIAdAAgAEwAaQBzAHQAIAAyAA==" wne:acdName="acd14" wne:fciIndexBasedOn="0065"/>
    <wne:acd wne:argValue="AgBBAHAAcABlAG4AZABpAHgAIABMAGUAdgBlAGwAIAAxAA==" wne:acdName="acd15" wne:fciIndexBasedOn="0065"/>
    <wne:acd wne:argValue="AgBBAHAAcABlAG4AZABpAHgAIABMAGUAdgBlAGwAIAAyAA==" wne:acdName="acd16" wne:fciIndexBasedOn="0065"/>
    <wne:acd wne:argValue="AgBBAHAAcABlAG4AZABpAHgAIABMAGUAdgBlAGwAIAAzAA==" wne:acdName="acd17" wne:fciIndexBasedOn="0065"/>
    <wne:acd wne:argValue="AgBBAHAAcABlAG4AZABpAHgAIABMAGUAdgBlAGwAIAA0AA==" wne:acdName="acd18" wne:fciIndexBasedOn="0065"/>
    <wne:acd wne:argValue="AgBBAHAAcABlAG4AZABpAHgAIABMAGUAdgBlAGwAIAAxACAATgBvACAATgB1AG0AYgBlAHIA" wne:acdName="acd19" wne:fciIndexBasedOn="0065"/>
    <wne:acd wne:argValue="AgBBAHAAcABlAG4AZABpAHgAIABMAGUAdgBlAGwAIAAyACAATgBvACAATgB1AG0AYgBlAHIA" wne:acdName="acd20" wne:fciIndexBasedOn="0065"/>
    <wne:acd wne:argValue="AgBBAHAAcABlAG4AZABpAHgAIABMAGUAdgBlAGwAIAAzACAATgBvACAATgB1AG0AYgBlAHIA" wne:acdName="acd2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E85FF" w14:textId="77777777" w:rsidR="009734D5" w:rsidRDefault="009734D5">
      <w:r>
        <w:separator/>
      </w:r>
    </w:p>
  </w:endnote>
  <w:endnote w:type="continuationSeparator" w:id="0">
    <w:p w14:paraId="2683273C" w14:textId="77777777" w:rsidR="009734D5" w:rsidRDefault="00973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Bold">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FF9F5" w14:textId="77777777" w:rsidR="00BE20C7" w:rsidRDefault="00BE20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236F1" w14:textId="77777777" w:rsidR="00BE20C7" w:rsidRPr="00132BD8" w:rsidRDefault="00BE2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044E5" w14:textId="77777777" w:rsidR="00BE20C7" w:rsidRDefault="00BE20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8040"/>
      <w:gridCol w:w="1599"/>
    </w:tblGrid>
    <w:tr w:rsidR="00BE20C7" w:rsidRPr="00132BD8" w14:paraId="37862796" w14:textId="77777777" w:rsidTr="007F0805">
      <w:trPr>
        <w:cantSplit/>
        <w:jc w:val="center"/>
      </w:trPr>
      <w:tc>
        <w:tcPr>
          <w:tcW w:w="8040" w:type="dxa"/>
          <w:noWrap/>
        </w:tcPr>
        <w:p w14:paraId="4263BF8A" w14:textId="77777777" w:rsidR="00BE20C7" w:rsidRPr="00132BD8" w:rsidRDefault="00BE20C7" w:rsidP="007F0805">
          <w:pPr>
            <w:pStyle w:val="Footer"/>
          </w:pPr>
          <w:sdt>
            <w:sdtPr>
              <w:alias w:val="DocRef"/>
              <w:tag w:val="DocRef"/>
              <w:id w:val="1721940729"/>
              <w:lock w:val="sdtLocked"/>
              <w:placeholder>
                <w:docPart w:val="CFEEAE3D2DB84B56963097E8DA937163"/>
              </w:placeholder>
              <w:dataBinding w:xpath="/root[1]/DocRef[1]" w:storeItemID="{F6014077-E0A1-4F0C-B82B-320C05E5C328}"/>
              <w:text/>
            </w:sdtPr>
            <w:sdtContent>
              <w:r w:rsidRPr="00132BD8">
                <w:t xml:space="preserve"> </w:t>
              </w:r>
            </w:sdtContent>
          </w:sdt>
          <w:r w:rsidRPr="00132BD8">
            <w:rPr>
              <w:snapToGrid w:val="0"/>
              <w:szCs w:val="12"/>
            </w:rPr>
            <w:t xml:space="preserve"> | </w:t>
          </w:r>
          <w:sdt>
            <w:sdtPr>
              <w:alias w:val="Revision"/>
              <w:tag w:val="Revision"/>
              <w:id w:val="952362406"/>
              <w:lock w:val="sdtLocked"/>
              <w:placeholder>
                <w:docPart w:val="C1A208E2EFE14AA6992BE910B3764D09"/>
              </w:placeholder>
              <w:dataBinding w:xpath="/root[1]/Revision[1]" w:storeItemID="{A4CB93DE-38AC-48D5-AF45-220420C71958}"/>
              <w:text/>
            </w:sdtPr>
            <w:sdtContent>
              <w:r w:rsidRPr="00132BD8">
                <w:t>Draft 1</w:t>
              </w:r>
            </w:sdtContent>
          </w:sdt>
          <w:r w:rsidRPr="00132BD8">
            <w:t xml:space="preserve"> | </w:t>
          </w:r>
          <w:sdt>
            <w:sdtPr>
              <w:alias w:val="Revision Date"/>
              <w:tag w:val="Use REVISION to amend"/>
              <w:id w:val="7473757"/>
              <w:lock w:val="sdtLocked"/>
              <w:placeholder>
                <w:docPart w:val="7653587E28BB4A09A634DDECD4FC0014"/>
              </w:placeholder>
              <w:dataBinding w:prefixMappings="xmlns:ns0='http://schemas.microsoft.com/office/2006/coverPageProps' " w:xpath="/ns0:CoverPageProperties[1]/ns0:PublishDate[1]" w:storeItemID="{55AF091B-3C7A-41E3-B477-F2FDAA23CFDA}"/>
              <w:date w:fullDate="2016-02-25T00:00:00Z">
                <w:dateFormat w:val="d MMMM yyyy"/>
                <w:lid w:val="en-GB"/>
                <w:storeMappedDataAs w:val="text"/>
                <w:calendar w:val="gregorian"/>
              </w:date>
            </w:sdtPr>
            <w:sdtContent>
              <w:r w:rsidRPr="00132BD8">
                <w:t>25 February 2016</w:t>
              </w:r>
            </w:sdtContent>
          </w:sdt>
          <w:r w:rsidRPr="00132BD8">
            <w:t xml:space="preserve"> </w:t>
          </w:r>
        </w:p>
        <w:p w14:paraId="07B7D7A5" w14:textId="77777777" w:rsidR="00BE20C7" w:rsidRPr="00132BD8" w:rsidRDefault="00BE20C7" w:rsidP="007F0805">
          <w:pPr>
            <w:pStyle w:val="Filename"/>
          </w:pPr>
          <w:fldSimple w:instr=" FILENAME \p  \* MERGEFORMAT ">
            <w:r>
              <w:t>I:\_Personal\John_Arup\Technical_Backup\Instruction\My_Project_Summary\Roadmap.docx</w:t>
            </w:r>
          </w:fldSimple>
          <w:bookmarkStart w:id="50" w:name="FtrFilename"/>
          <w:bookmarkEnd w:id="50"/>
        </w:p>
      </w:tc>
      <w:tc>
        <w:tcPr>
          <w:tcW w:w="1599" w:type="dxa"/>
          <w:noWrap/>
        </w:tcPr>
        <w:p w14:paraId="32D8857F" w14:textId="77777777" w:rsidR="00BE20C7" w:rsidRPr="00132BD8" w:rsidRDefault="00BE20C7" w:rsidP="007F0805">
          <w:pPr>
            <w:pStyle w:val="Footer"/>
            <w:tabs>
              <w:tab w:val="clear" w:pos="4153"/>
            </w:tabs>
            <w:spacing w:line="180" w:lineRule="exact"/>
            <w:jc w:val="right"/>
            <w:rPr>
              <w:rStyle w:val="PageNumber"/>
            </w:rPr>
          </w:pPr>
        </w:p>
      </w:tc>
    </w:tr>
  </w:tbl>
  <w:p w14:paraId="30A98627" w14:textId="77777777" w:rsidR="00BE20C7" w:rsidRPr="00132BD8" w:rsidRDefault="00BE20C7" w:rsidP="007F0805">
    <w:pPr>
      <w:pStyle w:val="Footer"/>
      <w:spacing w:line="20" w:lineRule="exact"/>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BE20C7" w:rsidRPr="00132BD8" w14:paraId="36BB246A" w14:textId="77777777" w:rsidTr="007F0805">
      <w:trPr>
        <w:cantSplit/>
        <w:jc w:val="center"/>
      </w:trPr>
      <w:tc>
        <w:tcPr>
          <w:tcW w:w="6537" w:type="dxa"/>
          <w:noWrap/>
          <w:vAlign w:val="bottom"/>
        </w:tcPr>
        <w:p w14:paraId="32ECAA60" w14:textId="77777777" w:rsidR="00BE20C7" w:rsidRPr="00132BD8" w:rsidRDefault="00BE20C7" w:rsidP="007F0805">
          <w:pPr>
            <w:pStyle w:val="Footer"/>
          </w:pPr>
          <w:sdt>
            <w:sdtPr>
              <w:alias w:val="DocRef"/>
              <w:tag w:val="DocRef"/>
              <w:id w:val="886771586"/>
              <w:lock w:val="sdtLocked"/>
              <w:dataBinding w:xpath="/root[1]/DocRef[1]" w:storeItemID="{F6014077-E0A1-4F0C-B82B-320C05E5C328}"/>
              <w:text/>
            </w:sdtPr>
            <w:sdtContent>
              <w:r w:rsidRPr="00132BD8">
                <w:t xml:space="preserve"> </w:t>
              </w:r>
            </w:sdtContent>
          </w:sdt>
          <w:r w:rsidRPr="00132BD8">
            <w:t xml:space="preserve"> | </w:t>
          </w:r>
          <w:sdt>
            <w:sdtPr>
              <w:alias w:val="Revision"/>
              <w:tag w:val="Revision"/>
              <w:id w:val="-1621840020"/>
              <w:lock w:val="sdtLocked"/>
              <w:dataBinding w:xpath="/root[1]/Revision[1]" w:storeItemID="{A4CB93DE-38AC-48D5-AF45-220420C71958}"/>
              <w:text/>
            </w:sdtPr>
            <w:sdtContent>
              <w:r w:rsidRPr="00132BD8">
                <w:t>Draft 1</w:t>
              </w:r>
            </w:sdtContent>
          </w:sdt>
          <w:r w:rsidRPr="00132BD8">
            <w:t xml:space="preserve"> | </w:t>
          </w:r>
          <w:sdt>
            <w:sdtPr>
              <w:alias w:val="Revision Date"/>
              <w:tag w:val="Use REVISION to amend"/>
              <w:id w:val="7473758"/>
              <w:lock w:val="sdtLocked"/>
              <w:dataBinding w:prefixMappings="xmlns:ns0='http://schemas.microsoft.com/office/2006/coverPageProps' " w:xpath="/ns0:CoverPageProperties[1]/ns0:PublishDate[1]" w:storeItemID="{55AF091B-3C7A-41E3-B477-F2FDAA23CFDA}"/>
              <w:date w:fullDate="2016-02-25T00:00:00Z">
                <w:dateFormat w:val="d MMMM yyyy"/>
                <w:lid w:val="en-GB"/>
                <w:storeMappedDataAs w:val="text"/>
                <w:calendar w:val="gregorian"/>
              </w:date>
            </w:sdtPr>
            <w:sdtContent>
              <w:r w:rsidRPr="00132BD8">
                <w:t>25 February 2016</w:t>
              </w:r>
            </w:sdtContent>
          </w:sdt>
          <w:r w:rsidRPr="00132BD8">
            <w:t xml:space="preserve"> </w:t>
          </w:r>
        </w:p>
        <w:p w14:paraId="3C50F8A5" w14:textId="77777777" w:rsidR="00BE20C7" w:rsidRPr="00132BD8" w:rsidRDefault="00BE20C7" w:rsidP="007F0805">
          <w:pPr>
            <w:pStyle w:val="Filename"/>
          </w:pPr>
          <w:fldSimple w:instr=" FILENAME \p  \* MERGEFORMAT ">
            <w:r>
              <w:t>I:\_Personal\John_Arup\Technical_Backup\Instruction\My_Project_Summary\Roadmap.docx</w:t>
            </w:r>
          </w:fldSimple>
          <w:bookmarkStart w:id="62" w:name="FtrFilename2"/>
          <w:bookmarkEnd w:id="62"/>
        </w:p>
      </w:tc>
      <w:tc>
        <w:tcPr>
          <w:tcW w:w="1400" w:type="dxa"/>
          <w:noWrap/>
        </w:tcPr>
        <w:p w14:paraId="095FAEA2" w14:textId="77777777" w:rsidR="00BE20C7" w:rsidRPr="00132BD8" w:rsidRDefault="00BE20C7" w:rsidP="007F0805">
          <w:pPr>
            <w:pStyle w:val="Footer"/>
            <w:spacing w:line="180" w:lineRule="exact"/>
            <w:jc w:val="right"/>
            <w:rPr>
              <w:rStyle w:val="PageNumber"/>
            </w:rPr>
          </w:pPr>
        </w:p>
      </w:tc>
    </w:tr>
  </w:tbl>
  <w:p w14:paraId="4470CCC0" w14:textId="77777777" w:rsidR="00BE20C7" w:rsidRPr="00132BD8" w:rsidRDefault="00BE20C7" w:rsidP="007F0805">
    <w:pPr>
      <w:pStyle w:val="Footer"/>
      <w:spacing w:line="20" w:lineRule="exact"/>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537"/>
      <w:gridCol w:w="1400"/>
    </w:tblGrid>
    <w:tr w:rsidR="00BE20C7" w:rsidRPr="00132BD8" w14:paraId="2090BBFD" w14:textId="77777777" w:rsidTr="007F0805">
      <w:trPr>
        <w:cantSplit/>
        <w:jc w:val="center"/>
      </w:trPr>
      <w:tc>
        <w:tcPr>
          <w:tcW w:w="6537" w:type="dxa"/>
          <w:noWrap/>
          <w:vAlign w:val="bottom"/>
        </w:tcPr>
        <w:p w14:paraId="4D4ECE1A" w14:textId="77777777" w:rsidR="00BE20C7" w:rsidRPr="00132BD8" w:rsidRDefault="00BE20C7" w:rsidP="007F0805">
          <w:pPr>
            <w:pStyle w:val="Footer"/>
          </w:pPr>
          <w:sdt>
            <w:sdtPr>
              <w:alias w:val="DocRef"/>
              <w:tag w:val="DocRef"/>
              <w:id w:val="-1847471823"/>
              <w:lock w:val="sdtLocked"/>
              <w:dataBinding w:xpath="/root[1]/DocRef[1]" w:storeItemID="{F6014077-E0A1-4F0C-B82B-320C05E5C328}"/>
              <w:text/>
            </w:sdtPr>
            <w:sdtContent>
              <w:r w:rsidRPr="00132BD8">
                <w:t xml:space="preserve"> </w:t>
              </w:r>
            </w:sdtContent>
          </w:sdt>
          <w:r w:rsidRPr="00132BD8">
            <w:t xml:space="preserve"> | </w:t>
          </w:r>
          <w:sdt>
            <w:sdtPr>
              <w:alias w:val="Revision"/>
              <w:tag w:val="Revision"/>
              <w:id w:val="-1172096046"/>
              <w:lock w:val="sdtLocked"/>
              <w:dataBinding w:xpath="/root[1]/Revision[1]" w:storeItemID="{A4CB93DE-38AC-48D5-AF45-220420C71958}"/>
              <w:text/>
            </w:sdtPr>
            <w:sdtContent>
              <w:r w:rsidRPr="00132BD8">
                <w:t>Draft 1</w:t>
              </w:r>
            </w:sdtContent>
          </w:sdt>
          <w:r w:rsidRPr="00132BD8">
            <w:t xml:space="preserve"> | </w:t>
          </w:r>
          <w:sdt>
            <w:sdtPr>
              <w:alias w:val="Revision Date"/>
              <w:tag w:val="Use REVISION to amend"/>
              <w:id w:val="1251704561"/>
              <w:lock w:val="sdtLocked"/>
              <w:dataBinding w:prefixMappings="xmlns:ns0='http://schemas.microsoft.com/office/2006/coverPageProps' " w:xpath="/ns0:CoverPageProperties[1]/ns0:PublishDate[1]" w:storeItemID="{55AF091B-3C7A-41E3-B477-F2FDAA23CFDA}"/>
              <w:date w:fullDate="2016-02-25T00:00:00Z">
                <w:dateFormat w:val="d MMMM yyyy"/>
                <w:lid w:val="en-GB"/>
                <w:storeMappedDataAs w:val="text"/>
                <w:calendar w:val="gregorian"/>
              </w:date>
            </w:sdtPr>
            <w:sdtContent>
              <w:r w:rsidRPr="00132BD8">
                <w:t>25 February 2016</w:t>
              </w:r>
            </w:sdtContent>
          </w:sdt>
          <w:r w:rsidRPr="00132BD8">
            <w:t xml:space="preserve"> </w:t>
          </w:r>
        </w:p>
        <w:p w14:paraId="63459150" w14:textId="77777777" w:rsidR="00BE20C7" w:rsidRPr="00132BD8" w:rsidRDefault="00BE20C7" w:rsidP="007F0805">
          <w:pPr>
            <w:pStyle w:val="Filename"/>
          </w:pPr>
          <w:fldSimple w:instr=" FILENAME \p  \* MERGEFORMAT ">
            <w:r>
              <w:t>I:\_Personal\John_Arup\Technical_Backup\Instruction\My_Project_Summary\Roadmap.docx</w:t>
            </w:r>
          </w:fldSimple>
        </w:p>
      </w:tc>
      <w:tc>
        <w:tcPr>
          <w:tcW w:w="1400" w:type="dxa"/>
          <w:noWrap/>
        </w:tcPr>
        <w:p w14:paraId="7EE48A0B" w14:textId="02763B34" w:rsidR="00BE20C7" w:rsidRPr="00132BD8" w:rsidRDefault="00BE20C7" w:rsidP="007F0805">
          <w:pPr>
            <w:pStyle w:val="Footer"/>
            <w:spacing w:line="180" w:lineRule="exact"/>
            <w:jc w:val="right"/>
            <w:rPr>
              <w:rStyle w:val="PageNumber"/>
            </w:rPr>
          </w:pPr>
          <w:bookmarkStart w:id="70" w:name="P43"/>
          <w:r w:rsidRPr="00132BD8">
            <w:rPr>
              <w:rStyle w:val="PageNumber"/>
            </w:rPr>
            <w:t>Page</w:t>
          </w:r>
          <w:bookmarkEnd w:id="70"/>
          <w:r w:rsidRPr="00132BD8">
            <w:rPr>
              <w:rStyle w:val="PageNumber"/>
            </w:rPr>
            <w:t xml:space="preserve"> </w:t>
          </w:r>
          <w:r w:rsidRPr="00132BD8">
            <w:rPr>
              <w:rStyle w:val="PageNumber"/>
            </w:rPr>
            <w:fldChar w:fldCharType="begin"/>
          </w:r>
          <w:r w:rsidRPr="00132BD8">
            <w:rPr>
              <w:rStyle w:val="PageNumber"/>
            </w:rPr>
            <w:instrText xml:space="preserve"> PAGE  \* MERGEFORMAT </w:instrText>
          </w:r>
          <w:r w:rsidRPr="00132BD8">
            <w:rPr>
              <w:rStyle w:val="PageNumber"/>
            </w:rPr>
            <w:fldChar w:fldCharType="separate"/>
          </w:r>
          <w:r w:rsidR="003A4FF9">
            <w:rPr>
              <w:rStyle w:val="PageNumber"/>
              <w:noProof/>
            </w:rPr>
            <w:t>3</w:t>
          </w:r>
          <w:r w:rsidRPr="00132BD8">
            <w:rPr>
              <w:rStyle w:val="PageNumber"/>
            </w:rPr>
            <w:fldChar w:fldCharType="end"/>
          </w:r>
        </w:p>
      </w:tc>
    </w:tr>
  </w:tbl>
  <w:p w14:paraId="6B889347" w14:textId="77777777" w:rsidR="00BE20C7" w:rsidRPr="00132BD8" w:rsidRDefault="00BE20C7" w:rsidP="00A437BB">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869BD" w14:textId="77777777" w:rsidR="009734D5" w:rsidRDefault="009734D5">
      <w:r>
        <w:separator/>
      </w:r>
    </w:p>
  </w:footnote>
  <w:footnote w:type="continuationSeparator" w:id="0">
    <w:p w14:paraId="467EDCF7" w14:textId="77777777" w:rsidR="009734D5" w:rsidRDefault="009734D5">
      <w:r>
        <w:continuationSeparator/>
      </w:r>
    </w:p>
  </w:footnote>
  <w:footnote w:id="1">
    <w:p w14:paraId="20DC4D91" w14:textId="77777777" w:rsidR="00BE20C7" w:rsidRPr="00253022" w:rsidRDefault="00BE20C7" w:rsidP="006D2E2B">
      <w:pPr>
        <w:pStyle w:val="FootnoteText"/>
        <w:rPr>
          <w:lang w:val="en-US"/>
        </w:rPr>
      </w:pPr>
      <w:r>
        <w:rPr>
          <w:rStyle w:val="FootnoteReference"/>
        </w:rPr>
        <w:footnoteRef/>
      </w:r>
      <w:r>
        <w:t xml:space="preserve"> </w:t>
      </w:r>
      <w:r>
        <w:rPr>
          <w:lang w:val="en-US"/>
        </w:rPr>
        <w:t>Cheung H D, Chung T M. Calculation of Mean Daylight Factor in a Building Interior within a Dense Urban Environment. Department of Building Services Engineering, Hong Kong Polytechnic University.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C28D9" w14:textId="77777777" w:rsidR="00BE20C7" w:rsidRDefault="00BE20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523EC" w14:textId="77777777" w:rsidR="00BE20C7" w:rsidRPr="00132BD8" w:rsidRDefault="00BE20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CC478" w14:textId="77777777" w:rsidR="00BE20C7" w:rsidRDefault="00BE20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4438C" w14:textId="77777777" w:rsidR="00BE20C7" w:rsidRPr="00132BD8" w:rsidRDefault="00BE20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63251" w14:textId="77777777" w:rsidR="00BE20C7" w:rsidRPr="00132BD8" w:rsidRDefault="00BE20C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BE20C7" w:rsidRPr="00132BD8" w14:paraId="40E90B2F" w14:textId="77777777">
      <w:trPr>
        <w:cantSplit/>
        <w:jc w:val="center"/>
      </w:trPr>
      <w:tc>
        <w:tcPr>
          <w:tcW w:w="2350" w:type="pct"/>
          <w:noWrap/>
        </w:tcPr>
        <w:p w14:paraId="0A5DEBAB" w14:textId="64400767" w:rsidR="00BE20C7" w:rsidRPr="00132BD8" w:rsidRDefault="00BE20C7" w:rsidP="007F0805">
          <w:pPr>
            <w:pStyle w:val="Header"/>
            <w:spacing w:after="72"/>
          </w:pPr>
          <w:sdt>
            <w:sdtPr>
              <w:alias w:val="Client"/>
              <w:tag w:val="Client"/>
              <w:id w:val="730652911"/>
              <w:lock w:val="sdtLocked"/>
              <w:dataBinding w:xpath="/root[1]/Client[1]" w:storeItemID="{5EE40FF9-4BC3-4ACB-BC4A-342B81BCDBC0}"/>
              <w:text/>
            </w:sdtPr>
            <w:sdtContent>
              <w:r w:rsidRPr="00132BD8">
                <w:t>John X. Wang</w:t>
              </w:r>
            </w:sdtContent>
          </w:sdt>
        </w:p>
      </w:tc>
      <w:tc>
        <w:tcPr>
          <w:tcW w:w="2650" w:type="pct"/>
          <w:noWrap/>
        </w:tcPr>
        <w:p w14:paraId="5026A2B6" w14:textId="153B318C" w:rsidR="00BE20C7" w:rsidRPr="00132BD8" w:rsidRDefault="00BE20C7">
          <w:pPr>
            <w:pStyle w:val="Header"/>
            <w:jc w:val="right"/>
          </w:pPr>
          <w:sdt>
            <w:sdtPr>
              <w:alias w:val="Project"/>
              <w:tag w:val="Project"/>
              <w:id w:val="-952862137"/>
              <w:lock w:val="sdtLocked"/>
              <w:dataBinding w:xpath="/root[1]/Project[1]" w:storeItemID="{ADA9936B-B1D1-4956-AD93-F5105E8D45B8}"/>
              <w:text w:multiLine="1"/>
            </w:sdtPr>
            <w:sdtContent>
              <w:r w:rsidRPr="00132BD8">
                <w:t>My Working Roadmap</w:t>
              </w:r>
            </w:sdtContent>
          </w:sdt>
        </w:p>
        <w:p w14:paraId="753D04AB" w14:textId="288DEA58" w:rsidR="00BE20C7" w:rsidRPr="00132BD8" w:rsidRDefault="00BE20C7" w:rsidP="007F0805">
          <w:pPr>
            <w:pStyle w:val="Header"/>
            <w:jc w:val="right"/>
            <w:rPr>
              <w:sz w:val="16"/>
            </w:rPr>
          </w:pPr>
          <w:sdt>
            <w:sdtPr>
              <w:alias w:val="Report"/>
              <w:tag w:val="Report"/>
              <w:id w:val="-339234674"/>
              <w:lock w:val="sdtLocked"/>
              <w:dataBinding w:xpath="/root[1]/Report[1]" w:storeItemID="{D00B4CF5-4192-42F8-8BD2-527A7D79E657}"/>
              <w:text w:multiLine="1"/>
            </w:sdtPr>
            <w:sdtContent>
              <w:r w:rsidRPr="00132BD8">
                <w:t>My Comprehensive Guide</w:t>
              </w:r>
            </w:sdtContent>
          </w:sdt>
        </w:p>
      </w:tc>
    </w:tr>
  </w:tbl>
  <w:p w14:paraId="475ED5AD" w14:textId="77777777" w:rsidR="00BE20C7" w:rsidRPr="00132BD8" w:rsidRDefault="00BE20C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730"/>
      <w:gridCol w:w="4207"/>
    </w:tblGrid>
    <w:tr w:rsidR="00BE20C7" w:rsidRPr="00132BD8" w14:paraId="351FA7E4" w14:textId="77777777">
      <w:trPr>
        <w:cantSplit/>
        <w:jc w:val="center"/>
      </w:trPr>
      <w:tc>
        <w:tcPr>
          <w:tcW w:w="2350" w:type="pct"/>
          <w:noWrap/>
        </w:tcPr>
        <w:p w14:paraId="5E6CFD00" w14:textId="1A895238" w:rsidR="00BE20C7" w:rsidRPr="00132BD8" w:rsidRDefault="00BE20C7" w:rsidP="007F0805">
          <w:pPr>
            <w:pStyle w:val="Header"/>
            <w:spacing w:after="72"/>
          </w:pPr>
          <w:sdt>
            <w:sdtPr>
              <w:alias w:val="Client"/>
              <w:tag w:val="Client"/>
              <w:id w:val="481592724"/>
              <w:lock w:val="sdtLocked"/>
              <w:dataBinding w:xpath="/root[1]/Client[1]" w:storeItemID="{5EE40FF9-4BC3-4ACB-BC4A-342B81BCDBC0}"/>
              <w:text/>
            </w:sdtPr>
            <w:sdtContent>
              <w:r w:rsidRPr="00132BD8">
                <w:t>John X. Wang</w:t>
              </w:r>
            </w:sdtContent>
          </w:sdt>
        </w:p>
      </w:tc>
      <w:tc>
        <w:tcPr>
          <w:tcW w:w="2650" w:type="pct"/>
          <w:noWrap/>
        </w:tcPr>
        <w:p w14:paraId="1632CB9C" w14:textId="4274248F" w:rsidR="00BE20C7" w:rsidRPr="00132BD8" w:rsidRDefault="00BE20C7">
          <w:pPr>
            <w:pStyle w:val="Header"/>
            <w:jc w:val="right"/>
          </w:pPr>
          <w:sdt>
            <w:sdtPr>
              <w:alias w:val="Project"/>
              <w:tag w:val="Project"/>
              <w:id w:val="-282655013"/>
              <w:lock w:val="sdtLocked"/>
              <w:dataBinding w:xpath="/root[1]/Project[1]" w:storeItemID="{ADA9936B-B1D1-4956-AD93-F5105E8D45B8}"/>
              <w:text w:multiLine="1"/>
            </w:sdtPr>
            <w:sdtContent>
              <w:r w:rsidRPr="00132BD8">
                <w:t>My Working Roadmap</w:t>
              </w:r>
            </w:sdtContent>
          </w:sdt>
        </w:p>
        <w:p w14:paraId="35B9D4A6" w14:textId="76040F08" w:rsidR="00BE20C7" w:rsidRPr="00132BD8" w:rsidRDefault="00BE20C7" w:rsidP="007F0805">
          <w:pPr>
            <w:pStyle w:val="Header"/>
            <w:jc w:val="right"/>
            <w:rPr>
              <w:sz w:val="16"/>
            </w:rPr>
          </w:pPr>
          <w:sdt>
            <w:sdtPr>
              <w:alias w:val="Report"/>
              <w:tag w:val="Report"/>
              <w:id w:val="1195422097"/>
              <w:lock w:val="sdtLocked"/>
              <w:dataBinding w:xpath="/root[1]/Report[1]" w:storeItemID="{D00B4CF5-4192-42F8-8BD2-527A7D79E657}"/>
              <w:text w:multiLine="1"/>
            </w:sdtPr>
            <w:sdtContent>
              <w:r w:rsidRPr="00132BD8">
                <w:t>My Comprehensive Guide</w:t>
              </w:r>
            </w:sdtContent>
          </w:sdt>
        </w:p>
      </w:tc>
    </w:tr>
  </w:tbl>
  <w:p w14:paraId="1A78A987" w14:textId="77777777" w:rsidR="00BE20C7" w:rsidRPr="00132BD8" w:rsidRDefault="00BE20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500CB0E"/>
    <w:lvl w:ilvl="0">
      <w:start w:val="1"/>
      <w:numFmt w:val="decimal"/>
      <w:pStyle w:val="ListNumber"/>
      <w:lvlText w:val="%1."/>
      <w:lvlJc w:val="left"/>
      <w:pPr>
        <w:tabs>
          <w:tab w:val="num" w:pos="360"/>
        </w:tabs>
        <w:ind w:left="360" w:hanging="360"/>
      </w:pPr>
    </w:lvl>
  </w:abstractNum>
  <w:abstractNum w:abstractNumId="1" w15:restartNumberingAfterBreak="0">
    <w:nsid w:val="01A94FF1"/>
    <w:multiLevelType w:val="hybridMultilevel"/>
    <w:tmpl w:val="49BE7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70DB7"/>
    <w:multiLevelType w:val="hybridMultilevel"/>
    <w:tmpl w:val="CE6484BA"/>
    <w:lvl w:ilvl="0" w:tplc="D65AC9F2">
      <w:start w:val="1"/>
      <w:numFmt w:val="decimal"/>
      <w:lvlText w:val="%1."/>
      <w:lvlJc w:val="left"/>
      <w:pPr>
        <w:ind w:left="1066" w:hanging="706"/>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C08DF"/>
    <w:multiLevelType w:val="hybridMultilevel"/>
    <w:tmpl w:val="5E72B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F0740"/>
    <w:multiLevelType w:val="hybridMultilevel"/>
    <w:tmpl w:val="75FCD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412B57"/>
    <w:multiLevelType w:val="hybridMultilevel"/>
    <w:tmpl w:val="0AACA430"/>
    <w:lvl w:ilvl="0" w:tplc="0C1251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BD5BD1"/>
    <w:multiLevelType w:val="hybridMultilevel"/>
    <w:tmpl w:val="26E6A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C42A1"/>
    <w:multiLevelType w:val="hybridMultilevel"/>
    <w:tmpl w:val="02BA0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3669B"/>
    <w:multiLevelType w:val="hybridMultilevel"/>
    <w:tmpl w:val="8F1000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E61AA9"/>
    <w:multiLevelType w:val="singleLevel"/>
    <w:tmpl w:val="A9886196"/>
    <w:lvl w:ilvl="0">
      <w:start w:val="1"/>
      <w:numFmt w:val="bullet"/>
      <w:pStyle w:val="ReportList1"/>
      <w:lvlText w:val=""/>
      <w:lvlJc w:val="left"/>
      <w:pPr>
        <w:ind w:left="360" w:hanging="360"/>
      </w:pPr>
      <w:rPr>
        <w:rFonts w:ascii="Symbol" w:hAnsi="Symbol" w:hint="default"/>
        <w:b w:val="0"/>
        <w:i w:val="0"/>
        <w:sz w:val="24"/>
      </w:rPr>
    </w:lvl>
  </w:abstractNum>
  <w:abstractNum w:abstractNumId="10" w15:restartNumberingAfterBreak="0">
    <w:nsid w:val="12EB63FA"/>
    <w:multiLevelType w:val="multilevel"/>
    <w:tmpl w:val="7BEC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3536E6"/>
    <w:multiLevelType w:val="hybridMultilevel"/>
    <w:tmpl w:val="04D49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95BC1"/>
    <w:multiLevelType w:val="hybridMultilevel"/>
    <w:tmpl w:val="A9F84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5039A"/>
    <w:multiLevelType w:val="hybridMultilevel"/>
    <w:tmpl w:val="B1BC018C"/>
    <w:lvl w:ilvl="0" w:tplc="EF3C5F76">
      <w:start w:val="1"/>
      <w:numFmt w:val="decimal"/>
      <w:lvlText w:val="%1."/>
      <w:lvlJc w:val="left"/>
      <w:pPr>
        <w:ind w:left="1501" w:hanging="360"/>
      </w:pPr>
      <w:rPr>
        <w:rFonts w:hint="default"/>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4" w15:restartNumberingAfterBreak="0">
    <w:nsid w:val="1F065282"/>
    <w:multiLevelType w:val="multilevel"/>
    <w:tmpl w:val="540CD234"/>
    <w:styleLink w:val="ReportListLevelStyle"/>
    <w:lvl w:ilvl="0">
      <w:start w:val="1"/>
      <w:numFmt w:val="decimal"/>
      <w:lvlText w:val="%1"/>
      <w:lvlJc w:val="left"/>
      <w:pPr>
        <w:tabs>
          <w:tab w:val="num" w:pos="1134"/>
        </w:tabs>
        <w:ind w:left="1134" w:hanging="1134"/>
      </w:pPr>
      <w:rPr>
        <w:rFonts w:hint="default"/>
        <w:b/>
        <w:i w:val="0"/>
        <w:color w:val="28AAE1"/>
        <w:sz w:val="36"/>
        <w:szCs w:val="28"/>
      </w:rPr>
    </w:lvl>
    <w:lvl w:ilvl="1">
      <w:start w:val="1"/>
      <w:numFmt w:val="decimal"/>
      <w:lvlText w:val="%1.%2"/>
      <w:lvlJc w:val="left"/>
      <w:pPr>
        <w:tabs>
          <w:tab w:val="num" w:pos="1134"/>
        </w:tabs>
        <w:ind w:left="1134" w:hanging="1134"/>
      </w:pPr>
      <w:rPr>
        <w:rFonts w:hint="default"/>
        <w:b/>
        <w:i w:val="0"/>
        <w:color w:val="28AAE1"/>
        <w:sz w:val="32"/>
        <w:szCs w:val="20"/>
        <w:u w:val="none" w:color="008080"/>
      </w:rPr>
    </w:lvl>
    <w:lvl w:ilvl="2">
      <w:start w:val="1"/>
      <w:numFmt w:val="decimal"/>
      <w:lvlText w:val="%1.%2.%3"/>
      <w:lvlJc w:val="left"/>
      <w:pPr>
        <w:tabs>
          <w:tab w:val="num" w:pos="1134"/>
        </w:tabs>
        <w:ind w:left="1134" w:hanging="1134"/>
      </w:pPr>
      <w:rPr>
        <w:rFonts w:hint="default"/>
        <w:b/>
        <w:i w:val="0"/>
        <w:color w:val="28AAE1"/>
        <w:sz w:val="28"/>
        <w:szCs w:val="20"/>
      </w:rPr>
    </w:lvl>
    <w:lvl w:ilvl="3">
      <w:start w:val="1"/>
      <w:numFmt w:val="decimal"/>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5" w15:restartNumberingAfterBreak="0">
    <w:nsid w:val="1F0F3A78"/>
    <w:multiLevelType w:val="multilevel"/>
    <w:tmpl w:val="8C36988C"/>
    <w:styleLink w:val="ReportBulletListStyle"/>
    <w:lvl w:ilvl="0">
      <w:start w:val="1"/>
      <w:numFmt w:val="bullet"/>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Wingdings" w:hAnsi="Wingdings"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o"/>
      <w:lvlJc w:val="left"/>
      <w:pPr>
        <w:tabs>
          <w:tab w:val="num" w:pos="2856"/>
        </w:tabs>
        <w:ind w:left="2856" w:hanging="357"/>
      </w:pPr>
      <w:rPr>
        <w:rFonts w:ascii="Courier New" w:hAnsi="Courier New" w:cs="Courier New" w:hint="default"/>
      </w:rPr>
    </w:lvl>
    <w:lvl w:ilvl="8">
      <w:start w:val="1"/>
      <w:numFmt w:val="bullet"/>
      <w:lvlText w:val=""/>
      <w:lvlJc w:val="left"/>
      <w:pPr>
        <w:tabs>
          <w:tab w:val="num" w:pos="3213"/>
        </w:tabs>
        <w:ind w:left="3213" w:hanging="357"/>
      </w:pPr>
      <w:rPr>
        <w:rFonts w:ascii="Wingdings" w:hAnsi="Wingdings" w:hint="default"/>
      </w:rPr>
    </w:lvl>
  </w:abstractNum>
  <w:abstractNum w:abstractNumId="16" w15:restartNumberingAfterBreak="0">
    <w:nsid w:val="26EE32E1"/>
    <w:multiLevelType w:val="hybridMultilevel"/>
    <w:tmpl w:val="9A52E8F0"/>
    <w:lvl w:ilvl="0" w:tplc="CB807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7B63ED"/>
    <w:multiLevelType w:val="hybridMultilevel"/>
    <w:tmpl w:val="2CD20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763A6E"/>
    <w:multiLevelType w:val="multilevel"/>
    <w:tmpl w:val="A69C6210"/>
    <w:lvl w:ilvl="0">
      <w:start w:val="1"/>
      <w:numFmt w:val="decimal"/>
      <w:pStyle w:val="ReportLevel1"/>
      <w:lvlText w:val="%1"/>
      <w:lvlJc w:val="left"/>
      <w:pPr>
        <w:tabs>
          <w:tab w:val="num" w:pos="1134"/>
        </w:tabs>
        <w:ind w:left="1134" w:hanging="1134"/>
      </w:pPr>
      <w:rPr>
        <w:rFonts w:hint="default"/>
        <w:b/>
        <w:i w:val="0"/>
        <w:color w:val="28AAE1"/>
        <w:sz w:val="36"/>
        <w:szCs w:val="28"/>
      </w:rPr>
    </w:lvl>
    <w:lvl w:ilvl="1">
      <w:start w:val="1"/>
      <w:numFmt w:val="decimal"/>
      <w:pStyle w:val="ReportLevel2"/>
      <w:lvlText w:val="%1.%2"/>
      <w:lvlJc w:val="left"/>
      <w:pPr>
        <w:tabs>
          <w:tab w:val="num" w:pos="1134"/>
        </w:tabs>
        <w:ind w:left="1134" w:hanging="1134"/>
      </w:pPr>
      <w:rPr>
        <w:rFonts w:hint="default"/>
        <w:b/>
        <w:i w:val="0"/>
        <w:color w:val="28AAE1"/>
        <w:sz w:val="32"/>
        <w:szCs w:val="20"/>
        <w:u w:val="none" w:color="008080"/>
      </w:rPr>
    </w:lvl>
    <w:lvl w:ilvl="2">
      <w:start w:val="1"/>
      <w:numFmt w:val="decimal"/>
      <w:pStyle w:val="ReportLevel3"/>
      <w:lvlText w:val="%1.%2.%3"/>
      <w:lvlJc w:val="left"/>
      <w:pPr>
        <w:tabs>
          <w:tab w:val="num" w:pos="1134"/>
        </w:tabs>
        <w:ind w:left="1134" w:hanging="1134"/>
      </w:pPr>
      <w:rPr>
        <w:rFonts w:hint="default"/>
        <w:b/>
        <w:i w:val="0"/>
        <w:color w:val="28AAE1"/>
        <w:sz w:val="28"/>
        <w:szCs w:val="20"/>
      </w:rPr>
    </w:lvl>
    <w:lvl w:ilvl="3">
      <w:start w:val="1"/>
      <w:numFmt w:val="decimal"/>
      <w:pStyle w:val="ReportLevel4"/>
      <w:lvlText w:val="%1.%2.%3.%4"/>
      <w:lvlJc w:val="left"/>
      <w:pPr>
        <w:tabs>
          <w:tab w:val="num" w:pos="1134"/>
        </w:tabs>
        <w:ind w:left="1134" w:hanging="1134"/>
      </w:pPr>
      <w:rPr>
        <w:rFonts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9" w15:restartNumberingAfterBreak="0">
    <w:nsid w:val="2DF4310F"/>
    <w:multiLevelType w:val="hybridMultilevel"/>
    <w:tmpl w:val="757C7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511E2"/>
    <w:multiLevelType w:val="multilevel"/>
    <w:tmpl w:val="AEE64E34"/>
    <w:styleLink w:val="ReportListNumberStyle"/>
    <w:lvl w:ilvl="0">
      <w:start w:val="1"/>
      <w:numFmt w:val="decimal"/>
      <w:pStyle w:val="ReportListNumber"/>
      <w:lvlText w:val="%1."/>
      <w:lvlJc w:val="left"/>
      <w:pPr>
        <w:tabs>
          <w:tab w:val="num" w:pos="567"/>
        </w:tabs>
        <w:ind w:left="567" w:hanging="567"/>
      </w:pPr>
      <w:rPr>
        <w:rFonts w:hint="default"/>
      </w:rPr>
    </w:lvl>
    <w:lvl w:ilvl="1">
      <w:start w:val="1"/>
      <w:numFmt w:val="lowerLetter"/>
      <w:lvlText w:val="%2."/>
      <w:lvlJc w:val="left"/>
      <w:pPr>
        <w:tabs>
          <w:tab w:val="num" w:pos="924"/>
        </w:tabs>
        <w:ind w:left="924" w:hanging="357"/>
      </w:pPr>
      <w:rPr>
        <w:rFonts w:hint="default"/>
      </w:rPr>
    </w:lvl>
    <w:lvl w:ilvl="2">
      <w:start w:val="1"/>
      <w:numFmt w:val="bullet"/>
      <w:lvlText w:val=""/>
      <w:lvlJc w:val="left"/>
      <w:pPr>
        <w:tabs>
          <w:tab w:val="num" w:pos="1281"/>
        </w:tabs>
        <w:ind w:left="1281" w:hanging="357"/>
      </w:pPr>
      <w:rPr>
        <w:rFonts w:ascii="Symbol" w:hAnsi="Symbol" w:hint="default"/>
      </w:rPr>
    </w:lvl>
    <w:lvl w:ilvl="3">
      <w:start w:val="1"/>
      <w:numFmt w:val="bullet"/>
      <w:lvlText w:val=""/>
      <w:lvlJc w:val="left"/>
      <w:pPr>
        <w:tabs>
          <w:tab w:val="num" w:pos="1684"/>
        </w:tabs>
        <w:ind w:left="1684" w:hanging="403"/>
      </w:pPr>
      <w:rPr>
        <w:rFonts w:ascii="Symbol" w:hAnsi="Symbol" w:hint="default"/>
      </w:rPr>
    </w:lvl>
    <w:lvl w:ilvl="4">
      <w:start w:val="1"/>
      <w:numFmt w:val="bullet"/>
      <w:lvlText w:val=""/>
      <w:lvlJc w:val="left"/>
      <w:pPr>
        <w:tabs>
          <w:tab w:val="num" w:pos="2041"/>
        </w:tabs>
        <w:ind w:left="2041" w:hanging="357"/>
      </w:pPr>
      <w:rPr>
        <w:rFonts w:ascii="Symbol" w:hAnsi="Symbol" w:hint="default"/>
      </w:rPr>
    </w:lvl>
    <w:lvl w:ilvl="5">
      <w:start w:val="1"/>
      <w:numFmt w:val="lowerRoman"/>
      <w:lvlText w:val="%6."/>
      <w:lvlJc w:val="right"/>
      <w:pPr>
        <w:tabs>
          <w:tab w:val="num" w:pos="2352"/>
        </w:tabs>
        <w:ind w:left="2142" w:hanging="357"/>
      </w:pPr>
      <w:rPr>
        <w:rFonts w:hint="default"/>
      </w:rPr>
    </w:lvl>
    <w:lvl w:ilvl="6">
      <w:start w:val="1"/>
      <w:numFmt w:val="decimal"/>
      <w:lvlText w:val="%7."/>
      <w:lvlJc w:val="left"/>
      <w:pPr>
        <w:tabs>
          <w:tab w:val="num" w:pos="2709"/>
        </w:tabs>
        <w:ind w:left="2499" w:hanging="357"/>
      </w:pPr>
      <w:rPr>
        <w:rFonts w:hint="default"/>
      </w:rPr>
    </w:lvl>
    <w:lvl w:ilvl="7">
      <w:start w:val="1"/>
      <w:numFmt w:val="lowerLetter"/>
      <w:lvlText w:val="%8."/>
      <w:lvlJc w:val="left"/>
      <w:pPr>
        <w:tabs>
          <w:tab w:val="num" w:pos="3066"/>
        </w:tabs>
        <w:ind w:left="2856" w:hanging="357"/>
      </w:pPr>
      <w:rPr>
        <w:rFonts w:hint="default"/>
      </w:rPr>
    </w:lvl>
    <w:lvl w:ilvl="8">
      <w:start w:val="1"/>
      <w:numFmt w:val="lowerRoman"/>
      <w:lvlText w:val="%9."/>
      <w:lvlJc w:val="right"/>
      <w:pPr>
        <w:tabs>
          <w:tab w:val="num" w:pos="3423"/>
        </w:tabs>
        <w:ind w:left="3213" w:hanging="357"/>
      </w:pPr>
      <w:rPr>
        <w:rFonts w:hint="default"/>
      </w:rPr>
    </w:lvl>
  </w:abstractNum>
  <w:abstractNum w:abstractNumId="21" w15:restartNumberingAfterBreak="0">
    <w:nsid w:val="32923D6B"/>
    <w:multiLevelType w:val="hybridMultilevel"/>
    <w:tmpl w:val="26947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FA6AA4"/>
    <w:multiLevelType w:val="hybridMultilevel"/>
    <w:tmpl w:val="5DE0C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451654"/>
    <w:multiLevelType w:val="hybridMultilevel"/>
    <w:tmpl w:val="D9866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4D3727"/>
    <w:multiLevelType w:val="singleLevel"/>
    <w:tmpl w:val="3A8C6492"/>
    <w:lvl w:ilvl="0">
      <w:start w:val="1"/>
      <w:numFmt w:val="decimal"/>
      <w:pStyle w:val="ReportReference"/>
      <w:lvlText w:val="[%1]"/>
      <w:lvlJc w:val="left"/>
      <w:pPr>
        <w:tabs>
          <w:tab w:val="num" w:pos="1973"/>
        </w:tabs>
        <w:ind w:left="1973" w:hanging="1973"/>
      </w:pPr>
      <w:rPr>
        <w:rFonts w:hint="default"/>
      </w:rPr>
    </w:lvl>
  </w:abstractNum>
  <w:abstractNum w:abstractNumId="25" w15:restartNumberingAfterBreak="0">
    <w:nsid w:val="373D539B"/>
    <w:multiLevelType w:val="hybridMultilevel"/>
    <w:tmpl w:val="B1B26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9772C"/>
    <w:multiLevelType w:val="hybridMultilevel"/>
    <w:tmpl w:val="48A677C8"/>
    <w:lvl w:ilvl="0" w:tplc="16C278A2">
      <w:start w:val="1"/>
      <w:numFmt w:val="decimal"/>
      <w:lvlText w:val="%1."/>
      <w:lvlJc w:val="left"/>
      <w:pPr>
        <w:ind w:left="1325" w:hanging="360"/>
      </w:pPr>
      <w:rPr>
        <w:rFonts w:hint="default"/>
      </w:rPr>
    </w:lvl>
    <w:lvl w:ilvl="1" w:tplc="04090019" w:tentative="1">
      <w:start w:val="1"/>
      <w:numFmt w:val="lowerLetter"/>
      <w:lvlText w:val="%2."/>
      <w:lvlJc w:val="left"/>
      <w:pPr>
        <w:ind w:left="2045" w:hanging="360"/>
      </w:pPr>
    </w:lvl>
    <w:lvl w:ilvl="2" w:tplc="0409001B" w:tentative="1">
      <w:start w:val="1"/>
      <w:numFmt w:val="lowerRoman"/>
      <w:lvlText w:val="%3."/>
      <w:lvlJc w:val="right"/>
      <w:pPr>
        <w:ind w:left="2765" w:hanging="180"/>
      </w:pPr>
    </w:lvl>
    <w:lvl w:ilvl="3" w:tplc="0409000F" w:tentative="1">
      <w:start w:val="1"/>
      <w:numFmt w:val="decimal"/>
      <w:lvlText w:val="%4."/>
      <w:lvlJc w:val="left"/>
      <w:pPr>
        <w:ind w:left="3485" w:hanging="360"/>
      </w:pPr>
    </w:lvl>
    <w:lvl w:ilvl="4" w:tplc="04090019" w:tentative="1">
      <w:start w:val="1"/>
      <w:numFmt w:val="lowerLetter"/>
      <w:lvlText w:val="%5."/>
      <w:lvlJc w:val="left"/>
      <w:pPr>
        <w:ind w:left="4205" w:hanging="360"/>
      </w:pPr>
    </w:lvl>
    <w:lvl w:ilvl="5" w:tplc="0409001B" w:tentative="1">
      <w:start w:val="1"/>
      <w:numFmt w:val="lowerRoman"/>
      <w:lvlText w:val="%6."/>
      <w:lvlJc w:val="right"/>
      <w:pPr>
        <w:ind w:left="4925" w:hanging="180"/>
      </w:pPr>
    </w:lvl>
    <w:lvl w:ilvl="6" w:tplc="0409000F" w:tentative="1">
      <w:start w:val="1"/>
      <w:numFmt w:val="decimal"/>
      <w:lvlText w:val="%7."/>
      <w:lvlJc w:val="left"/>
      <w:pPr>
        <w:ind w:left="5645" w:hanging="360"/>
      </w:pPr>
    </w:lvl>
    <w:lvl w:ilvl="7" w:tplc="04090019" w:tentative="1">
      <w:start w:val="1"/>
      <w:numFmt w:val="lowerLetter"/>
      <w:lvlText w:val="%8."/>
      <w:lvlJc w:val="left"/>
      <w:pPr>
        <w:ind w:left="6365" w:hanging="360"/>
      </w:pPr>
    </w:lvl>
    <w:lvl w:ilvl="8" w:tplc="0409001B" w:tentative="1">
      <w:start w:val="1"/>
      <w:numFmt w:val="lowerRoman"/>
      <w:lvlText w:val="%9."/>
      <w:lvlJc w:val="right"/>
      <w:pPr>
        <w:ind w:left="7085" w:hanging="180"/>
      </w:pPr>
    </w:lvl>
  </w:abstractNum>
  <w:abstractNum w:abstractNumId="27" w15:restartNumberingAfterBreak="0">
    <w:nsid w:val="3AAB0009"/>
    <w:multiLevelType w:val="hybridMultilevel"/>
    <w:tmpl w:val="DEB42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3D3A7C"/>
    <w:multiLevelType w:val="hybridMultilevel"/>
    <w:tmpl w:val="D040B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F5B93"/>
    <w:multiLevelType w:val="multilevel"/>
    <w:tmpl w:val="A2FC1BAE"/>
    <w:lvl w:ilvl="0">
      <w:start w:val="1"/>
      <w:numFmt w:val="bullet"/>
      <w:pStyle w:val="ReportList2"/>
      <w:lvlText w:val=""/>
      <w:lvlJc w:val="left"/>
      <w:pPr>
        <w:ind w:left="360" w:hanging="360"/>
      </w:pPr>
      <w:rPr>
        <w:rFonts w:ascii="Symbol" w:hAnsi="Symbol" w:hint="default"/>
        <w:b w:val="0"/>
        <w:i w:val="0"/>
        <w:sz w:val="24"/>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Wingdings" w:hAnsi="Wingdings" w:hint="default"/>
      </w:rPr>
    </w:lvl>
    <w:lvl w:ilvl="8">
      <w:start w:val="1"/>
      <w:numFmt w:val="bullet"/>
      <w:lvlText w:val=""/>
      <w:lvlJc w:val="left"/>
      <w:pPr>
        <w:tabs>
          <w:tab w:val="num" w:pos="3213"/>
        </w:tabs>
        <w:ind w:left="3213" w:hanging="357"/>
      </w:pPr>
      <w:rPr>
        <w:rFonts w:ascii="Wingdings" w:hAnsi="Wingdings" w:hint="default"/>
      </w:rPr>
    </w:lvl>
  </w:abstractNum>
  <w:abstractNum w:abstractNumId="30" w15:restartNumberingAfterBreak="0">
    <w:nsid w:val="4753019B"/>
    <w:multiLevelType w:val="hybridMultilevel"/>
    <w:tmpl w:val="0CC40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F26386"/>
    <w:multiLevelType w:val="hybridMultilevel"/>
    <w:tmpl w:val="1ABAA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1F0861"/>
    <w:multiLevelType w:val="hybridMultilevel"/>
    <w:tmpl w:val="49D29192"/>
    <w:lvl w:ilvl="0" w:tplc="CD722882">
      <w:numFmt w:val="bullet"/>
      <w:lvlText w:val="-"/>
      <w:lvlJc w:val="left"/>
      <w:pPr>
        <w:ind w:left="720" w:hanging="360"/>
      </w:pPr>
      <w:rPr>
        <w:rFonts w:ascii="Times New Roman" w:eastAsia="宋体"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5A5E219A"/>
    <w:multiLevelType w:val="hybridMultilevel"/>
    <w:tmpl w:val="9E603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6B0437"/>
    <w:multiLevelType w:val="hybridMultilevel"/>
    <w:tmpl w:val="AA38CDE4"/>
    <w:lvl w:ilvl="0" w:tplc="04090001">
      <w:start w:val="1"/>
      <w:numFmt w:val="bullet"/>
      <w:lvlText w:val=""/>
      <w:lvlJc w:val="left"/>
      <w:pPr>
        <w:ind w:left="2045" w:hanging="360"/>
      </w:pPr>
      <w:rPr>
        <w:rFonts w:ascii="Symbol" w:hAnsi="Symbol" w:hint="default"/>
      </w:rPr>
    </w:lvl>
    <w:lvl w:ilvl="1" w:tplc="04090003" w:tentative="1">
      <w:start w:val="1"/>
      <w:numFmt w:val="bullet"/>
      <w:lvlText w:val="o"/>
      <w:lvlJc w:val="left"/>
      <w:pPr>
        <w:ind w:left="2765" w:hanging="360"/>
      </w:pPr>
      <w:rPr>
        <w:rFonts w:ascii="Courier New" w:hAnsi="Courier New" w:cs="Courier New" w:hint="default"/>
      </w:rPr>
    </w:lvl>
    <w:lvl w:ilvl="2" w:tplc="04090005" w:tentative="1">
      <w:start w:val="1"/>
      <w:numFmt w:val="bullet"/>
      <w:lvlText w:val=""/>
      <w:lvlJc w:val="left"/>
      <w:pPr>
        <w:ind w:left="3485" w:hanging="360"/>
      </w:pPr>
      <w:rPr>
        <w:rFonts w:ascii="Wingdings" w:hAnsi="Wingdings" w:hint="default"/>
      </w:rPr>
    </w:lvl>
    <w:lvl w:ilvl="3" w:tplc="04090001" w:tentative="1">
      <w:start w:val="1"/>
      <w:numFmt w:val="bullet"/>
      <w:lvlText w:val=""/>
      <w:lvlJc w:val="left"/>
      <w:pPr>
        <w:ind w:left="4205" w:hanging="360"/>
      </w:pPr>
      <w:rPr>
        <w:rFonts w:ascii="Symbol" w:hAnsi="Symbol" w:hint="default"/>
      </w:rPr>
    </w:lvl>
    <w:lvl w:ilvl="4" w:tplc="04090003" w:tentative="1">
      <w:start w:val="1"/>
      <w:numFmt w:val="bullet"/>
      <w:lvlText w:val="o"/>
      <w:lvlJc w:val="left"/>
      <w:pPr>
        <w:ind w:left="4925" w:hanging="360"/>
      </w:pPr>
      <w:rPr>
        <w:rFonts w:ascii="Courier New" w:hAnsi="Courier New" w:cs="Courier New" w:hint="default"/>
      </w:rPr>
    </w:lvl>
    <w:lvl w:ilvl="5" w:tplc="04090005" w:tentative="1">
      <w:start w:val="1"/>
      <w:numFmt w:val="bullet"/>
      <w:lvlText w:val=""/>
      <w:lvlJc w:val="left"/>
      <w:pPr>
        <w:ind w:left="5645" w:hanging="360"/>
      </w:pPr>
      <w:rPr>
        <w:rFonts w:ascii="Wingdings" w:hAnsi="Wingdings" w:hint="default"/>
      </w:rPr>
    </w:lvl>
    <w:lvl w:ilvl="6" w:tplc="04090001" w:tentative="1">
      <w:start w:val="1"/>
      <w:numFmt w:val="bullet"/>
      <w:lvlText w:val=""/>
      <w:lvlJc w:val="left"/>
      <w:pPr>
        <w:ind w:left="6365" w:hanging="360"/>
      </w:pPr>
      <w:rPr>
        <w:rFonts w:ascii="Symbol" w:hAnsi="Symbol" w:hint="default"/>
      </w:rPr>
    </w:lvl>
    <w:lvl w:ilvl="7" w:tplc="04090003" w:tentative="1">
      <w:start w:val="1"/>
      <w:numFmt w:val="bullet"/>
      <w:lvlText w:val="o"/>
      <w:lvlJc w:val="left"/>
      <w:pPr>
        <w:ind w:left="7085" w:hanging="360"/>
      </w:pPr>
      <w:rPr>
        <w:rFonts w:ascii="Courier New" w:hAnsi="Courier New" w:cs="Courier New" w:hint="default"/>
      </w:rPr>
    </w:lvl>
    <w:lvl w:ilvl="8" w:tplc="04090005" w:tentative="1">
      <w:start w:val="1"/>
      <w:numFmt w:val="bullet"/>
      <w:lvlText w:val=""/>
      <w:lvlJc w:val="left"/>
      <w:pPr>
        <w:ind w:left="7805" w:hanging="360"/>
      </w:pPr>
      <w:rPr>
        <w:rFonts w:ascii="Wingdings" w:hAnsi="Wingdings" w:hint="default"/>
      </w:rPr>
    </w:lvl>
  </w:abstractNum>
  <w:abstractNum w:abstractNumId="35" w15:restartNumberingAfterBreak="0">
    <w:nsid w:val="5EBF1AE4"/>
    <w:multiLevelType w:val="hybridMultilevel"/>
    <w:tmpl w:val="9014E57A"/>
    <w:lvl w:ilvl="0" w:tplc="FB86CFF6">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7576B"/>
    <w:multiLevelType w:val="multilevel"/>
    <w:tmpl w:val="050A962C"/>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pStyle w:val="Heading5"/>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37" w15:restartNumberingAfterBreak="0">
    <w:nsid w:val="61122D87"/>
    <w:multiLevelType w:val="hybridMultilevel"/>
    <w:tmpl w:val="E95CE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2456C4"/>
    <w:multiLevelType w:val="hybridMultilevel"/>
    <w:tmpl w:val="ED78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467E2D"/>
    <w:multiLevelType w:val="hybridMultilevel"/>
    <w:tmpl w:val="0CF6BD28"/>
    <w:lvl w:ilvl="0" w:tplc="530EB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213D05"/>
    <w:multiLevelType w:val="hybridMultilevel"/>
    <w:tmpl w:val="7884D21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7810E3"/>
    <w:multiLevelType w:val="hybridMultilevel"/>
    <w:tmpl w:val="C43A9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B7071D"/>
    <w:multiLevelType w:val="hybridMultilevel"/>
    <w:tmpl w:val="30E893C4"/>
    <w:lvl w:ilvl="0" w:tplc="FE6E89C2">
      <w:start w:val="1"/>
      <w:numFmt w:val="bullet"/>
      <w:pStyle w:val="CVBullets"/>
      <w:lvlText w:val=""/>
      <w:lvlJc w:val="left"/>
      <w:pPr>
        <w:ind w:left="720" w:hanging="360"/>
      </w:pPr>
      <w:rPr>
        <w:rFonts w:ascii="Symbol" w:hAnsi="Symbol" w:hint="default"/>
        <w:b w:val="0"/>
        <w:i w:val="0"/>
        <w:sz w:val="18"/>
        <w:u w:color="595959"/>
      </w:rPr>
    </w:lvl>
    <w:lvl w:ilvl="1" w:tplc="4704B624" w:tentative="1">
      <w:start w:val="1"/>
      <w:numFmt w:val="bullet"/>
      <w:lvlText w:val="o"/>
      <w:lvlJc w:val="left"/>
      <w:pPr>
        <w:ind w:left="1440" w:hanging="360"/>
      </w:pPr>
      <w:rPr>
        <w:rFonts w:ascii="Courier New" w:hAnsi="Courier New" w:cs="Courier New" w:hint="default"/>
      </w:rPr>
    </w:lvl>
    <w:lvl w:ilvl="2" w:tplc="2A5084C4" w:tentative="1">
      <w:start w:val="1"/>
      <w:numFmt w:val="bullet"/>
      <w:lvlText w:val=""/>
      <w:lvlJc w:val="left"/>
      <w:pPr>
        <w:ind w:left="2160" w:hanging="360"/>
      </w:pPr>
      <w:rPr>
        <w:rFonts w:ascii="Wingdings" w:hAnsi="Wingdings" w:hint="default"/>
      </w:rPr>
    </w:lvl>
    <w:lvl w:ilvl="3" w:tplc="CC521BD2" w:tentative="1">
      <w:start w:val="1"/>
      <w:numFmt w:val="bullet"/>
      <w:lvlText w:val=""/>
      <w:lvlJc w:val="left"/>
      <w:pPr>
        <w:ind w:left="2880" w:hanging="360"/>
      </w:pPr>
      <w:rPr>
        <w:rFonts w:ascii="Symbol" w:hAnsi="Symbol" w:hint="default"/>
      </w:rPr>
    </w:lvl>
    <w:lvl w:ilvl="4" w:tplc="AF086B12" w:tentative="1">
      <w:start w:val="1"/>
      <w:numFmt w:val="bullet"/>
      <w:lvlText w:val="o"/>
      <w:lvlJc w:val="left"/>
      <w:pPr>
        <w:ind w:left="3600" w:hanging="360"/>
      </w:pPr>
      <w:rPr>
        <w:rFonts w:ascii="Courier New" w:hAnsi="Courier New" w:cs="Courier New" w:hint="default"/>
      </w:rPr>
    </w:lvl>
    <w:lvl w:ilvl="5" w:tplc="324A9102" w:tentative="1">
      <w:start w:val="1"/>
      <w:numFmt w:val="bullet"/>
      <w:lvlText w:val=""/>
      <w:lvlJc w:val="left"/>
      <w:pPr>
        <w:ind w:left="4320" w:hanging="360"/>
      </w:pPr>
      <w:rPr>
        <w:rFonts w:ascii="Wingdings" w:hAnsi="Wingdings" w:hint="default"/>
      </w:rPr>
    </w:lvl>
    <w:lvl w:ilvl="6" w:tplc="A03CC0BC" w:tentative="1">
      <w:start w:val="1"/>
      <w:numFmt w:val="bullet"/>
      <w:lvlText w:val=""/>
      <w:lvlJc w:val="left"/>
      <w:pPr>
        <w:ind w:left="5040" w:hanging="360"/>
      </w:pPr>
      <w:rPr>
        <w:rFonts w:ascii="Symbol" w:hAnsi="Symbol" w:hint="default"/>
      </w:rPr>
    </w:lvl>
    <w:lvl w:ilvl="7" w:tplc="85A8FA42" w:tentative="1">
      <w:start w:val="1"/>
      <w:numFmt w:val="bullet"/>
      <w:lvlText w:val="o"/>
      <w:lvlJc w:val="left"/>
      <w:pPr>
        <w:ind w:left="5760" w:hanging="360"/>
      </w:pPr>
      <w:rPr>
        <w:rFonts w:ascii="Courier New" w:hAnsi="Courier New" w:cs="Courier New" w:hint="default"/>
      </w:rPr>
    </w:lvl>
    <w:lvl w:ilvl="8" w:tplc="737604D6" w:tentative="1">
      <w:start w:val="1"/>
      <w:numFmt w:val="bullet"/>
      <w:lvlText w:val=""/>
      <w:lvlJc w:val="left"/>
      <w:pPr>
        <w:ind w:left="6480" w:hanging="360"/>
      </w:pPr>
      <w:rPr>
        <w:rFonts w:ascii="Wingdings" w:hAnsi="Wingdings" w:hint="default"/>
      </w:rPr>
    </w:lvl>
  </w:abstractNum>
  <w:abstractNum w:abstractNumId="43" w15:restartNumberingAfterBreak="0">
    <w:nsid w:val="703F5F65"/>
    <w:multiLevelType w:val="multilevel"/>
    <w:tmpl w:val="5CA0FBA0"/>
    <w:lvl w:ilvl="0">
      <w:start w:val="1"/>
      <w:numFmt w:val="upperLetter"/>
      <w:pStyle w:val="AppendixLetter"/>
      <w:suff w:val="nothing"/>
      <w:lvlText w:val="Appendix %1"/>
      <w:lvlJc w:val="left"/>
      <w:pPr>
        <w:ind w:left="0" w:firstLine="0"/>
      </w:pPr>
      <w:rPr>
        <w:rFonts w:ascii="Times New Roman" w:hAnsi="Times New Roman" w:hint="default"/>
        <w:b/>
        <w:i w:val="0"/>
        <w:color w:val="28AAE1"/>
        <w:sz w:val="36"/>
        <w:szCs w:val="26"/>
      </w:rPr>
    </w:lvl>
    <w:lvl w:ilvl="1">
      <w:start w:val="1"/>
      <w:numFmt w:val="decimal"/>
      <w:pStyle w:val="AppendixLevel1"/>
      <w:lvlText w:val="%1%2"/>
      <w:lvlJc w:val="left"/>
      <w:pPr>
        <w:tabs>
          <w:tab w:val="num" w:pos="1134"/>
        </w:tabs>
        <w:ind w:left="1134" w:hanging="1134"/>
      </w:pPr>
      <w:rPr>
        <w:rFonts w:ascii="Times New Roman" w:hAnsi="Times New Roman" w:hint="default"/>
        <w:b/>
        <w:i w:val="0"/>
        <w:color w:val="28AAE1"/>
        <w:sz w:val="36"/>
        <w:szCs w:val="28"/>
      </w:rPr>
    </w:lvl>
    <w:lvl w:ilvl="2">
      <w:start w:val="1"/>
      <w:numFmt w:val="decimal"/>
      <w:pStyle w:val="AppendixLevel2"/>
      <w:lvlText w:val="%1%2.%3"/>
      <w:lvlJc w:val="left"/>
      <w:pPr>
        <w:tabs>
          <w:tab w:val="num" w:pos="1134"/>
        </w:tabs>
        <w:ind w:left="1134" w:hanging="1134"/>
      </w:pPr>
      <w:rPr>
        <w:rFonts w:ascii="Times New Roman" w:hAnsi="Times New Roman" w:hint="default"/>
        <w:b/>
        <w:i w:val="0"/>
        <w:color w:val="28AAE1"/>
        <w:sz w:val="32"/>
        <w:szCs w:val="20"/>
      </w:rPr>
    </w:lvl>
    <w:lvl w:ilvl="3">
      <w:start w:val="1"/>
      <w:numFmt w:val="decimal"/>
      <w:pStyle w:val="AppendixLevel3"/>
      <w:lvlText w:val="%1%2.%3.%4"/>
      <w:lvlJc w:val="left"/>
      <w:pPr>
        <w:tabs>
          <w:tab w:val="num" w:pos="1134"/>
        </w:tabs>
        <w:ind w:left="1134" w:hanging="1134"/>
      </w:pPr>
      <w:rPr>
        <w:rFonts w:ascii="Times New Roman" w:hAnsi="Times New Roman" w:hint="default"/>
        <w:b/>
        <w:i w:val="0"/>
        <w:color w:val="28AAE1"/>
        <w:sz w:val="28"/>
        <w:szCs w:val="18"/>
      </w:rPr>
    </w:lvl>
    <w:lvl w:ilvl="4">
      <w:start w:val="1"/>
      <w:numFmt w:val="decimal"/>
      <w:pStyle w:val="AppendixLevel4"/>
      <w:lvlText w:val="%1%2.%3.%4.%5"/>
      <w:lvlJc w:val="left"/>
      <w:pPr>
        <w:tabs>
          <w:tab w:val="num" w:pos="1134"/>
        </w:tabs>
        <w:ind w:left="1134" w:hanging="1134"/>
      </w:pPr>
      <w:rPr>
        <w:rFonts w:ascii="Times New Roman" w:hAnsi="Times New Roman" w:hint="default"/>
        <w:b/>
        <w:i w:val="0"/>
        <w:color w:val="28AAE1"/>
        <w:sz w:val="28"/>
        <w:szCs w:val="18"/>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44" w15:restartNumberingAfterBreak="0">
    <w:nsid w:val="746A5C68"/>
    <w:multiLevelType w:val="hybridMultilevel"/>
    <w:tmpl w:val="9162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F71655"/>
    <w:multiLevelType w:val="hybridMultilevel"/>
    <w:tmpl w:val="E052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E7EE6"/>
    <w:multiLevelType w:val="hybridMultilevel"/>
    <w:tmpl w:val="37AE6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43"/>
  </w:num>
  <w:num w:numId="3">
    <w:abstractNumId w:val="0"/>
  </w:num>
  <w:num w:numId="4">
    <w:abstractNumId w:val="29"/>
  </w:num>
  <w:num w:numId="5">
    <w:abstractNumId w:val="24"/>
  </w:num>
  <w:num w:numId="6">
    <w:abstractNumId w:val="14"/>
  </w:num>
  <w:num w:numId="7">
    <w:abstractNumId w:val="42"/>
  </w:num>
  <w:num w:numId="8">
    <w:abstractNumId w:val="15"/>
  </w:num>
  <w:num w:numId="9">
    <w:abstractNumId w:val="9"/>
  </w:num>
  <w:num w:numId="10">
    <w:abstractNumId w:val="20"/>
  </w:num>
  <w:num w:numId="11">
    <w:abstractNumId w:val="18"/>
  </w:num>
  <w:num w:numId="12">
    <w:abstractNumId w:val="21"/>
  </w:num>
  <w:num w:numId="13">
    <w:abstractNumId w:val="4"/>
  </w:num>
  <w:num w:numId="14">
    <w:abstractNumId w:val="6"/>
  </w:num>
  <w:num w:numId="15">
    <w:abstractNumId w:val="46"/>
  </w:num>
  <w:num w:numId="16">
    <w:abstractNumId w:val="33"/>
  </w:num>
  <w:num w:numId="17">
    <w:abstractNumId w:val="35"/>
  </w:num>
  <w:num w:numId="18">
    <w:abstractNumId w:val="45"/>
  </w:num>
  <w:num w:numId="19">
    <w:abstractNumId w:val="30"/>
  </w:num>
  <w:num w:numId="20">
    <w:abstractNumId w:val="11"/>
  </w:num>
  <w:num w:numId="21">
    <w:abstractNumId w:val="5"/>
  </w:num>
  <w:num w:numId="22">
    <w:abstractNumId w:val="39"/>
  </w:num>
  <w:num w:numId="23">
    <w:abstractNumId w:val="26"/>
  </w:num>
  <w:num w:numId="24">
    <w:abstractNumId w:val="34"/>
  </w:num>
  <w:num w:numId="25">
    <w:abstractNumId w:val="13"/>
  </w:num>
  <w:num w:numId="26">
    <w:abstractNumId w:val="40"/>
  </w:num>
  <w:num w:numId="27">
    <w:abstractNumId w:val="28"/>
  </w:num>
  <w:num w:numId="28">
    <w:abstractNumId w:val="27"/>
  </w:num>
  <w:num w:numId="29">
    <w:abstractNumId w:val="23"/>
  </w:num>
  <w:num w:numId="30">
    <w:abstractNumId w:val="41"/>
  </w:num>
  <w:num w:numId="31">
    <w:abstractNumId w:val="7"/>
  </w:num>
  <w:num w:numId="32">
    <w:abstractNumId w:val="25"/>
  </w:num>
  <w:num w:numId="33">
    <w:abstractNumId w:val="44"/>
  </w:num>
  <w:num w:numId="34">
    <w:abstractNumId w:val="12"/>
  </w:num>
  <w:num w:numId="35">
    <w:abstractNumId w:val="17"/>
  </w:num>
  <w:num w:numId="36">
    <w:abstractNumId w:val="31"/>
  </w:num>
  <w:num w:numId="37">
    <w:abstractNumId w:val="16"/>
  </w:num>
  <w:num w:numId="38">
    <w:abstractNumId w:val="22"/>
  </w:num>
  <w:num w:numId="39">
    <w:abstractNumId w:val="10"/>
  </w:num>
  <w:num w:numId="40">
    <w:abstractNumId w:val="32"/>
  </w:num>
  <w:num w:numId="41">
    <w:abstractNumId w:val="3"/>
  </w:num>
  <w:num w:numId="42">
    <w:abstractNumId w:val="2"/>
  </w:num>
  <w:num w:numId="43">
    <w:abstractNumId w:val="8"/>
  </w:num>
  <w:num w:numId="44">
    <w:abstractNumId w:val="1"/>
  </w:num>
  <w:num w:numId="45">
    <w:abstractNumId w:val="38"/>
  </w:num>
  <w:num w:numId="46">
    <w:abstractNumId w:val="19"/>
  </w:num>
  <w:num w:numId="47">
    <w:abstractNumId w:val="3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220"/>
    <w:rsid w:val="00004B2F"/>
    <w:rsid w:val="00005EF1"/>
    <w:rsid w:val="00012C81"/>
    <w:rsid w:val="00015982"/>
    <w:rsid w:val="00017D2E"/>
    <w:rsid w:val="0003291C"/>
    <w:rsid w:val="00062741"/>
    <w:rsid w:val="00064AF2"/>
    <w:rsid w:val="000669AD"/>
    <w:rsid w:val="00072FE2"/>
    <w:rsid w:val="000749F4"/>
    <w:rsid w:val="000769E0"/>
    <w:rsid w:val="00083201"/>
    <w:rsid w:val="000A5220"/>
    <w:rsid w:val="000C3C58"/>
    <w:rsid w:val="000C6534"/>
    <w:rsid w:val="000D0F53"/>
    <w:rsid w:val="000E1506"/>
    <w:rsid w:val="000F0ECB"/>
    <w:rsid w:val="000F4530"/>
    <w:rsid w:val="000F5B5F"/>
    <w:rsid w:val="00121A37"/>
    <w:rsid w:val="00131427"/>
    <w:rsid w:val="00132BD8"/>
    <w:rsid w:val="00140060"/>
    <w:rsid w:val="00157F8F"/>
    <w:rsid w:val="0016381D"/>
    <w:rsid w:val="00173E92"/>
    <w:rsid w:val="00175621"/>
    <w:rsid w:val="001778E3"/>
    <w:rsid w:val="00180EE6"/>
    <w:rsid w:val="00184664"/>
    <w:rsid w:val="00193138"/>
    <w:rsid w:val="001967F2"/>
    <w:rsid w:val="001A1B2F"/>
    <w:rsid w:val="001A39D1"/>
    <w:rsid w:val="001A500D"/>
    <w:rsid w:val="001A6C11"/>
    <w:rsid w:val="001B0E9C"/>
    <w:rsid w:val="001B31D5"/>
    <w:rsid w:val="001B7DE9"/>
    <w:rsid w:val="001D0ABF"/>
    <w:rsid w:val="001D2D62"/>
    <w:rsid w:val="001E25D5"/>
    <w:rsid w:val="001E6F51"/>
    <w:rsid w:val="001E7788"/>
    <w:rsid w:val="002009A4"/>
    <w:rsid w:val="0021509D"/>
    <w:rsid w:val="002169DF"/>
    <w:rsid w:val="00217655"/>
    <w:rsid w:val="00220FD0"/>
    <w:rsid w:val="00226B04"/>
    <w:rsid w:val="00226BD7"/>
    <w:rsid w:val="00235C74"/>
    <w:rsid w:val="0024075C"/>
    <w:rsid w:val="00243FC1"/>
    <w:rsid w:val="0024499F"/>
    <w:rsid w:val="00261507"/>
    <w:rsid w:val="00266D57"/>
    <w:rsid w:val="002707F0"/>
    <w:rsid w:val="00292316"/>
    <w:rsid w:val="002D1273"/>
    <w:rsid w:val="002D706A"/>
    <w:rsid w:val="002E08D7"/>
    <w:rsid w:val="002E72AC"/>
    <w:rsid w:val="002F19CD"/>
    <w:rsid w:val="002F55F5"/>
    <w:rsid w:val="00303352"/>
    <w:rsid w:val="00306C8F"/>
    <w:rsid w:val="0031077E"/>
    <w:rsid w:val="00314EA7"/>
    <w:rsid w:val="003207C2"/>
    <w:rsid w:val="00330F6A"/>
    <w:rsid w:val="00331D1D"/>
    <w:rsid w:val="003352A5"/>
    <w:rsid w:val="003478CF"/>
    <w:rsid w:val="00367683"/>
    <w:rsid w:val="00391D67"/>
    <w:rsid w:val="003A4FF9"/>
    <w:rsid w:val="003A5BA7"/>
    <w:rsid w:val="003B54A3"/>
    <w:rsid w:val="003C2DB9"/>
    <w:rsid w:val="003C4A7C"/>
    <w:rsid w:val="003D4FFC"/>
    <w:rsid w:val="003E305D"/>
    <w:rsid w:val="003E60FD"/>
    <w:rsid w:val="003E6D83"/>
    <w:rsid w:val="00403AC2"/>
    <w:rsid w:val="00406F3F"/>
    <w:rsid w:val="00416AF1"/>
    <w:rsid w:val="004471BE"/>
    <w:rsid w:val="00465E16"/>
    <w:rsid w:val="004715BC"/>
    <w:rsid w:val="00494ADE"/>
    <w:rsid w:val="00497AC8"/>
    <w:rsid w:val="004C0B7F"/>
    <w:rsid w:val="004D2CFC"/>
    <w:rsid w:val="004D5900"/>
    <w:rsid w:val="004D7D92"/>
    <w:rsid w:val="004E570B"/>
    <w:rsid w:val="004E71C6"/>
    <w:rsid w:val="0050061F"/>
    <w:rsid w:val="00501E62"/>
    <w:rsid w:val="00515079"/>
    <w:rsid w:val="00515188"/>
    <w:rsid w:val="00542B60"/>
    <w:rsid w:val="00545C97"/>
    <w:rsid w:val="00545D78"/>
    <w:rsid w:val="005464DD"/>
    <w:rsid w:val="00557262"/>
    <w:rsid w:val="00563BD8"/>
    <w:rsid w:val="00564BA0"/>
    <w:rsid w:val="005819F9"/>
    <w:rsid w:val="00590F68"/>
    <w:rsid w:val="00591FFF"/>
    <w:rsid w:val="005A0BB4"/>
    <w:rsid w:val="005A44C5"/>
    <w:rsid w:val="005A58B3"/>
    <w:rsid w:val="005B36DC"/>
    <w:rsid w:val="005C16CE"/>
    <w:rsid w:val="005D0816"/>
    <w:rsid w:val="005D2B15"/>
    <w:rsid w:val="005E558A"/>
    <w:rsid w:val="0060762F"/>
    <w:rsid w:val="00611F67"/>
    <w:rsid w:val="0061331F"/>
    <w:rsid w:val="00630F0C"/>
    <w:rsid w:val="00633D72"/>
    <w:rsid w:val="00642594"/>
    <w:rsid w:val="00643A7F"/>
    <w:rsid w:val="00666EC4"/>
    <w:rsid w:val="00672FE9"/>
    <w:rsid w:val="006B4220"/>
    <w:rsid w:val="006C0AF5"/>
    <w:rsid w:val="006D2E2B"/>
    <w:rsid w:val="006D333A"/>
    <w:rsid w:val="006E35B6"/>
    <w:rsid w:val="006F1572"/>
    <w:rsid w:val="00701E51"/>
    <w:rsid w:val="00720133"/>
    <w:rsid w:val="00732792"/>
    <w:rsid w:val="00734724"/>
    <w:rsid w:val="00741B99"/>
    <w:rsid w:val="00747479"/>
    <w:rsid w:val="0075100C"/>
    <w:rsid w:val="00754B38"/>
    <w:rsid w:val="00765256"/>
    <w:rsid w:val="0077748F"/>
    <w:rsid w:val="00790C92"/>
    <w:rsid w:val="007A443D"/>
    <w:rsid w:val="007B58E9"/>
    <w:rsid w:val="007D07E5"/>
    <w:rsid w:val="007D444E"/>
    <w:rsid w:val="007D6E99"/>
    <w:rsid w:val="007E4C95"/>
    <w:rsid w:val="007E54D2"/>
    <w:rsid w:val="007F0805"/>
    <w:rsid w:val="00806D32"/>
    <w:rsid w:val="0082026B"/>
    <w:rsid w:val="00832A5F"/>
    <w:rsid w:val="00856FBE"/>
    <w:rsid w:val="00861C96"/>
    <w:rsid w:val="008642E7"/>
    <w:rsid w:val="00864F3F"/>
    <w:rsid w:val="00873C7B"/>
    <w:rsid w:val="008768E9"/>
    <w:rsid w:val="00876DBD"/>
    <w:rsid w:val="00882455"/>
    <w:rsid w:val="0088452D"/>
    <w:rsid w:val="0089307C"/>
    <w:rsid w:val="008951CC"/>
    <w:rsid w:val="008A6D3F"/>
    <w:rsid w:val="009130AD"/>
    <w:rsid w:val="00916354"/>
    <w:rsid w:val="0093622C"/>
    <w:rsid w:val="00946401"/>
    <w:rsid w:val="009734D5"/>
    <w:rsid w:val="00997861"/>
    <w:rsid w:val="009A4DA9"/>
    <w:rsid w:val="009B347E"/>
    <w:rsid w:val="009C05C6"/>
    <w:rsid w:val="009E1A57"/>
    <w:rsid w:val="009E1A96"/>
    <w:rsid w:val="009F3EA7"/>
    <w:rsid w:val="009F5F75"/>
    <w:rsid w:val="00A00BFA"/>
    <w:rsid w:val="00A115F4"/>
    <w:rsid w:val="00A23519"/>
    <w:rsid w:val="00A248C0"/>
    <w:rsid w:val="00A3206B"/>
    <w:rsid w:val="00A437BB"/>
    <w:rsid w:val="00A44983"/>
    <w:rsid w:val="00A4637C"/>
    <w:rsid w:val="00A70053"/>
    <w:rsid w:val="00A729D2"/>
    <w:rsid w:val="00AA576C"/>
    <w:rsid w:val="00AB48AA"/>
    <w:rsid w:val="00AC039A"/>
    <w:rsid w:val="00AD409F"/>
    <w:rsid w:val="00AE4C17"/>
    <w:rsid w:val="00AF52D7"/>
    <w:rsid w:val="00B3058C"/>
    <w:rsid w:val="00B44FDB"/>
    <w:rsid w:val="00B458AA"/>
    <w:rsid w:val="00B46AC3"/>
    <w:rsid w:val="00B46CB2"/>
    <w:rsid w:val="00B46E0A"/>
    <w:rsid w:val="00B611E9"/>
    <w:rsid w:val="00B612C0"/>
    <w:rsid w:val="00B732F4"/>
    <w:rsid w:val="00B7778C"/>
    <w:rsid w:val="00B913BA"/>
    <w:rsid w:val="00B950F3"/>
    <w:rsid w:val="00B9620B"/>
    <w:rsid w:val="00BA02B0"/>
    <w:rsid w:val="00BA1F05"/>
    <w:rsid w:val="00BA6FA3"/>
    <w:rsid w:val="00BB4300"/>
    <w:rsid w:val="00BC0600"/>
    <w:rsid w:val="00BC1040"/>
    <w:rsid w:val="00BE20C7"/>
    <w:rsid w:val="00BF00A5"/>
    <w:rsid w:val="00BF4B38"/>
    <w:rsid w:val="00C01D2B"/>
    <w:rsid w:val="00C1114A"/>
    <w:rsid w:val="00C133D2"/>
    <w:rsid w:val="00C33600"/>
    <w:rsid w:val="00C51A69"/>
    <w:rsid w:val="00C6179C"/>
    <w:rsid w:val="00C63464"/>
    <w:rsid w:val="00C64A9E"/>
    <w:rsid w:val="00C67F10"/>
    <w:rsid w:val="00C73D85"/>
    <w:rsid w:val="00CA5C23"/>
    <w:rsid w:val="00CB34DB"/>
    <w:rsid w:val="00CC4415"/>
    <w:rsid w:val="00CC6747"/>
    <w:rsid w:val="00CD6D8F"/>
    <w:rsid w:val="00CF1BA2"/>
    <w:rsid w:val="00CF66D9"/>
    <w:rsid w:val="00D039FB"/>
    <w:rsid w:val="00D05BD4"/>
    <w:rsid w:val="00D075C2"/>
    <w:rsid w:val="00D12A90"/>
    <w:rsid w:val="00D4077C"/>
    <w:rsid w:val="00D56EAD"/>
    <w:rsid w:val="00D8189F"/>
    <w:rsid w:val="00D847D6"/>
    <w:rsid w:val="00DA07DB"/>
    <w:rsid w:val="00DA0D0E"/>
    <w:rsid w:val="00DB16D0"/>
    <w:rsid w:val="00DB30B9"/>
    <w:rsid w:val="00DB3604"/>
    <w:rsid w:val="00DB45BF"/>
    <w:rsid w:val="00DB4CF5"/>
    <w:rsid w:val="00DD2B22"/>
    <w:rsid w:val="00DD4E01"/>
    <w:rsid w:val="00DE255B"/>
    <w:rsid w:val="00DE71ED"/>
    <w:rsid w:val="00E1655A"/>
    <w:rsid w:val="00E324A9"/>
    <w:rsid w:val="00E3489C"/>
    <w:rsid w:val="00E3725B"/>
    <w:rsid w:val="00E6773E"/>
    <w:rsid w:val="00E7663D"/>
    <w:rsid w:val="00E97012"/>
    <w:rsid w:val="00EA08C4"/>
    <w:rsid w:val="00ED3605"/>
    <w:rsid w:val="00ED7D50"/>
    <w:rsid w:val="00ED7EFB"/>
    <w:rsid w:val="00EF1867"/>
    <w:rsid w:val="00EF56A5"/>
    <w:rsid w:val="00F01745"/>
    <w:rsid w:val="00F02DA4"/>
    <w:rsid w:val="00F15929"/>
    <w:rsid w:val="00F337DF"/>
    <w:rsid w:val="00F36F36"/>
    <w:rsid w:val="00F418D4"/>
    <w:rsid w:val="00F57D30"/>
    <w:rsid w:val="00F75AFB"/>
    <w:rsid w:val="00F8292B"/>
    <w:rsid w:val="00F945B7"/>
    <w:rsid w:val="00F94F92"/>
    <w:rsid w:val="00F95680"/>
    <w:rsid w:val="00FF146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BF57A"/>
  <w15:docId w15:val="{924E2BB7-2E7E-444C-9C8A-D0CCB8C05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2" w:qFormat="1"/>
    <w:lsdException w:name="heading 1" w:qFormat="1"/>
    <w:lsdException w:name="heading 2" w:semiHidden="1" w:qFormat="1"/>
    <w:lsdException w:name="heading 3" w:semiHidden="1" w:qFormat="1"/>
    <w:lsdException w:name="heading 4" w:semiHidden="1" w:qFormat="1"/>
    <w:lsdException w:name="heading 5" w:semiHidden="1" w:qFormat="1"/>
    <w:lsdException w:name="heading 6" w:semiHidden="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2" w:unhideWhenUsed="1"/>
    <w:lsdException w:name="toc 3" w:semiHidden="1" w:uiPriority="2"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semiHidden="1" w:unhideWhenUsed="1"/>
    <w:lsdException w:name="footnote text" w:semiHidden="1" w:unhideWhenUsed="1"/>
    <w:lsdException w:name="annotation text" w:semiHidden="1" w:uiPriority="0" w:unhideWhenUsed="1"/>
    <w:lsdException w:name="header" w:semiHidden="1" w:uiPriority="2" w:unhideWhenUsed="1"/>
    <w:lsdException w:name="footer" w:semiHidden="1" w:uiPriority="2"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semiHidden/>
    <w:qFormat/>
    <w:rsid w:val="00F945B7"/>
  </w:style>
  <w:style w:type="paragraph" w:styleId="Heading1">
    <w:name w:val="heading 1"/>
    <w:basedOn w:val="Normal"/>
    <w:next w:val="Normal"/>
    <w:link w:val="Heading1Char"/>
    <w:uiPriority w:val="99"/>
    <w:semiHidden/>
    <w:qFormat/>
    <w:rsid w:val="00633D72"/>
    <w:pPr>
      <w:keepNext/>
      <w:spacing w:before="240" w:after="60"/>
      <w:outlineLvl w:val="0"/>
    </w:pPr>
    <w:rPr>
      <w:b/>
      <w:kern w:val="28"/>
    </w:rPr>
  </w:style>
  <w:style w:type="paragraph" w:styleId="Heading2">
    <w:name w:val="heading 2"/>
    <w:basedOn w:val="Heading1"/>
    <w:next w:val="Normal"/>
    <w:link w:val="Heading2Char"/>
    <w:uiPriority w:val="99"/>
    <w:semiHidden/>
    <w:qFormat/>
    <w:rsid w:val="00633D72"/>
    <w:pPr>
      <w:spacing w:before="120"/>
      <w:outlineLvl w:val="1"/>
    </w:pPr>
    <w:rPr>
      <w:sz w:val="20"/>
    </w:rPr>
  </w:style>
  <w:style w:type="paragraph" w:styleId="Heading3">
    <w:name w:val="heading 3"/>
    <w:basedOn w:val="Heading2"/>
    <w:next w:val="Normal"/>
    <w:link w:val="Heading3Char"/>
    <w:uiPriority w:val="99"/>
    <w:semiHidden/>
    <w:qFormat/>
    <w:rsid w:val="00633D72"/>
    <w:pPr>
      <w:spacing w:before="60"/>
      <w:outlineLvl w:val="2"/>
    </w:pPr>
    <w:rPr>
      <w:rFonts w:ascii="Arial Bold" w:hAnsi="Arial Bold"/>
      <w:sz w:val="18"/>
      <w:szCs w:val="18"/>
    </w:rPr>
  </w:style>
  <w:style w:type="paragraph" w:styleId="Heading4">
    <w:name w:val="heading 4"/>
    <w:basedOn w:val="Heading3"/>
    <w:next w:val="Normal"/>
    <w:link w:val="Heading4Char"/>
    <w:uiPriority w:val="99"/>
    <w:semiHidden/>
    <w:qFormat/>
    <w:rsid w:val="00633D72"/>
    <w:pPr>
      <w:outlineLvl w:val="3"/>
    </w:pPr>
  </w:style>
  <w:style w:type="paragraph" w:styleId="Heading5">
    <w:name w:val="heading 5"/>
    <w:basedOn w:val="Normal"/>
    <w:next w:val="Normal"/>
    <w:link w:val="Heading5Char"/>
    <w:uiPriority w:val="99"/>
    <w:semiHidden/>
    <w:qFormat/>
    <w:rsid w:val="00633D72"/>
    <w:pPr>
      <w:keepNext/>
      <w:numPr>
        <w:ilvl w:val="4"/>
        <w:numId w:val="1"/>
      </w:numPr>
      <w:outlineLvl w:val="4"/>
    </w:pPr>
    <w:rPr>
      <w:sz w:val="36"/>
    </w:rPr>
  </w:style>
  <w:style w:type="paragraph" w:styleId="Heading6">
    <w:name w:val="heading 6"/>
    <w:basedOn w:val="Normal"/>
    <w:next w:val="Normal"/>
    <w:link w:val="Heading6Char"/>
    <w:uiPriority w:val="99"/>
    <w:semiHidden/>
    <w:qFormat/>
    <w:rsid w:val="00633D72"/>
    <w:pPr>
      <w:numPr>
        <w:ilvl w:val="5"/>
        <w:numId w:val="2"/>
      </w:numPr>
      <w:outlineLvl w:val="5"/>
    </w:pPr>
    <w:rPr>
      <w:i/>
      <w:sz w:val="22"/>
    </w:rPr>
  </w:style>
  <w:style w:type="paragraph" w:styleId="Heading7">
    <w:name w:val="heading 7"/>
    <w:basedOn w:val="Normal"/>
    <w:next w:val="Normal"/>
    <w:link w:val="Heading7Char"/>
    <w:uiPriority w:val="99"/>
    <w:semiHidden/>
    <w:qFormat/>
    <w:rsid w:val="00633D72"/>
    <w:pPr>
      <w:numPr>
        <w:ilvl w:val="6"/>
        <w:numId w:val="2"/>
      </w:numPr>
      <w:outlineLvl w:val="6"/>
    </w:pPr>
  </w:style>
  <w:style w:type="paragraph" w:styleId="Heading8">
    <w:name w:val="heading 8"/>
    <w:basedOn w:val="Normal"/>
    <w:next w:val="Normal"/>
    <w:link w:val="Heading8Char"/>
    <w:uiPriority w:val="99"/>
    <w:semiHidden/>
    <w:qFormat/>
    <w:rsid w:val="00633D72"/>
    <w:pPr>
      <w:numPr>
        <w:ilvl w:val="7"/>
        <w:numId w:val="2"/>
      </w:numPr>
      <w:outlineLvl w:val="7"/>
    </w:pPr>
    <w:rPr>
      <w:i/>
    </w:rPr>
  </w:style>
  <w:style w:type="paragraph" w:styleId="Heading9">
    <w:name w:val="heading 9"/>
    <w:basedOn w:val="Normal"/>
    <w:next w:val="Normal"/>
    <w:link w:val="Heading9Char"/>
    <w:uiPriority w:val="99"/>
    <w:semiHidden/>
    <w:qFormat/>
    <w:rsid w:val="00633D72"/>
    <w:pPr>
      <w:numPr>
        <w:ilvl w:val="8"/>
        <w:numId w:val="2"/>
      </w:numP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
    <w:semiHidden/>
    <w:rsid w:val="00515079"/>
    <w:pPr>
      <w:tabs>
        <w:tab w:val="center" w:pos="4153"/>
        <w:tab w:val="right" w:pos="8306"/>
      </w:tabs>
      <w:spacing w:line="140" w:lineRule="exact"/>
    </w:pPr>
    <w:rPr>
      <w:rFonts w:ascii="Arial" w:hAnsi="Arial" w:cs="Times New Roman"/>
      <w:sz w:val="12"/>
      <w:szCs w:val="20"/>
      <w:lang w:eastAsia="en-US"/>
    </w:rPr>
  </w:style>
  <w:style w:type="character" w:customStyle="1" w:styleId="FooterChar">
    <w:name w:val="Footer Char"/>
    <w:link w:val="Footer"/>
    <w:uiPriority w:val="9"/>
    <w:semiHidden/>
    <w:rsid w:val="00515079"/>
    <w:rPr>
      <w:rFonts w:ascii="Arial" w:hAnsi="Arial" w:cs="Times New Roman"/>
      <w:sz w:val="12"/>
      <w:szCs w:val="20"/>
      <w:lang w:eastAsia="en-US"/>
    </w:rPr>
  </w:style>
  <w:style w:type="paragraph" w:styleId="Header">
    <w:name w:val="header"/>
    <w:link w:val="HeaderChar"/>
    <w:uiPriority w:val="9"/>
    <w:semiHidden/>
    <w:rsid w:val="00BB4300"/>
    <w:pPr>
      <w:tabs>
        <w:tab w:val="center" w:pos="4153"/>
        <w:tab w:val="right" w:pos="8306"/>
      </w:tabs>
      <w:spacing w:line="140" w:lineRule="exact"/>
    </w:pPr>
    <w:rPr>
      <w:rFonts w:ascii="Arial" w:eastAsiaTheme="majorEastAsia" w:hAnsi="Arial" w:cs="Times New Roman"/>
      <w:sz w:val="12"/>
      <w:szCs w:val="20"/>
      <w:lang w:eastAsia="en-US"/>
    </w:rPr>
  </w:style>
  <w:style w:type="character" w:customStyle="1" w:styleId="HeaderChar">
    <w:name w:val="Header Char"/>
    <w:link w:val="Header"/>
    <w:uiPriority w:val="9"/>
    <w:semiHidden/>
    <w:rsid w:val="00BB4300"/>
    <w:rPr>
      <w:rFonts w:ascii="Arial" w:eastAsiaTheme="majorEastAsia" w:hAnsi="Arial" w:cs="Times New Roman"/>
      <w:sz w:val="12"/>
      <w:szCs w:val="20"/>
      <w:lang w:eastAsia="en-US"/>
    </w:rPr>
  </w:style>
  <w:style w:type="character" w:styleId="PageNumber">
    <w:name w:val="page number"/>
    <w:uiPriority w:val="9"/>
    <w:semiHidden/>
    <w:rsid w:val="00BB4300"/>
    <w:rPr>
      <w:rFonts w:ascii="Arial" w:eastAsiaTheme="majorEastAsia" w:hAnsi="Arial"/>
      <w:sz w:val="18"/>
    </w:rPr>
  </w:style>
  <w:style w:type="character" w:customStyle="1" w:styleId="Style10pt">
    <w:name w:val="Style 10 pt"/>
    <w:semiHidden/>
    <w:rsid w:val="00633D72"/>
    <w:rPr>
      <w:sz w:val="20"/>
    </w:rPr>
  </w:style>
  <w:style w:type="character" w:styleId="Hyperlink">
    <w:name w:val="Hyperlink"/>
    <w:uiPriority w:val="99"/>
    <w:unhideWhenUsed/>
    <w:rsid w:val="00226B04"/>
    <w:rPr>
      <w:rFonts w:asciiTheme="minorHAnsi" w:hAnsiTheme="minorHAnsi"/>
      <w:color w:val="auto"/>
      <w:u w:val="single"/>
    </w:rPr>
  </w:style>
  <w:style w:type="paragraph" w:customStyle="1" w:styleId="FormText">
    <w:name w:val="Form Text"/>
    <w:next w:val="Normal"/>
    <w:uiPriority w:val="9"/>
    <w:semiHidden/>
    <w:rsid w:val="00633D72"/>
    <w:rPr>
      <w:rFonts w:eastAsia="Times New Roman" w:cs="Times New Roman"/>
      <w:b/>
      <w:sz w:val="20"/>
      <w:szCs w:val="20"/>
      <w:lang w:eastAsia="en-US"/>
    </w:rPr>
  </w:style>
  <w:style w:type="character" w:customStyle="1" w:styleId="HR-8">
    <w:name w:val="HR-8"/>
    <w:semiHidden/>
    <w:rsid w:val="00633D72"/>
    <w:rPr>
      <w:rFonts w:ascii="Arial" w:hAnsi="Arial"/>
      <w:sz w:val="16"/>
    </w:rPr>
  </w:style>
  <w:style w:type="paragraph" w:customStyle="1" w:styleId="Filename">
    <w:name w:val="Filename"/>
    <w:basedOn w:val="Footer"/>
    <w:uiPriority w:val="9"/>
    <w:semiHidden/>
    <w:rsid w:val="00515079"/>
    <w:pPr>
      <w:spacing w:before="80" w:line="100" w:lineRule="exact"/>
    </w:pPr>
    <w:rPr>
      <w:rFonts w:eastAsiaTheme="majorEastAsia"/>
      <w:caps/>
      <w:noProof/>
      <w:sz w:val="8"/>
      <w:szCs w:val="12"/>
    </w:rPr>
  </w:style>
  <w:style w:type="character" w:styleId="CommentReference">
    <w:name w:val="annotation reference"/>
    <w:semiHidden/>
    <w:rsid w:val="00633D72"/>
    <w:rPr>
      <w:sz w:val="16"/>
    </w:rPr>
  </w:style>
  <w:style w:type="paragraph" w:styleId="CommentText">
    <w:name w:val="annotation text"/>
    <w:basedOn w:val="Normal"/>
    <w:link w:val="CommentTextChar"/>
    <w:semiHidden/>
    <w:rsid w:val="00633D72"/>
    <w:pPr>
      <w:spacing w:line="260" w:lineRule="exact"/>
    </w:pPr>
    <w:rPr>
      <w:rFonts w:ascii="Arial" w:hAnsi="Arial"/>
      <w:sz w:val="18"/>
    </w:rPr>
  </w:style>
  <w:style w:type="character" w:customStyle="1" w:styleId="CommentTextChar">
    <w:name w:val="Comment Text Char"/>
    <w:link w:val="CommentText"/>
    <w:semiHidden/>
    <w:rsid w:val="00633D72"/>
    <w:rPr>
      <w:rFonts w:ascii="Arial" w:eastAsia="Times New Roman" w:hAnsi="Arial" w:cs="Times New Roman"/>
      <w:sz w:val="18"/>
      <w:szCs w:val="20"/>
      <w:lang w:val="en-GB" w:eastAsia="en-US"/>
    </w:rPr>
  </w:style>
  <w:style w:type="paragraph" w:customStyle="1" w:styleId="ReportContentsMain">
    <w:name w:val="Report Contents Main"/>
    <w:basedOn w:val="ReportLevel1"/>
    <w:uiPriority w:val="1"/>
    <w:semiHidden/>
    <w:rsid w:val="00633D72"/>
    <w:pPr>
      <w:numPr>
        <w:numId w:val="0"/>
      </w:numPr>
      <w:spacing w:before="0"/>
    </w:pPr>
  </w:style>
  <w:style w:type="paragraph" w:customStyle="1" w:styleId="ReportContentsSub">
    <w:name w:val="Report Contents Sub"/>
    <w:basedOn w:val="Normal"/>
    <w:uiPriority w:val="1"/>
    <w:semiHidden/>
    <w:rsid w:val="0077748F"/>
    <w:pPr>
      <w:keepNext/>
      <w:outlineLvl w:val="1"/>
    </w:pPr>
    <w:rPr>
      <w:rFonts w:cs="Arial"/>
      <w:b/>
      <w:color w:val="28AAE1"/>
    </w:rPr>
  </w:style>
  <w:style w:type="paragraph" w:customStyle="1" w:styleId="FormUserText">
    <w:name w:val="Form User Text"/>
    <w:basedOn w:val="Normal"/>
    <w:uiPriority w:val="9"/>
    <w:semiHidden/>
    <w:rsid w:val="00633D72"/>
  </w:style>
  <w:style w:type="paragraph" w:customStyle="1" w:styleId="FormTitle">
    <w:name w:val="Form Title"/>
    <w:basedOn w:val="Normal"/>
    <w:next w:val="Normal"/>
    <w:uiPriority w:val="9"/>
    <w:semiHidden/>
    <w:rsid w:val="00633D72"/>
    <w:pPr>
      <w:keepNext/>
      <w:tabs>
        <w:tab w:val="left" w:pos="720"/>
      </w:tabs>
      <w:spacing w:line="370" w:lineRule="exact"/>
      <w:outlineLvl w:val="1"/>
    </w:pPr>
    <w:rPr>
      <w:b/>
      <w:sz w:val="36"/>
    </w:rPr>
  </w:style>
  <w:style w:type="paragraph" w:styleId="TOC1">
    <w:name w:val="toc 1"/>
    <w:aliases w:val="Report Contents Level 1"/>
    <w:basedOn w:val="Normal"/>
    <w:next w:val="Normal"/>
    <w:uiPriority w:val="49"/>
    <w:semiHidden/>
    <w:rsid w:val="007E54D2"/>
    <w:pPr>
      <w:tabs>
        <w:tab w:val="right" w:pos="7938"/>
      </w:tabs>
      <w:spacing w:before="240" w:after="120" w:line="260" w:lineRule="exact"/>
      <w:ind w:left="851" w:right="113" w:hanging="851"/>
    </w:pPr>
    <w:rPr>
      <w:b/>
      <w:noProof/>
    </w:rPr>
  </w:style>
  <w:style w:type="paragraph" w:customStyle="1" w:styleId="Cover-AddressBlock">
    <w:name w:val="Cover - Address Block"/>
    <w:basedOn w:val="Normal"/>
    <w:uiPriority w:val="1"/>
    <w:semiHidden/>
    <w:rsid w:val="00633D72"/>
    <w:pPr>
      <w:framePr w:wrap="notBeside" w:hAnchor="text" w:xAlign="right" w:yAlign="bottom"/>
      <w:spacing w:line="180" w:lineRule="exact"/>
      <w:suppressOverlap/>
    </w:pPr>
    <w:rPr>
      <w:sz w:val="14"/>
      <w:szCs w:val="14"/>
    </w:rPr>
  </w:style>
  <w:style w:type="paragraph" w:customStyle="1" w:styleId="Cover-TitleBlock">
    <w:name w:val="Cover - Title Block"/>
    <w:basedOn w:val="Normal"/>
    <w:next w:val="Normal"/>
    <w:uiPriority w:val="1"/>
    <w:semiHidden/>
    <w:rsid w:val="00633D72"/>
    <w:pPr>
      <w:spacing w:after="113" w:line="340" w:lineRule="exact"/>
    </w:pPr>
    <w:rPr>
      <w:sz w:val="32"/>
      <w:szCs w:val="32"/>
    </w:rPr>
  </w:style>
  <w:style w:type="paragraph" w:customStyle="1" w:styleId="Cover-Ref">
    <w:name w:val="Cover - Ref"/>
    <w:basedOn w:val="Normal"/>
    <w:uiPriority w:val="7"/>
    <w:semiHidden/>
    <w:rsid w:val="00633D72"/>
    <w:pPr>
      <w:spacing w:before="200" w:after="113" w:line="220" w:lineRule="exact"/>
    </w:pPr>
    <w:rPr>
      <w:sz w:val="18"/>
    </w:rPr>
  </w:style>
  <w:style w:type="character" w:customStyle="1" w:styleId="Cover-JobTitle">
    <w:name w:val="Cover - Job Title"/>
    <w:uiPriority w:val="7"/>
    <w:semiHidden/>
    <w:rsid w:val="00633D72"/>
    <w:rPr>
      <w:rFonts w:ascii="Times New Roman" w:eastAsia="宋体" w:hAnsi="Times New Roman"/>
      <w:b/>
      <w:color w:val="28AAE1"/>
      <w:sz w:val="32"/>
    </w:rPr>
  </w:style>
  <w:style w:type="table" w:styleId="TableGrid">
    <w:name w:val="Table Grid"/>
    <w:basedOn w:val="TableNormal"/>
    <w:rsid w:val="00633D72"/>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33D72"/>
    <w:rPr>
      <w:color w:val="808080"/>
    </w:rPr>
  </w:style>
  <w:style w:type="paragraph" w:styleId="BalloonText">
    <w:name w:val="Balloon Text"/>
    <w:basedOn w:val="Normal"/>
    <w:link w:val="BalloonTextChar"/>
    <w:uiPriority w:val="99"/>
    <w:semiHidden/>
    <w:rsid w:val="00633D72"/>
    <w:rPr>
      <w:rFonts w:ascii="Tahoma" w:hAnsi="Tahoma"/>
      <w:sz w:val="16"/>
      <w:szCs w:val="16"/>
    </w:rPr>
  </w:style>
  <w:style w:type="character" w:customStyle="1" w:styleId="BalloonTextChar">
    <w:name w:val="Balloon Text Char"/>
    <w:link w:val="BalloonText"/>
    <w:uiPriority w:val="99"/>
    <w:semiHidden/>
    <w:rsid w:val="00633D72"/>
    <w:rPr>
      <w:rFonts w:ascii="Tahoma" w:eastAsia="Times New Roman" w:hAnsi="Tahoma" w:cs="Times New Roman"/>
      <w:sz w:val="16"/>
      <w:szCs w:val="16"/>
      <w:lang w:val="en-GB" w:eastAsia="en-US"/>
    </w:rPr>
  </w:style>
  <w:style w:type="paragraph" w:customStyle="1" w:styleId="AppendixContents">
    <w:name w:val="Appendix Contents"/>
    <w:basedOn w:val="Normal"/>
    <w:uiPriority w:val="1"/>
    <w:semiHidden/>
    <w:rsid w:val="00633D72"/>
    <w:pPr>
      <w:keepNext/>
      <w:pBdr>
        <w:bottom w:val="single" w:sz="12" w:space="1" w:color="28AAE1"/>
      </w:pBdr>
      <w:spacing w:before="340" w:after="227" w:line="360" w:lineRule="exact"/>
      <w:outlineLvl w:val="0"/>
    </w:pPr>
    <w:rPr>
      <w:b/>
      <w:color w:val="28AAE1"/>
      <w:sz w:val="36"/>
    </w:rPr>
  </w:style>
  <w:style w:type="paragraph" w:customStyle="1" w:styleId="AppendixLetter">
    <w:name w:val="Appendix Letter"/>
    <w:next w:val="Normal"/>
    <w:uiPriority w:val="1"/>
    <w:semiHidden/>
    <w:qFormat/>
    <w:rsid w:val="000669AD"/>
    <w:pPr>
      <w:numPr>
        <w:numId w:val="2"/>
      </w:numPr>
      <w:spacing w:after="113" w:line="360" w:lineRule="exact"/>
      <w:outlineLvl w:val="0"/>
    </w:pPr>
    <w:rPr>
      <w:rFonts w:cs="Times New Roman"/>
      <w:b/>
      <w:color w:val="28AAE1"/>
      <w:sz w:val="36"/>
      <w:szCs w:val="20"/>
      <w:lang w:eastAsia="en-US"/>
    </w:rPr>
  </w:style>
  <w:style w:type="paragraph" w:customStyle="1" w:styleId="AppendixLevel1">
    <w:name w:val="Appendix Level 1"/>
    <w:next w:val="AppendixText"/>
    <w:uiPriority w:val="1"/>
    <w:semiHidden/>
    <w:qFormat/>
    <w:rsid w:val="000669AD"/>
    <w:pPr>
      <w:keepNext/>
      <w:numPr>
        <w:ilvl w:val="1"/>
        <w:numId w:val="2"/>
      </w:numPr>
      <w:pBdr>
        <w:bottom w:val="single" w:sz="8" w:space="1" w:color="28AAE1"/>
      </w:pBdr>
      <w:spacing w:before="340" w:after="227" w:line="360" w:lineRule="atLeast"/>
      <w:outlineLvl w:val="1"/>
    </w:pPr>
    <w:rPr>
      <w:rFonts w:cs="Times New Roman"/>
      <w:b/>
      <w:color w:val="28AAE1"/>
      <w:sz w:val="36"/>
      <w:szCs w:val="28"/>
      <w:lang w:eastAsia="en-US"/>
    </w:rPr>
  </w:style>
  <w:style w:type="paragraph" w:customStyle="1" w:styleId="ReportLevel1">
    <w:name w:val="Report Level 1"/>
    <w:next w:val="ReportText"/>
    <w:qFormat/>
    <w:rsid w:val="00235C74"/>
    <w:pPr>
      <w:keepNext/>
      <w:numPr>
        <w:numId w:val="11"/>
      </w:numPr>
      <w:pBdr>
        <w:bottom w:val="single" w:sz="8" w:space="1" w:color="28AAE1"/>
      </w:pBdr>
      <w:spacing w:before="340" w:after="227" w:line="360" w:lineRule="atLeast"/>
      <w:outlineLvl w:val="0"/>
    </w:pPr>
    <w:rPr>
      <w:rFonts w:cs="Times New Roman"/>
      <w:b/>
      <w:color w:val="28AAE1"/>
      <w:sz w:val="36"/>
      <w:szCs w:val="20"/>
      <w:lang w:eastAsia="en-US"/>
    </w:rPr>
  </w:style>
  <w:style w:type="paragraph" w:customStyle="1" w:styleId="ReportLevel1NoNumber">
    <w:name w:val="Report Level 1 No Number"/>
    <w:basedOn w:val="ReportLevel1"/>
    <w:next w:val="ReportText"/>
    <w:qFormat/>
    <w:rsid w:val="00BB4300"/>
    <w:pPr>
      <w:numPr>
        <w:numId w:val="0"/>
      </w:numPr>
    </w:pPr>
  </w:style>
  <w:style w:type="paragraph" w:customStyle="1" w:styleId="AppendixLevel1NoNumber">
    <w:name w:val="Appendix Level 1 No Number"/>
    <w:basedOn w:val="ReportLevel1NoNumber"/>
    <w:next w:val="AppendixText"/>
    <w:uiPriority w:val="1"/>
    <w:semiHidden/>
    <w:qFormat/>
    <w:rsid w:val="002D1273"/>
  </w:style>
  <w:style w:type="paragraph" w:customStyle="1" w:styleId="AppendixLevel2">
    <w:name w:val="Appendix Level 2"/>
    <w:basedOn w:val="AppendixLevel1"/>
    <w:next w:val="AppendixText"/>
    <w:uiPriority w:val="1"/>
    <w:semiHidden/>
    <w:qFormat/>
    <w:rsid w:val="002D1273"/>
    <w:pPr>
      <w:numPr>
        <w:ilvl w:val="2"/>
      </w:numPr>
      <w:pBdr>
        <w:bottom w:val="none" w:sz="0" w:space="0" w:color="auto"/>
      </w:pBdr>
      <w:spacing w:after="170" w:line="320" w:lineRule="atLeast"/>
      <w:outlineLvl w:val="2"/>
    </w:pPr>
    <w:rPr>
      <w:sz w:val="32"/>
      <w:szCs w:val="20"/>
    </w:rPr>
  </w:style>
  <w:style w:type="paragraph" w:customStyle="1" w:styleId="AppendixLevel2NoNumber">
    <w:name w:val="Appendix Level 2 No Number"/>
    <w:basedOn w:val="AppendixLevel2"/>
    <w:next w:val="AppendixText"/>
    <w:uiPriority w:val="1"/>
    <w:semiHidden/>
    <w:qFormat/>
    <w:rsid w:val="00633D72"/>
    <w:pPr>
      <w:numPr>
        <w:ilvl w:val="0"/>
        <w:numId w:val="0"/>
      </w:numPr>
    </w:pPr>
  </w:style>
  <w:style w:type="paragraph" w:customStyle="1" w:styleId="AppendixLevel3">
    <w:name w:val="Appendix Level 3"/>
    <w:basedOn w:val="AppendixLevel2"/>
    <w:next w:val="AppendixText"/>
    <w:uiPriority w:val="1"/>
    <w:semiHidden/>
    <w:qFormat/>
    <w:rsid w:val="002D1273"/>
    <w:pPr>
      <w:numPr>
        <w:ilvl w:val="3"/>
      </w:numPr>
      <w:spacing w:after="113"/>
      <w:outlineLvl w:val="3"/>
    </w:pPr>
    <w:rPr>
      <w:sz w:val="28"/>
      <w:szCs w:val="18"/>
    </w:rPr>
  </w:style>
  <w:style w:type="paragraph" w:customStyle="1" w:styleId="AppendixLevel3NoNumber">
    <w:name w:val="Appendix Level 3 No Number"/>
    <w:basedOn w:val="AppendixLevel3"/>
    <w:next w:val="AppendixText"/>
    <w:uiPriority w:val="1"/>
    <w:semiHidden/>
    <w:qFormat/>
    <w:rsid w:val="00633D72"/>
    <w:pPr>
      <w:numPr>
        <w:ilvl w:val="0"/>
        <w:numId w:val="0"/>
      </w:numPr>
    </w:pPr>
  </w:style>
  <w:style w:type="paragraph" w:customStyle="1" w:styleId="AppendixLevel4">
    <w:name w:val="Appendix Level 4"/>
    <w:basedOn w:val="AppendixLevel3"/>
    <w:next w:val="AppendixText"/>
    <w:uiPriority w:val="1"/>
    <w:semiHidden/>
    <w:qFormat/>
    <w:rsid w:val="00633D72"/>
    <w:pPr>
      <w:numPr>
        <w:ilvl w:val="4"/>
      </w:numPr>
      <w:outlineLvl w:val="4"/>
    </w:pPr>
  </w:style>
  <w:style w:type="paragraph" w:customStyle="1" w:styleId="AppendixText">
    <w:name w:val="Appendix Text"/>
    <w:basedOn w:val="Normal"/>
    <w:uiPriority w:val="1"/>
    <w:semiHidden/>
    <w:rsid w:val="002D1273"/>
    <w:pPr>
      <w:spacing w:before="170" w:after="170" w:line="260" w:lineRule="atLeast"/>
    </w:pPr>
  </w:style>
  <w:style w:type="paragraph" w:customStyle="1" w:styleId="HR-18">
    <w:name w:val="HR-18"/>
    <w:basedOn w:val="Normal"/>
    <w:next w:val="Normal"/>
    <w:uiPriority w:val="99"/>
    <w:semiHidden/>
    <w:rsid w:val="00633D72"/>
    <w:rPr>
      <w:sz w:val="36"/>
    </w:rPr>
  </w:style>
  <w:style w:type="paragraph" w:customStyle="1" w:styleId="AppendixTitle">
    <w:name w:val="Appendix Title"/>
    <w:basedOn w:val="HR-18"/>
    <w:next w:val="Normal"/>
    <w:uiPriority w:val="1"/>
    <w:semiHidden/>
    <w:rsid w:val="002D1273"/>
    <w:pPr>
      <w:spacing w:before="170" w:line="360" w:lineRule="atLeast"/>
      <w:outlineLvl w:val="0"/>
    </w:pPr>
  </w:style>
  <w:style w:type="paragraph" w:styleId="BodyText">
    <w:name w:val="Body Text"/>
    <w:basedOn w:val="Normal"/>
    <w:link w:val="BodyTextChar"/>
    <w:uiPriority w:val="99"/>
    <w:semiHidden/>
    <w:rsid w:val="00633D72"/>
    <w:pPr>
      <w:ind w:left="720"/>
    </w:pPr>
  </w:style>
  <w:style w:type="character" w:customStyle="1" w:styleId="BodyTextChar">
    <w:name w:val="Body Text Char"/>
    <w:link w:val="BodyText"/>
    <w:uiPriority w:val="99"/>
    <w:semiHidden/>
    <w:rsid w:val="00633D72"/>
    <w:rPr>
      <w:rFonts w:ascii="Times New Roman" w:eastAsia="Times New Roman" w:hAnsi="Times New Roman" w:cs="Times New Roman"/>
      <w:sz w:val="24"/>
      <w:szCs w:val="20"/>
      <w:lang w:val="en-GB" w:eastAsia="en-US"/>
    </w:rPr>
  </w:style>
  <w:style w:type="paragraph" w:styleId="Caption">
    <w:name w:val="caption"/>
    <w:next w:val="ReportText"/>
    <w:uiPriority w:val="2"/>
    <w:unhideWhenUsed/>
    <w:qFormat/>
    <w:rsid w:val="00E3725B"/>
    <w:pPr>
      <w:keepNext/>
      <w:tabs>
        <w:tab w:val="left" w:pos="1080"/>
      </w:tabs>
      <w:spacing w:before="170" w:after="170" w:line="220" w:lineRule="atLeast"/>
    </w:pPr>
    <w:rPr>
      <w:sz w:val="22"/>
    </w:rPr>
  </w:style>
  <w:style w:type="paragraph" w:styleId="CommentSubject">
    <w:name w:val="annotation subject"/>
    <w:basedOn w:val="CommentText"/>
    <w:next w:val="CommentText"/>
    <w:link w:val="CommentSubjectChar"/>
    <w:uiPriority w:val="99"/>
    <w:semiHidden/>
    <w:rsid w:val="00633D72"/>
    <w:rPr>
      <w:b/>
      <w:bCs/>
    </w:rPr>
  </w:style>
  <w:style w:type="character" w:customStyle="1" w:styleId="CommentSubjectChar">
    <w:name w:val="Comment Subject Char"/>
    <w:link w:val="CommentSubject"/>
    <w:uiPriority w:val="99"/>
    <w:semiHidden/>
    <w:rsid w:val="00633D72"/>
    <w:rPr>
      <w:rFonts w:ascii="Arial" w:eastAsia="Times New Roman" w:hAnsi="Arial" w:cs="Times New Roman"/>
      <w:b/>
      <w:bCs/>
      <w:sz w:val="18"/>
      <w:szCs w:val="20"/>
      <w:lang w:val="en-GB" w:eastAsia="en-US"/>
    </w:rPr>
  </w:style>
  <w:style w:type="paragraph" w:styleId="DocumentMap">
    <w:name w:val="Document Map"/>
    <w:basedOn w:val="Normal"/>
    <w:link w:val="DocumentMapChar"/>
    <w:uiPriority w:val="99"/>
    <w:semiHidden/>
    <w:rsid w:val="00633D72"/>
    <w:pPr>
      <w:shd w:val="clear" w:color="auto" w:fill="000080"/>
    </w:pPr>
    <w:rPr>
      <w:rFonts w:ascii="Arial" w:hAnsi="Arial"/>
      <w:sz w:val="18"/>
    </w:rPr>
  </w:style>
  <w:style w:type="character" w:customStyle="1" w:styleId="DocumentMapChar">
    <w:name w:val="Document Map Char"/>
    <w:link w:val="DocumentMap"/>
    <w:uiPriority w:val="99"/>
    <w:semiHidden/>
    <w:rsid w:val="00633D72"/>
    <w:rPr>
      <w:rFonts w:ascii="Arial" w:eastAsia="Times New Roman" w:hAnsi="Arial" w:cs="Times New Roman"/>
      <w:sz w:val="18"/>
      <w:szCs w:val="20"/>
      <w:shd w:val="clear" w:color="auto" w:fill="000080"/>
      <w:lang w:val="en-GB" w:eastAsia="en-US"/>
    </w:rPr>
  </w:style>
  <w:style w:type="character" w:customStyle="1" w:styleId="Heading1Char">
    <w:name w:val="Heading 1 Char"/>
    <w:link w:val="Heading1"/>
    <w:uiPriority w:val="99"/>
    <w:semiHidden/>
    <w:rsid w:val="00633D72"/>
    <w:rPr>
      <w:rFonts w:ascii="Times New Roman" w:eastAsia="Times New Roman" w:hAnsi="Times New Roman" w:cs="Times New Roman"/>
      <w:b/>
      <w:kern w:val="28"/>
      <w:sz w:val="24"/>
      <w:szCs w:val="20"/>
      <w:lang w:val="en-GB" w:eastAsia="en-US"/>
    </w:rPr>
  </w:style>
  <w:style w:type="character" w:customStyle="1" w:styleId="Heading2Char">
    <w:name w:val="Heading 2 Char"/>
    <w:link w:val="Heading2"/>
    <w:uiPriority w:val="99"/>
    <w:semiHidden/>
    <w:rsid w:val="00633D72"/>
    <w:rPr>
      <w:rFonts w:ascii="Times New Roman" w:eastAsia="Times New Roman" w:hAnsi="Times New Roman" w:cs="Times New Roman"/>
      <w:b/>
      <w:kern w:val="28"/>
      <w:sz w:val="20"/>
      <w:szCs w:val="20"/>
      <w:lang w:val="en-GB" w:eastAsia="en-US"/>
    </w:rPr>
  </w:style>
  <w:style w:type="character" w:customStyle="1" w:styleId="Heading3Char">
    <w:name w:val="Heading 3 Char"/>
    <w:link w:val="Heading3"/>
    <w:uiPriority w:val="99"/>
    <w:semiHidden/>
    <w:rsid w:val="00633D72"/>
    <w:rPr>
      <w:rFonts w:ascii="Arial Bold" w:eastAsia="Times New Roman" w:hAnsi="Arial Bold" w:cs="Times New Roman"/>
      <w:b/>
      <w:kern w:val="28"/>
      <w:sz w:val="18"/>
      <w:szCs w:val="18"/>
      <w:lang w:val="en-GB" w:eastAsia="en-US"/>
    </w:rPr>
  </w:style>
  <w:style w:type="character" w:customStyle="1" w:styleId="Heading4Char">
    <w:name w:val="Heading 4 Char"/>
    <w:link w:val="Heading4"/>
    <w:uiPriority w:val="99"/>
    <w:semiHidden/>
    <w:rsid w:val="00633D72"/>
    <w:rPr>
      <w:rFonts w:ascii="Arial Bold" w:eastAsia="Times New Roman" w:hAnsi="Arial Bold" w:cs="Times New Roman"/>
      <w:b/>
      <w:kern w:val="28"/>
      <w:sz w:val="18"/>
      <w:szCs w:val="18"/>
      <w:lang w:val="en-GB" w:eastAsia="en-US"/>
    </w:rPr>
  </w:style>
  <w:style w:type="character" w:customStyle="1" w:styleId="Heading5Char">
    <w:name w:val="Heading 5 Char"/>
    <w:link w:val="Heading5"/>
    <w:uiPriority w:val="99"/>
    <w:semiHidden/>
    <w:rsid w:val="00633D72"/>
    <w:rPr>
      <w:sz w:val="36"/>
    </w:rPr>
  </w:style>
  <w:style w:type="character" w:customStyle="1" w:styleId="Heading6Char">
    <w:name w:val="Heading 6 Char"/>
    <w:link w:val="Heading6"/>
    <w:uiPriority w:val="99"/>
    <w:semiHidden/>
    <w:rsid w:val="00633D72"/>
    <w:rPr>
      <w:i/>
      <w:sz w:val="22"/>
    </w:rPr>
  </w:style>
  <w:style w:type="character" w:customStyle="1" w:styleId="Heading7Char">
    <w:name w:val="Heading 7 Char"/>
    <w:link w:val="Heading7"/>
    <w:uiPriority w:val="99"/>
    <w:semiHidden/>
    <w:rsid w:val="00633D72"/>
  </w:style>
  <w:style w:type="character" w:customStyle="1" w:styleId="Heading8Char">
    <w:name w:val="Heading 8 Char"/>
    <w:link w:val="Heading8"/>
    <w:uiPriority w:val="99"/>
    <w:semiHidden/>
    <w:rsid w:val="00633D72"/>
    <w:rPr>
      <w:i/>
    </w:rPr>
  </w:style>
  <w:style w:type="character" w:customStyle="1" w:styleId="Heading9Char">
    <w:name w:val="Heading 9 Char"/>
    <w:link w:val="Heading9"/>
    <w:uiPriority w:val="99"/>
    <w:semiHidden/>
    <w:rsid w:val="00633D72"/>
    <w:rPr>
      <w:b/>
      <w:i/>
    </w:rPr>
  </w:style>
  <w:style w:type="paragraph" w:customStyle="1" w:styleId="Headinginput">
    <w:name w:val="Heading input"/>
    <w:next w:val="Normal"/>
    <w:uiPriority w:val="99"/>
    <w:semiHidden/>
    <w:rsid w:val="00633D72"/>
    <w:pPr>
      <w:spacing w:before="60"/>
    </w:pPr>
    <w:rPr>
      <w:rFonts w:ascii="Arial" w:eastAsia="Times New Roman" w:hAnsi="Arial" w:cs="Times New Roman"/>
      <w:sz w:val="18"/>
      <w:szCs w:val="18"/>
      <w:lang w:eastAsia="en-US"/>
    </w:rPr>
  </w:style>
  <w:style w:type="character" w:customStyle="1" w:styleId="HR-12">
    <w:name w:val="HR-12"/>
    <w:uiPriority w:val="99"/>
    <w:semiHidden/>
    <w:rsid w:val="00633D72"/>
    <w:rPr>
      <w:rFonts w:ascii="Arial" w:hAnsi="Arial"/>
      <w:sz w:val="24"/>
    </w:rPr>
  </w:style>
  <w:style w:type="paragraph" w:customStyle="1" w:styleId="HR-14">
    <w:name w:val="HR-14"/>
    <w:basedOn w:val="Normal"/>
    <w:next w:val="Normal"/>
    <w:uiPriority w:val="99"/>
    <w:semiHidden/>
    <w:rsid w:val="00633D72"/>
    <w:rPr>
      <w:sz w:val="28"/>
    </w:rPr>
  </w:style>
  <w:style w:type="paragraph" w:styleId="List">
    <w:name w:val="List"/>
    <w:basedOn w:val="Normal"/>
    <w:uiPriority w:val="99"/>
    <w:semiHidden/>
    <w:rsid w:val="00633D72"/>
    <w:pPr>
      <w:spacing w:before="113" w:after="113" w:line="260" w:lineRule="exact"/>
      <w:ind w:left="357" w:hanging="357"/>
    </w:pPr>
  </w:style>
  <w:style w:type="paragraph" w:styleId="List2">
    <w:name w:val="List 2"/>
    <w:basedOn w:val="List"/>
    <w:uiPriority w:val="99"/>
    <w:semiHidden/>
    <w:rsid w:val="00633D72"/>
  </w:style>
  <w:style w:type="paragraph" w:customStyle="1" w:styleId="ReportList1">
    <w:name w:val="Report List 1"/>
    <w:basedOn w:val="List"/>
    <w:qFormat/>
    <w:rsid w:val="00E6773E"/>
    <w:pPr>
      <w:numPr>
        <w:numId w:val="9"/>
      </w:numPr>
      <w:spacing w:line="260" w:lineRule="atLeast"/>
    </w:pPr>
  </w:style>
  <w:style w:type="paragraph" w:styleId="ListNumber">
    <w:name w:val="List Number"/>
    <w:basedOn w:val="Normal"/>
    <w:uiPriority w:val="99"/>
    <w:semiHidden/>
    <w:rsid w:val="00633D72"/>
    <w:pPr>
      <w:numPr>
        <w:numId w:val="3"/>
      </w:numPr>
      <w:spacing w:before="113" w:after="113" w:line="260" w:lineRule="exact"/>
      <w:contextualSpacing/>
    </w:pPr>
  </w:style>
  <w:style w:type="paragraph" w:styleId="ListParagraph">
    <w:name w:val="List Paragraph"/>
    <w:basedOn w:val="Normal"/>
    <w:uiPriority w:val="34"/>
    <w:qFormat/>
    <w:rsid w:val="00EA08C4"/>
    <w:pPr>
      <w:contextualSpacing/>
    </w:pPr>
  </w:style>
  <w:style w:type="paragraph" w:styleId="NormalWeb">
    <w:name w:val="Normal (Web)"/>
    <w:basedOn w:val="Normal"/>
    <w:uiPriority w:val="99"/>
    <w:semiHidden/>
    <w:rsid w:val="00633D72"/>
    <w:pPr>
      <w:spacing w:before="100" w:beforeAutospacing="1"/>
    </w:pPr>
  </w:style>
  <w:style w:type="paragraph" w:styleId="NormalIndent">
    <w:name w:val="Normal Indent"/>
    <w:basedOn w:val="Normal"/>
    <w:uiPriority w:val="99"/>
    <w:semiHidden/>
    <w:rsid w:val="00633D72"/>
    <w:pPr>
      <w:ind w:left="720"/>
    </w:pPr>
  </w:style>
  <w:style w:type="paragraph" w:customStyle="1" w:styleId="ReportExecSummary">
    <w:name w:val="Report Exec Summary"/>
    <w:basedOn w:val="ReportLevel1NoNumber"/>
    <w:next w:val="ReportExecSummaryText"/>
    <w:rsid w:val="00BB4300"/>
    <w:pPr>
      <w:spacing w:before="0"/>
    </w:pPr>
  </w:style>
  <w:style w:type="paragraph" w:customStyle="1" w:styleId="ReportText">
    <w:name w:val="Report Text"/>
    <w:link w:val="ReportTextChar"/>
    <w:qFormat/>
    <w:rsid w:val="00BB4300"/>
    <w:pPr>
      <w:spacing w:before="170" w:after="170" w:line="260" w:lineRule="atLeast"/>
    </w:pPr>
    <w:rPr>
      <w:rFonts w:cs="Times New Roman"/>
      <w:szCs w:val="20"/>
      <w:lang w:eastAsia="en-US"/>
    </w:rPr>
  </w:style>
  <w:style w:type="paragraph" w:customStyle="1" w:styleId="ReportExecSummaryText">
    <w:name w:val="Report Exec Summary Text"/>
    <w:basedOn w:val="ReportText"/>
    <w:rsid w:val="00BB4300"/>
  </w:style>
  <w:style w:type="paragraph" w:customStyle="1" w:styleId="ReportLevel2">
    <w:name w:val="Report Level 2"/>
    <w:basedOn w:val="ReportLevel1"/>
    <w:next w:val="ReportText"/>
    <w:qFormat/>
    <w:rsid w:val="00DB30B9"/>
    <w:pPr>
      <w:numPr>
        <w:ilvl w:val="1"/>
      </w:numPr>
      <w:pBdr>
        <w:bottom w:val="none" w:sz="0" w:space="0" w:color="auto"/>
      </w:pBdr>
      <w:spacing w:after="170" w:line="320" w:lineRule="atLeast"/>
      <w:outlineLvl w:val="1"/>
    </w:pPr>
    <w:rPr>
      <w:sz w:val="32"/>
    </w:rPr>
  </w:style>
  <w:style w:type="paragraph" w:customStyle="1" w:styleId="ReportLevel2NoNumber">
    <w:name w:val="Report Level 2 No Number"/>
    <w:basedOn w:val="ReportLevel2"/>
    <w:next w:val="ReportText"/>
    <w:qFormat/>
    <w:rsid w:val="00633D72"/>
    <w:pPr>
      <w:numPr>
        <w:ilvl w:val="0"/>
        <w:numId w:val="0"/>
      </w:numPr>
    </w:pPr>
  </w:style>
  <w:style w:type="paragraph" w:customStyle="1" w:styleId="ReportLevel3">
    <w:name w:val="Report Level 3"/>
    <w:basedOn w:val="ReportLevel1"/>
    <w:next w:val="ReportText"/>
    <w:qFormat/>
    <w:rsid w:val="00F945B7"/>
    <w:pPr>
      <w:numPr>
        <w:ilvl w:val="2"/>
      </w:numPr>
      <w:pBdr>
        <w:bottom w:val="none" w:sz="0" w:space="0" w:color="auto"/>
      </w:pBdr>
      <w:spacing w:after="113" w:line="320" w:lineRule="exact"/>
      <w:outlineLvl w:val="2"/>
    </w:pPr>
    <w:rPr>
      <w:sz w:val="28"/>
      <w:szCs w:val="18"/>
    </w:rPr>
  </w:style>
  <w:style w:type="paragraph" w:customStyle="1" w:styleId="ReportLevel3NoNumber">
    <w:name w:val="Report Level 3 No Number"/>
    <w:basedOn w:val="ReportLevel3"/>
    <w:next w:val="ReportText"/>
    <w:qFormat/>
    <w:rsid w:val="002D1273"/>
    <w:pPr>
      <w:numPr>
        <w:ilvl w:val="0"/>
        <w:numId w:val="0"/>
      </w:numPr>
      <w:spacing w:after="80" w:line="320" w:lineRule="atLeast"/>
    </w:pPr>
  </w:style>
  <w:style w:type="paragraph" w:customStyle="1" w:styleId="ReportLevel4">
    <w:name w:val="Report Level 4"/>
    <w:basedOn w:val="ReportLevel1"/>
    <w:next w:val="ReportText"/>
    <w:rsid w:val="00F945B7"/>
    <w:pPr>
      <w:numPr>
        <w:ilvl w:val="3"/>
      </w:numPr>
      <w:pBdr>
        <w:bottom w:val="none" w:sz="0" w:space="0" w:color="auto"/>
      </w:pBdr>
      <w:spacing w:after="113" w:line="320" w:lineRule="atLeast"/>
      <w:outlineLvl w:val="3"/>
    </w:pPr>
    <w:rPr>
      <w:sz w:val="28"/>
    </w:rPr>
  </w:style>
  <w:style w:type="paragraph" w:styleId="Revision">
    <w:name w:val="Revision"/>
    <w:hidden/>
    <w:uiPriority w:val="99"/>
    <w:semiHidden/>
    <w:rsid w:val="0024075C"/>
    <w:rPr>
      <w:rFonts w:eastAsia="Times New Roman" w:cs="Times New Roman"/>
      <w:szCs w:val="20"/>
      <w:lang w:eastAsia="en-US"/>
    </w:rPr>
  </w:style>
  <w:style w:type="paragraph" w:customStyle="1" w:styleId="ReportList">
    <w:name w:val="Report List"/>
    <w:basedOn w:val="ReportText"/>
    <w:rsid w:val="00235C74"/>
    <w:pPr>
      <w:spacing w:before="0" w:after="0"/>
    </w:pPr>
  </w:style>
  <w:style w:type="paragraph" w:customStyle="1" w:styleId="ReportList2">
    <w:name w:val="Report List 2"/>
    <w:basedOn w:val="ReportList1"/>
    <w:rsid w:val="00EA08C4"/>
    <w:pPr>
      <w:numPr>
        <w:numId w:val="4"/>
      </w:numPr>
      <w:spacing w:before="0" w:after="0"/>
    </w:pPr>
  </w:style>
  <w:style w:type="paragraph" w:customStyle="1" w:styleId="ReportListNumber">
    <w:name w:val="Report List Number"/>
    <w:rsid w:val="00E3725B"/>
    <w:pPr>
      <w:numPr>
        <w:numId w:val="10"/>
      </w:numPr>
      <w:spacing w:before="113" w:after="113" w:line="260" w:lineRule="atLeast"/>
    </w:pPr>
  </w:style>
  <w:style w:type="paragraph" w:customStyle="1" w:styleId="ReportTableText">
    <w:name w:val="Report Table Text"/>
    <w:basedOn w:val="ReportText"/>
    <w:qFormat/>
    <w:rsid w:val="002D1273"/>
    <w:pPr>
      <w:spacing w:before="57" w:after="57" w:line="200" w:lineRule="atLeast"/>
    </w:pPr>
    <w:rPr>
      <w:sz w:val="20"/>
    </w:rPr>
  </w:style>
  <w:style w:type="paragraph" w:customStyle="1" w:styleId="ReportPicTextBox">
    <w:name w:val="Report Pic+Text Box"/>
    <w:basedOn w:val="ReportTableText"/>
    <w:uiPriority w:val="1"/>
    <w:rsid w:val="00633D72"/>
    <w:pPr>
      <w:spacing w:before="170" w:after="113"/>
      <w:ind w:left="170" w:right="170"/>
    </w:pPr>
  </w:style>
  <w:style w:type="paragraph" w:customStyle="1" w:styleId="ReportReference">
    <w:name w:val="Report Reference"/>
    <w:next w:val="ReportText"/>
    <w:qFormat/>
    <w:rsid w:val="00633D72"/>
    <w:pPr>
      <w:numPr>
        <w:numId w:val="5"/>
      </w:numPr>
      <w:tabs>
        <w:tab w:val="left" w:pos="1080"/>
      </w:tabs>
      <w:spacing w:before="120" w:after="138" w:line="260" w:lineRule="atLeast"/>
    </w:pPr>
    <w:rPr>
      <w:rFonts w:eastAsia="Times New Roman" w:cs="Times New Roman"/>
      <w:szCs w:val="20"/>
      <w:lang w:eastAsia="en-US"/>
    </w:rPr>
  </w:style>
  <w:style w:type="table" w:customStyle="1" w:styleId="ReportTable">
    <w:name w:val="Report Table"/>
    <w:basedOn w:val="TableNormal"/>
    <w:rsid w:val="00882455"/>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ADADA"/>
      </w:tcPr>
    </w:tblStylePr>
  </w:style>
  <w:style w:type="table" w:customStyle="1" w:styleId="ReportTablewithoutheader">
    <w:name w:val="Report Table without header"/>
    <w:basedOn w:val="ReportTable"/>
    <w:rsid w:val="00633D72"/>
    <w:tblPr/>
    <w:tcPr>
      <w:shd w:val="clear" w:color="auto" w:fill="auto"/>
    </w:tcPr>
    <w:tblStylePr w:type="firstRow">
      <w:rPr>
        <w:b w:val="0"/>
      </w:rPr>
      <w:tblPr/>
      <w:tcPr>
        <w:shd w:val="clear" w:color="auto" w:fill="FFFFFF"/>
      </w:tcPr>
    </w:tblStylePr>
  </w:style>
  <w:style w:type="paragraph" w:styleId="TableofFigures">
    <w:name w:val="table of figures"/>
    <w:basedOn w:val="Normal"/>
    <w:next w:val="Normal"/>
    <w:uiPriority w:val="99"/>
    <w:semiHidden/>
    <w:rsid w:val="00633D72"/>
    <w:pPr>
      <w:spacing w:after="60" w:line="260" w:lineRule="exact"/>
    </w:pPr>
  </w:style>
  <w:style w:type="paragraph" w:styleId="TOC2">
    <w:name w:val="toc 2"/>
    <w:aliases w:val="Report Contents Level 2"/>
    <w:basedOn w:val="TOC1"/>
    <w:next w:val="Normal"/>
    <w:uiPriority w:val="49"/>
    <w:semiHidden/>
    <w:rsid w:val="00220FD0"/>
    <w:pPr>
      <w:spacing w:before="0" w:after="60"/>
      <w:ind w:left="1815" w:hanging="964"/>
    </w:pPr>
    <w:rPr>
      <w:b w:val="0"/>
    </w:rPr>
  </w:style>
  <w:style w:type="paragraph" w:styleId="TOC3">
    <w:name w:val="toc 3"/>
    <w:aliases w:val="Report Contents Level 3"/>
    <w:basedOn w:val="TOC2"/>
    <w:next w:val="Normal"/>
    <w:uiPriority w:val="49"/>
    <w:semiHidden/>
    <w:rsid w:val="00633D72"/>
    <w:pPr>
      <w:ind w:left="851" w:firstLine="0"/>
    </w:pPr>
  </w:style>
  <w:style w:type="paragraph" w:styleId="TOC4">
    <w:name w:val="toc 4"/>
    <w:aliases w:val="Report Contents Level 4"/>
    <w:basedOn w:val="TOC3"/>
    <w:next w:val="Normal"/>
    <w:uiPriority w:val="49"/>
    <w:semiHidden/>
    <w:rsid w:val="00220FD0"/>
    <w:pPr>
      <w:ind w:left="0"/>
    </w:pPr>
  </w:style>
  <w:style w:type="paragraph" w:styleId="TOC8">
    <w:name w:val="toc 8"/>
    <w:aliases w:val="ArupSpec Level 2"/>
    <w:basedOn w:val="Normal"/>
    <w:next w:val="Normal"/>
    <w:uiPriority w:val="49"/>
    <w:semiHidden/>
    <w:rsid w:val="00220FD0"/>
    <w:pPr>
      <w:tabs>
        <w:tab w:val="right" w:pos="7938"/>
      </w:tabs>
      <w:spacing w:after="60" w:line="260" w:lineRule="exact"/>
      <w:ind w:left="851" w:right="170" w:hanging="851"/>
    </w:pPr>
    <w:rPr>
      <w:noProof/>
    </w:rPr>
  </w:style>
  <w:style w:type="paragraph" w:styleId="TOC9">
    <w:name w:val="toc 9"/>
    <w:aliases w:val="Report Contents Exec Summary"/>
    <w:basedOn w:val="TOC1"/>
    <w:next w:val="Normal"/>
    <w:uiPriority w:val="49"/>
    <w:semiHidden/>
    <w:rsid w:val="00633D72"/>
  </w:style>
  <w:style w:type="numbering" w:customStyle="1" w:styleId="ReportListLevelStyle">
    <w:name w:val="Report List Level Style"/>
    <w:uiPriority w:val="99"/>
    <w:rsid w:val="00DB30B9"/>
    <w:pPr>
      <w:numPr>
        <w:numId w:val="6"/>
      </w:numPr>
    </w:pPr>
  </w:style>
  <w:style w:type="paragraph" w:customStyle="1" w:styleId="CVProjectHeading">
    <w:name w:val="CV Project Heading"/>
    <w:next w:val="Normal"/>
    <w:rsid w:val="00E3725B"/>
    <w:pPr>
      <w:spacing w:after="57" w:line="260" w:lineRule="atLeast"/>
    </w:pPr>
    <w:rPr>
      <w:b/>
    </w:rPr>
  </w:style>
  <w:style w:type="paragraph" w:customStyle="1" w:styleId="CVBullets">
    <w:name w:val="CV Bullets"/>
    <w:rsid w:val="00E3725B"/>
    <w:pPr>
      <w:numPr>
        <w:numId w:val="7"/>
      </w:numPr>
      <w:spacing w:before="113" w:after="113" w:line="260" w:lineRule="atLeast"/>
      <w:ind w:left="357" w:hanging="357"/>
    </w:pPr>
  </w:style>
  <w:style w:type="table" w:customStyle="1" w:styleId="ReportSummaryTable">
    <w:name w:val="Report Summary Table"/>
    <w:basedOn w:val="TableNormal"/>
    <w:uiPriority w:val="99"/>
    <w:rsid w:val="000F5B5F"/>
    <w:rPr>
      <w:sz w:val="20"/>
    </w:rPr>
    <w:tblPr>
      <w:tblCellMar>
        <w:left w:w="0" w:type="dxa"/>
        <w:bottom w:w="170" w:type="dxa"/>
        <w:right w:w="0" w:type="dxa"/>
      </w:tblCellMar>
    </w:tblPr>
    <w:tcPr>
      <w:shd w:val="clear" w:color="auto" w:fill="DADADA"/>
    </w:tcPr>
  </w:style>
  <w:style w:type="table" w:customStyle="1" w:styleId="ReportImageOnly">
    <w:name w:val="Report Image Only"/>
    <w:basedOn w:val="TableNormal"/>
    <w:uiPriority w:val="99"/>
    <w:rsid w:val="000F5B5F"/>
    <w:tblPr>
      <w:tblCellMar>
        <w:left w:w="0" w:type="dxa"/>
        <w:right w:w="0" w:type="dxa"/>
      </w:tblCellMar>
    </w:tblPr>
  </w:style>
  <w:style w:type="character" w:customStyle="1" w:styleId="ReportTextChar">
    <w:name w:val="Report Text Char"/>
    <w:basedOn w:val="DefaultParagraphFont"/>
    <w:link w:val="ReportText"/>
    <w:rsid w:val="00BB4300"/>
    <w:rPr>
      <w:rFonts w:cs="Times New Roman"/>
      <w:szCs w:val="20"/>
      <w:lang w:eastAsia="en-US"/>
    </w:rPr>
  </w:style>
  <w:style w:type="table" w:customStyle="1" w:styleId="Reportimagewithtext">
    <w:name w:val="Report image with text"/>
    <w:basedOn w:val="TableNormal"/>
    <w:uiPriority w:val="99"/>
    <w:rsid w:val="000F5B5F"/>
    <w:tblPr>
      <w:tblCellMar>
        <w:left w:w="0" w:type="dxa"/>
        <w:right w:w="0" w:type="dxa"/>
      </w:tblCellMar>
    </w:tblPr>
    <w:tblStylePr w:type="lastCol">
      <w:tblPr/>
      <w:tcPr>
        <w:shd w:val="clear" w:color="auto" w:fill="DADADA"/>
      </w:tcPr>
    </w:tblStylePr>
  </w:style>
  <w:style w:type="paragraph" w:customStyle="1" w:styleId="ReportTableNoSpacing">
    <w:name w:val="Report Table No Spacing"/>
    <w:basedOn w:val="ReportText"/>
    <w:qFormat/>
    <w:rsid w:val="002D1273"/>
    <w:pPr>
      <w:spacing w:before="0" w:after="0" w:line="240" w:lineRule="auto"/>
    </w:pPr>
    <w:rPr>
      <w:sz w:val="20"/>
    </w:rPr>
  </w:style>
  <w:style w:type="numbering" w:customStyle="1" w:styleId="ReportBulletListStyle">
    <w:name w:val="Report Bullet List Style"/>
    <w:uiPriority w:val="99"/>
    <w:rsid w:val="00E6773E"/>
    <w:pPr>
      <w:numPr>
        <w:numId w:val="8"/>
      </w:numPr>
    </w:pPr>
  </w:style>
  <w:style w:type="paragraph" w:customStyle="1" w:styleId="ReportInsertPicture">
    <w:name w:val="Report Insert Picture"/>
    <w:basedOn w:val="ReportText"/>
    <w:next w:val="ReportText"/>
    <w:qFormat/>
    <w:rsid w:val="00DB4CF5"/>
  </w:style>
  <w:style w:type="numbering" w:customStyle="1" w:styleId="ReportListNumberStyle">
    <w:name w:val="Report List Number Style"/>
    <w:uiPriority w:val="99"/>
    <w:rsid w:val="004D7D92"/>
    <w:pPr>
      <w:numPr>
        <w:numId w:val="10"/>
      </w:numPr>
    </w:pPr>
  </w:style>
  <w:style w:type="table" w:styleId="GridTable1Light">
    <w:name w:val="Grid Table 1 Light"/>
    <w:basedOn w:val="TableNormal"/>
    <w:uiPriority w:val="46"/>
    <w:rsid w:val="00C6346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634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C6346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6346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C6346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unhideWhenUsed/>
    <w:rsid w:val="006D2E2B"/>
    <w:rPr>
      <w:rFonts w:ascii="Times New Roman" w:eastAsia="Times New Roman" w:hAnsi="Times New Roman" w:cs="Times New Roman"/>
      <w:sz w:val="20"/>
      <w:szCs w:val="20"/>
      <w:lang w:eastAsia="en-US"/>
    </w:rPr>
  </w:style>
  <w:style w:type="character" w:customStyle="1" w:styleId="FootnoteTextChar">
    <w:name w:val="Footnote Text Char"/>
    <w:basedOn w:val="DefaultParagraphFont"/>
    <w:link w:val="FootnoteText"/>
    <w:uiPriority w:val="99"/>
    <w:rsid w:val="006D2E2B"/>
    <w:rPr>
      <w:rFonts w:ascii="Times New Roman" w:eastAsia="Times New Roman" w:hAnsi="Times New Roman" w:cs="Times New Roman"/>
      <w:sz w:val="20"/>
      <w:szCs w:val="20"/>
      <w:lang w:eastAsia="en-US"/>
    </w:rPr>
  </w:style>
  <w:style w:type="character" w:styleId="FootnoteReference">
    <w:name w:val="footnote reference"/>
    <w:basedOn w:val="DefaultParagraphFont"/>
    <w:uiPriority w:val="99"/>
    <w:unhideWhenUsed/>
    <w:rsid w:val="006D2E2B"/>
    <w:rPr>
      <w:vertAlign w:val="superscript"/>
    </w:rPr>
  </w:style>
  <w:style w:type="character" w:customStyle="1" w:styleId="apple-converted-space">
    <w:name w:val="apple-converted-space"/>
    <w:basedOn w:val="DefaultParagraphFont"/>
    <w:rsid w:val="009E1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0069">
      <w:bodyDiv w:val="1"/>
      <w:marLeft w:val="0"/>
      <w:marRight w:val="0"/>
      <w:marTop w:val="0"/>
      <w:marBottom w:val="0"/>
      <w:divBdr>
        <w:top w:val="none" w:sz="0" w:space="0" w:color="auto"/>
        <w:left w:val="none" w:sz="0" w:space="0" w:color="auto"/>
        <w:bottom w:val="none" w:sz="0" w:space="0" w:color="auto"/>
        <w:right w:val="none" w:sz="0" w:space="0" w:color="auto"/>
      </w:divBdr>
    </w:div>
    <w:div w:id="755128699">
      <w:bodyDiv w:val="1"/>
      <w:marLeft w:val="0"/>
      <w:marRight w:val="0"/>
      <w:marTop w:val="0"/>
      <w:marBottom w:val="0"/>
      <w:divBdr>
        <w:top w:val="none" w:sz="0" w:space="0" w:color="auto"/>
        <w:left w:val="none" w:sz="0" w:space="0" w:color="auto"/>
        <w:bottom w:val="none" w:sz="0" w:space="0" w:color="auto"/>
        <w:right w:val="none" w:sz="0" w:space="0" w:color="auto"/>
      </w:divBdr>
    </w:div>
    <w:div w:id="929698063">
      <w:bodyDiv w:val="1"/>
      <w:marLeft w:val="0"/>
      <w:marRight w:val="0"/>
      <w:marTop w:val="0"/>
      <w:marBottom w:val="0"/>
      <w:divBdr>
        <w:top w:val="none" w:sz="0" w:space="0" w:color="auto"/>
        <w:left w:val="none" w:sz="0" w:space="0" w:color="auto"/>
        <w:bottom w:val="none" w:sz="0" w:space="0" w:color="auto"/>
        <w:right w:val="none" w:sz="0" w:space="0" w:color="auto"/>
      </w:divBdr>
    </w:div>
    <w:div w:id="1365207522">
      <w:bodyDiv w:val="1"/>
      <w:marLeft w:val="0"/>
      <w:marRight w:val="0"/>
      <w:marTop w:val="0"/>
      <w:marBottom w:val="0"/>
      <w:divBdr>
        <w:top w:val="none" w:sz="0" w:space="0" w:color="auto"/>
        <w:left w:val="none" w:sz="0" w:space="0" w:color="auto"/>
        <w:bottom w:val="none" w:sz="0" w:space="0" w:color="auto"/>
        <w:right w:val="none" w:sz="0" w:space="0" w:color="auto"/>
      </w:divBdr>
    </w:div>
    <w:div w:id="1453745975">
      <w:bodyDiv w:val="1"/>
      <w:marLeft w:val="0"/>
      <w:marRight w:val="0"/>
      <w:marTop w:val="0"/>
      <w:marBottom w:val="0"/>
      <w:divBdr>
        <w:top w:val="none" w:sz="0" w:space="0" w:color="auto"/>
        <w:left w:val="none" w:sz="0" w:space="0" w:color="auto"/>
        <w:bottom w:val="none" w:sz="0" w:space="0" w:color="auto"/>
        <w:right w:val="none" w:sz="0" w:space="0" w:color="auto"/>
      </w:divBdr>
    </w:div>
    <w:div w:id="1634097471">
      <w:bodyDiv w:val="1"/>
      <w:marLeft w:val="0"/>
      <w:marRight w:val="0"/>
      <w:marTop w:val="0"/>
      <w:marBottom w:val="0"/>
      <w:divBdr>
        <w:top w:val="none" w:sz="0" w:space="0" w:color="auto"/>
        <w:left w:val="none" w:sz="0" w:space="0" w:color="auto"/>
        <w:bottom w:val="none" w:sz="0" w:space="0" w:color="auto"/>
        <w:right w:val="none" w:sz="0" w:space="0" w:color="auto"/>
      </w:divBdr>
    </w:div>
    <w:div w:id="1644652209">
      <w:bodyDiv w:val="1"/>
      <w:marLeft w:val="0"/>
      <w:marRight w:val="0"/>
      <w:marTop w:val="0"/>
      <w:marBottom w:val="0"/>
      <w:divBdr>
        <w:top w:val="none" w:sz="0" w:space="0" w:color="auto"/>
        <w:left w:val="none" w:sz="0" w:space="0" w:color="auto"/>
        <w:bottom w:val="none" w:sz="0" w:space="0" w:color="auto"/>
        <w:right w:val="none" w:sz="0" w:space="0" w:color="auto"/>
      </w:divBdr>
    </w:div>
    <w:div w:id="191740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3.jpg"/><Relationship Id="rId7" Type="http://schemas.openxmlformats.org/officeDocument/2006/relationships/image" Target="media/image8.png"/><Relationship Id="rId12" Type="http://schemas.openxmlformats.org/officeDocument/2006/relationships/image" Target="media/image13.jpg"/><Relationship Id="rId2" Type="http://schemas.openxmlformats.org/officeDocument/2006/relationships/image" Target="media/image2.jpg"/><Relationship Id="rId1" Type="http://schemas.openxmlformats.org/officeDocument/2006/relationships/image" Target="media/image1.jpg"/><Relationship Id="rId6" Type="http://schemas.openxmlformats.org/officeDocument/2006/relationships/image" Target="media/image6.jpg"/><Relationship Id="rId11" Type="http://schemas.openxmlformats.org/officeDocument/2006/relationships/image" Target="media/image12.jpg"/><Relationship Id="rId5" Type="http://schemas.openxmlformats.org/officeDocument/2006/relationships/image" Target="media/image5.png"/><Relationship Id="rId10" Type="http://schemas.openxmlformats.org/officeDocument/2006/relationships/image" Target="media/image11.jpg"/><Relationship Id="rId4" Type="http://schemas.openxmlformats.org/officeDocument/2006/relationships/image" Target="media/image4.jpg"/><Relationship Id="rId9" Type="http://schemas.openxmlformats.org/officeDocument/2006/relationships/image" Target="media/image10.jpg"/></Relationship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header" Target="header1.xml"/><Relationship Id="rId26" Type="http://schemas.openxmlformats.org/officeDocument/2006/relationships/header" Target="header5.xml"/><Relationship Id="rId39" Type="http://schemas.openxmlformats.org/officeDocument/2006/relationships/hyperlink" Target="file:///\\hkgaet097\Project2\HKHA_ChoiWingRoad\MC_20150421_Kelvin_Agnes\BC\Report\Working" TargetMode="External"/><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hyperlink" Target="mailto:VBA@Help_Notes.txt" TargetMode="External"/><Relationship Id="rId47" Type="http://schemas.openxmlformats.org/officeDocument/2006/relationships/theme" Target="theme/theme1.xml"/><Relationship Id="rId7" Type="http://schemas.openxmlformats.org/officeDocument/2006/relationships/customXml" Target="../customXml/item6.xml"/><Relationship Id="rId2" Type="http://schemas.openxmlformats.org/officeDocument/2006/relationships/customXml" Target="../customXml/item1.xml"/><Relationship Id="rId16" Type="http://schemas.openxmlformats.org/officeDocument/2006/relationships/comments" Target="comments.xml"/><Relationship Id="rId29"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customXml" Target="../customXml/item5.xml"/><Relationship Id="rId11" Type="http://schemas.openxmlformats.org/officeDocument/2006/relationships/styles" Target="styles.xml"/><Relationship Id="rId24" Type="http://schemas.openxmlformats.org/officeDocument/2006/relationships/image" Target="media/image7.wmf"/><Relationship Id="rId32" Type="http://schemas.openxmlformats.org/officeDocument/2006/relationships/image" Target="media/image15.png"/><Relationship Id="rId37" Type="http://schemas.openxmlformats.org/officeDocument/2006/relationships/hyperlink" Target="mailto:AVA@Technical_Circular.pdf" TargetMode="External"/><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endnotes" Target="endnotes.xml"/><Relationship Id="rId23" Type="http://schemas.openxmlformats.org/officeDocument/2006/relationships/footer" Target="footer3.xml"/><Relationship Id="rId28" Type="http://schemas.openxmlformats.org/officeDocument/2006/relationships/header" Target="header6.xml"/><Relationship Id="rId36" Type="http://schemas.openxmlformats.org/officeDocument/2006/relationships/image" Target="media/image19.png"/><Relationship Id="rId10" Type="http://schemas.openxmlformats.org/officeDocument/2006/relationships/numbering" Target="numbering.xml"/><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footer" Target="footer6.xml"/><Relationship Id="rId4" Type="http://schemas.openxmlformats.org/officeDocument/2006/relationships/customXml" Target="../customXml/item3.xml"/><Relationship Id="rId9" Type="http://schemas.openxmlformats.org/officeDocument/2006/relationships/customXml" Target="../customXml/item8.xml"/><Relationship Id="rId14" Type="http://schemas.openxmlformats.org/officeDocument/2006/relationships/footnotes" Target="footnotes.xml"/><Relationship Id="rId22" Type="http://schemas.openxmlformats.org/officeDocument/2006/relationships/header" Target="header3.xml"/><Relationship Id="rId27" Type="http://schemas.openxmlformats.org/officeDocument/2006/relationships/footer" Target="footer4.xml"/><Relationship Id="rId30" Type="http://schemas.openxmlformats.org/officeDocument/2006/relationships/hyperlink" Target="http://www.pland.gov.hk/pland_en/info_serv/faq/" TargetMode="External"/><Relationship Id="rId35" Type="http://schemas.openxmlformats.org/officeDocument/2006/relationships/image" Target="media/image18.png"/><Relationship Id="rId43" Type="http://schemas.openxmlformats.org/officeDocument/2006/relationships/header" Target="header7.xml"/><Relationship Id="rId8" Type="http://schemas.openxmlformats.org/officeDocument/2006/relationships/customXml" Target="../customXml/item7.xml"/><Relationship Id="rId3" Type="http://schemas.openxmlformats.org/officeDocument/2006/relationships/customXml" Target="../customXml/item2.xml"/><Relationship Id="rId12" Type="http://schemas.openxmlformats.org/officeDocument/2006/relationships/settings" Target="settings.xml"/><Relationship Id="rId17" Type="http://schemas.microsoft.com/office/2011/relationships/commentsExtended" Target="commentsExtended.xml"/><Relationship Id="rId25"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hyperlink" Target="mailto:MC@Exp_Summary@ChoiWingRoad@20150507.pptx" TargetMode="External"/><Relationship Id="rId46" Type="http://schemas.openxmlformats.org/officeDocument/2006/relationships/glossaryDocument" Target="glossary/document.xml"/><Relationship Id="rId20" Type="http://schemas.openxmlformats.org/officeDocument/2006/relationships/footer" Target="footer1.xml"/><Relationship Id="rId4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Oasys\OvaWord\Reports\Report.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D3BD64D358D412999869F9B9DFC92E9"/>
        <w:category>
          <w:name w:val="General"/>
          <w:gallery w:val="placeholder"/>
        </w:category>
        <w:types>
          <w:type w:val="bbPlcHdr"/>
        </w:types>
        <w:behaviors>
          <w:behavior w:val="content"/>
        </w:behaviors>
        <w:guid w:val="{57D4E99C-C2B2-470C-936D-58697D64A025}"/>
      </w:docPartPr>
      <w:docPartBody>
        <w:p w:rsidR="003D625D" w:rsidRDefault="007E0E0D">
          <w:r w:rsidRPr="0084118C">
            <w:rPr>
              <w:rStyle w:val="PlaceholderText"/>
            </w:rPr>
            <w:t xml:space="preserve"> </w:t>
          </w:r>
        </w:p>
      </w:docPartBody>
    </w:docPart>
    <w:docPart>
      <w:docPartPr>
        <w:name w:val="E302953AFE23411F8A000A66E5500565"/>
        <w:category>
          <w:name w:val="General"/>
          <w:gallery w:val="placeholder"/>
        </w:category>
        <w:types>
          <w:type w:val="bbPlcHdr"/>
        </w:types>
        <w:behaviors>
          <w:behavior w:val="content"/>
        </w:behaviors>
        <w:guid w:val="{E186BCDC-B993-455A-9FC0-B95EE54BA240}"/>
      </w:docPartPr>
      <w:docPartBody>
        <w:p w:rsidR="003D625D" w:rsidRDefault="007E0E0D">
          <w:r w:rsidRPr="0084118C">
            <w:rPr>
              <w:rStyle w:val="PlaceholderText"/>
            </w:rPr>
            <w:t xml:space="preserve"> </w:t>
          </w:r>
        </w:p>
      </w:docPartBody>
    </w:docPart>
    <w:docPart>
      <w:docPartPr>
        <w:name w:val="DFFD0ED072984BD294C2176AA1E7AB68"/>
        <w:category>
          <w:name w:val="General"/>
          <w:gallery w:val="placeholder"/>
        </w:category>
        <w:types>
          <w:type w:val="bbPlcHdr"/>
        </w:types>
        <w:behaviors>
          <w:behavior w:val="content"/>
        </w:behaviors>
        <w:guid w:val="{15D136E2-1B53-4435-A918-B9BB5A907B9C}"/>
      </w:docPartPr>
      <w:docPartBody>
        <w:p w:rsidR="003D625D" w:rsidRDefault="007E0E0D">
          <w:r w:rsidRPr="0084118C">
            <w:rPr>
              <w:rStyle w:val="PlaceholderText"/>
            </w:rPr>
            <w:t xml:space="preserve"> </w:t>
          </w:r>
        </w:p>
      </w:docPartBody>
    </w:docPart>
    <w:docPart>
      <w:docPartPr>
        <w:name w:val="96E2737B79DD40B8AEB904FF6D619941"/>
        <w:category>
          <w:name w:val="General"/>
          <w:gallery w:val="placeholder"/>
        </w:category>
        <w:types>
          <w:type w:val="bbPlcHdr"/>
        </w:types>
        <w:behaviors>
          <w:behavior w:val="content"/>
        </w:behaviors>
        <w:guid w:val="{0E618C70-5663-4416-BF48-B668BC6BDD39}"/>
      </w:docPartPr>
      <w:docPartBody>
        <w:p w:rsidR="003D625D" w:rsidRDefault="007E0E0D">
          <w:r w:rsidRPr="0084118C">
            <w:rPr>
              <w:rStyle w:val="PlaceholderText"/>
            </w:rPr>
            <w:t xml:space="preserve"> </w:t>
          </w:r>
        </w:p>
      </w:docPartBody>
    </w:docPart>
    <w:docPart>
      <w:docPartPr>
        <w:name w:val="E55BFB59BCEF4007B3709C97010AE954"/>
        <w:category>
          <w:name w:val="General"/>
          <w:gallery w:val="placeholder"/>
        </w:category>
        <w:types>
          <w:type w:val="bbPlcHdr"/>
        </w:types>
        <w:behaviors>
          <w:behavior w:val="content"/>
        </w:behaviors>
        <w:guid w:val="{1DE9EE70-4D63-4007-906A-DA15D7E5C763}"/>
      </w:docPartPr>
      <w:docPartBody>
        <w:p w:rsidR="003D625D" w:rsidRDefault="007E0E0D">
          <w:r w:rsidRPr="0084118C">
            <w:rPr>
              <w:rStyle w:val="PlaceholderText"/>
            </w:rPr>
            <w:t xml:space="preserve"> </w:t>
          </w:r>
        </w:p>
      </w:docPartBody>
    </w:docPart>
    <w:docPart>
      <w:docPartPr>
        <w:name w:val="BCBDEF0BC10642AC8C9BF6B5EECE1900"/>
        <w:category>
          <w:name w:val="General"/>
          <w:gallery w:val="placeholder"/>
        </w:category>
        <w:types>
          <w:type w:val="bbPlcHdr"/>
        </w:types>
        <w:behaviors>
          <w:behavior w:val="content"/>
        </w:behaviors>
        <w:guid w:val="{6A041F67-6751-4772-AA10-CEA713C24376}"/>
      </w:docPartPr>
      <w:docPartBody>
        <w:p w:rsidR="003D625D" w:rsidRDefault="007E0E0D">
          <w:r w:rsidRPr="0084118C">
            <w:rPr>
              <w:rStyle w:val="PlaceholderText"/>
            </w:rPr>
            <w:t xml:space="preserve"> </w:t>
          </w:r>
        </w:p>
      </w:docPartBody>
    </w:docPart>
    <w:docPart>
      <w:docPartPr>
        <w:name w:val="4850E43E767A4A2380B98D66F3739A9C"/>
        <w:category>
          <w:name w:val="General"/>
          <w:gallery w:val="placeholder"/>
        </w:category>
        <w:types>
          <w:type w:val="bbPlcHdr"/>
        </w:types>
        <w:behaviors>
          <w:behavior w:val="content"/>
        </w:behaviors>
        <w:guid w:val="{A8359515-7774-4BBB-A176-E8C664DD37F1}"/>
      </w:docPartPr>
      <w:docPartBody>
        <w:p w:rsidR="003D625D" w:rsidRDefault="007E0E0D">
          <w:r w:rsidRPr="0084118C">
            <w:rPr>
              <w:rStyle w:val="PlaceholderText"/>
            </w:rPr>
            <w:t xml:space="preserve"> </w:t>
          </w:r>
        </w:p>
      </w:docPartBody>
    </w:docPart>
    <w:docPart>
      <w:docPartPr>
        <w:name w:val="71A7D0A297404C049E8B356F4C35363B"/>
        <w:category>
          <w:name w:val="General"/>
          <w:gallery w:val="placeholder"/>
        </w:category>
        <w:types>
          <w:type w:val="bbPlcHdr"/>
        </w:types>
        <w:behaviors>
          <w:behavior w:val="content"/>
        </w:behaviors>
        <w:guid w:val="{72721D73-AD97-4D6F-BFAB-C37090747697}"/>
      </w:docPartPr>
      <w:docPartBody>
        <w:p w:rsidR="003D625D" w:rsidRDefault="007E0E0D">
          <w:r w:rsidRPr="0084118C">
            <w:rPr>
              <w:rStyle w:val="PlaceholderText"/>
            </w:rPr>
            <w:t xml:space="preserve"> </w:t>
          </w:r>
        </w:p>
      </w:docPartBody>
    </w:docPart>
    <w:docPart>
      <w:docPartPr>
        <w:name w:val="23380D82EF1C451F86BF520FA978C932"/>
        <w:category>
          <w:name w:val="General"/>
          <w:gallery w:val="placeholder"/>
        </w:category>
        <w:types>
          <w:type w:val="bbPlcHdr"/>
        </w:types>
        <w:behaviors>
          <w:behavior w:val="content"/>
        </w:behaviors>
        <w:guid w:val="{F940C9A2-B3A4-45FD-B300-C7089A6F50B7}"/>
      </w:docPartPr>
      <w:docPartBody>
        <w:p w:rsidR="003D625D" w:rsidRDefault="007E0E0D">
          <w:r w:rsidRPr="0084118C">
            <w:rPr>
              <w:rStyle w:val="PlaceholderText"/>
            </w:rPr>
            <w:t xml:space="preserve"> </w:t>
          </w:r>
        </w:p>
      </w:docPartBody>
    </w:docPart>
    <w:docPart>
      <w:docPartPr>
        <w:name w:val="0C4D5F1157E44AA28886F226053B8A0A"/>
        <w:category>
          <w:name w:val="General"/>
          <w:gallery w:val="placeholder"/>
        </w:category>
        <w:types>
          <w:type w:val="bbPlcHdr"/>
        </w:types>
        <w:behaviors>
          <w:behavior w:val="content"/>
        </w:behaviors>
        <w:guid w:val="{D10468BD-7BE5-4D33-8EE5-03DFA49C70CC}"/>
      </w:docPartPr>
      <w:docPartBody>
        <w:p w:rsidR="003D625D" w:rsidRDefault="007E0E0D">
          <w:r w:rsidRPr="0084118C">
            <w:rPr>
              <w:rStyle w:val="PlaceholderText"/>
            </w:rPr>
            <w:t xml:space="preserve"> </w:t>
          </w:r>
        </w:p>
      </w:docPartBody>
    </w:docPart>
    <w:docPart>
      <w:docPartPr>
        <w:name w:val="590AA286562041769C6512BB104C5D3C"/>
        <w:category>
          <w:name w:val="General"/>
          <w:gallery w:val="placeholder"/>
        </w:category>
        <w:types>
          <w:type w:val="bbPlcHdr"/>
        </w:types>
        <w:behaviors>
          <w:behavior w:val="content"/>
        </w:behaviors>
        <w:guid w:val="{351389C9-69C9-42F6-A7A0-B9D5674BF0F9}"/>
      </w:docPartPr>
      <w:docPartBody>
        <w:p w:rsidR="003D625D" w:rsidRDefault="007E0E0D">
          <w:r w:rsidRPr="0084118C">
            <w:rPr>
              <w:rStyle w:val="PlaceholderText"/>
            </w:rPr>
            <w:t xml:space="preserve"> </w:t>
          </w:r>
        </w:p>
      </w:docPartBody>
    </w:docPart>
    <w:docPart>
      <w:docPartPr>
        <w:name w:val="F9A39D3EDAE7448E8ACEC5F2E30516FD"/>
        <w:category>
          <w:name w:val="General"/>
          <w:gallery w:val="placeholder"/>
        </w:category>
        <w:types>
          <w:type w:val="bbPlcHdr"/>
        </w:types>
        <w:behaviors>
          <w:behavior w:val="content"/>
        </w:behaviors>
        <w:guid w:val="{67D627AA-03AB-4D6B-A29B-C6C5EA1FE8A8}"/>
      </w:docPartPr>
      <w:docPartBody>
        <w:p w:rsidR="003D625D" w:rsidRDefault="007E0E0D">
          <w:r w:rsidRPr="0084118C">
            <w:rPr>
              <w:rStyle w:val="PlaceholderText"/>
            </w:rPr>
            <w:t xml:space="preserve"> </w:t>
          </w:r>
        </w:p>
      </w:docPartBody>
    </w:docPart>
    <w:docPart>
      <w:docPartPr>
        <w:name w:val="CFEEAE3D2DB84B56963097E8DA937163"/>
        <w:category>
          <w:name w:val="General"/>
          <w:gallery w:val="placeholder"/>
        </w:category>
        <w:types>
          <w:type w:val="bbPlcHdr"/>
        </w:types>
        <w:behaviors>
          <w:behavior w:val="content"/>
        </w:behaviors>
        <w:guid w:val="{343AE990-BD70-4D1B-B0C6-3D376272BACE}"/>
      </w:docPartPr>
      <w:docPartBody>
        <w:p w:rsidR="003D625D" w:rsidRDefault="007E0E0D">
          <w:r w:rsidRPr="0084118C">
            <w:rPr>
              <w:rStyle w:val="PlaceholderText"/>
            </w:rPr>
            <w:t xml:space="preserve"> </w:t>
          </w:r>
        </w:p>
      </w:docPartBody>
    </w:docPart>
    <w:docPart>
      <w:docPartPr>
        <w:name w:val="C1A208E2EFE14AA6992BE910B3764D09"/>
        <w:category>
          <w:name w:val="General"/>
          <w:gallery w:val="placeholder"/>
        </w:category>
        <w:types>
          <w:type w:val="bbPlcHdr"/>
        </w:types>
        <w:behaviors>
          <w:behavior w:val="content"/>
        </w:behaviors>
        <w:guid w:val="{71CFA4F0-526C-470F-BF43-36D3572F7371}"/>
      </w:docPartPr>
      <w:docPartBody>
        <w:p w:rsidR="003D625D" w:rsidRDefault="007E0E0D">
          <w:r w:rsidRPr="0084118C">
            <w:rPr>
              <w:rStyle w:val="PlaceholderText"/>
            </w:rPr>
            <w:t xml:space="preserve"> </w:t>
          </w:r>
        </w:p>
      </w:docPartBody>
    </w:docPart>
    <w:docPart>
      <w:docPartPr>
        <w:name w:val="7653587E28BB4A09A634DDECD4FC0014"/>
        <w:category>
          <w:name w:val="General"/>
          <w:gallery w:val="placeholder"/>
        </w:category>
        <w:types>
          <w:type w:val="bbPlcHdr"/>
        </w:types>
        <w:behaviors>
          <w:behavior w:val="content"/>
        </w:behaviors>
        <w:guid w:val="{EB665219-6830-43B1-8E98-C599D95E4232}"/>
      </w:docPartPr>
      <w:docPartBody>
        <w:p w:rsidR="003D625D" w:rsidRDefault="007E0E0D">
          <w:r w:rsidRPr="0084118C">
            <w:rPr>
              <w:rStyle w:val="PlaceholderText"/>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Bold">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E0D"/>
    <w:rsid w:val="00096E00"/>
    <w:rsid w:val="001346E1"/>
    <w:rsid w:val="001912DC"/>
    <w:rsid w:val="003D625D"/>
    <w:rsid w:val="005F0BCC"/>
    <w:rsid w:val="007C26DF"/>
    <w:rsid w:val="007E0E0D"/>
    <w:rsid w:val="008F37AD"/>
    <w:rsid w:val="00A668CB"/>
    <w:rsid w:val="00B67FF5"/>
    <w:rsid w:val="00BE2574"/>
    <w:rsid w:val="00C51745"/>
    <w:rsid w:val="00CB337C"/>
    <w:rsid w:val="00DC4B60"/>
    <w:rsid w:val="00F972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0E0D"/>
    <w:rPr>
      <w:color w:val="808080"/>
    </w:rPr>
  </w:style>
  <w:style w:type="paragraph" w:customStyle="1" w:styleId="C48563694D4D4BC3A4E984BB90F7933A">
    <w:name w:val="C48563694D4D4BC3A4E984BB90F7933A"/>
  </w:style>
  <w:style w:type="paragraph" w:customStyle="1" w:styleId="98494AA8E2F94A9A80BDB1197E1EB167">
    <w:name w:val="98494AA8E2F94A9A80BDB1197E1EB167"/>
  </w:style>
  <w:style w:type="paragraph" w:customStyle="1" w:styleId="BF10C58FF3954F178D537A381A7C6885">
    <w:name w:val="BF10C58FF3954F178D537A381A7C6885"/>
  </w:style>
  <w:style w:type="paragraph" w:customStyle="1" w:styleId="6C62BCF6BBFD451D8D5232C9D2C042E6">
    <w:name w:val="6C62BCF6BBFD451D8D5232C9D2C042E6"/>
  </w:style>
  <w:style w:type="paragraph" w:customStyle="1" w:styleId="798EB2F237954ECA9CFB536FFAEE6DE0">
    <w:name w:val="798EB2F237954ECA9CFB536FFAEE6DE0"/>
  </w:style>
  <w:style w:type="paragraph" w:customStyle="1" w:styleId="92DA88426B284045B85287858CD34996">
    <w:name w:val="92DA88426B284045B85287858CD34996"/>
  </w:style>
  <w:style w:type="paragraph" w:customStyle="1" w:styleId="A4EBC31CDE5346EE8B12FB8D702E4F48">
    <w:name w:val="A4EBC31CDE5346EE8B12FB8D702E4F48"/>
  </w:style>
  <w:style w:type="paragraph" w:customStyle="1" w:styleId="B4D3A8B4FF244A5383EF94DB2F31B314">
    <w:name w:val="B4D3A8B4FF244A5383EF94DB2F31B314"/>
  </w:style>
  <w:style w:type="paragraph" w:customStyle="1" w:styleId="99A43DEC7CFC4856B500EF058985252C">
    <w:name w:val="99A43DEC7CFC4856B500EF058985252C"/>
  </w:style>
  <w:style w:type="paragraph" w:customStyle="1" w:styleId="8CCE50BCA7E945A293E5C29309EBDCCE">
    <w:name w:val="8CCE50BCA7E945A293E5C29309EBDC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rup standard theme test">
  <a:themeElements>
    <a:clrScheme name="arup standard theme test">
      <a:dk1>
        <a:srgbClr val="000000"/>
      </a:dk1>
      <a:lt1>
        <a:srgbClr val="FFFFFF"/>
      </a:lt1>
      <a:dk2>
        <a:srgbClr val="D2D2D2"/>
      </a:dk2>
      <a:lt2>
        <a:srgbClr val="828282"/>
      </a:lt2>
      <a:accent1>
        <a:srgbClr val="D22D7D"/>
      </a:accent1>
      <a:accent2>
        <a:srgbClr val="28AAE1"/>
      </a:accent2>
      <a:accent3>
        <a:srgbClr val="F05023"/>
      </a:accent3>
      <a:accent4>
        <a:srgbClr val="696EB4"/>
      </a:accent4>
      <a:accent5>
        <a:srgbClr val="FA9B1E"/>
      </a:accent5>
      <a:accent6>
        <a:srgbClr val="28AF73"/>
      </a:accent6>
      <a:hlink>
        <a:srgbClr val="7F7F7F"/>
      </a:hlink>
      <a:folHlink>
        <a:srgbClr val="7F7F7F"/>
      </a:folHlink>
    </a:clrScheme>
    <a:fontScheme name="arup standard theme test">
      <a:majorFont>
        <a:latin typeface="Times New Roman" panose="02020603050405020304"/>
        <a:ea typeface=""/>
        <a:cs typeface=""/>
      </a:majorFont>
      <a:minorFont>
        <a:latin typeface="Times New Roman" panose="02020603050405020304"/>
        <a:ea typeface=""/>
        <a:cs typeface=""/>
      </a:minorFont>
    </a:fontScheme>
    <a:fmtScheme name="arup standard theme tes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arup standard theme test" id="{98EB6D7F-B9FE-47A6-AB51-66E7B6E5A17A}" vid="{64AB668F-5BDA-4BA2-8D5D-D7C60843F7F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25 February 2016</PublishDate>
  <Abstract/>
  <CompanyAddress/>
  <CompanyPhone/>
  <CompanyFax/>
  <CompanyEmail/>
</CoverPageProperties>
</file>

<file path=customXml/item2.xml><?xml version="1.0" encoding="utf-8"?>
<root>
  <Client>John X. Wang</Client>
</root>
</file>

<file path=customXml/item3.xml><?xml version="1.0" encoding="utf-8"?>
<root>
  <Revision>Draft 1</Revision>
</root>
</file>

<file path=customXml/item4.xml><?xml version="1.0" encoding="utf-8"?>
<root>
  <JobNo>xxxxxx</JobNo>
</root>
</file>

<file path=customXml/item5.xml><?xml version="1.0" encoding="utf-8"?>
<root>
  <Report>My Comprehensive Guide</Report>
</root>
</file>

<file path=customXml/item6.xml><?xml version="1.0" encoding="utf-8"?>
<root>
  <Project>My Working Roadmap</Project>
</root>
</file>

<file path=customXml/item7.xml><?xml version="1.0" encoding="utf-8"?>
<root>
  <DocRef> </DocRef>
</root>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E40FF9-4BC3-4ACB-BC4A-342B81BCDBC0}">
  <ds:schemaRefs/>
</ds:datastoreItem>
</file>

<file path=customXml/itemProps3.xml><?xml version="1.0" encoding="utf-8"?>
<ds:datastoreItem xmlns:ds="http://schemas.openxmlformats.org/officeDocument/2006/customXml" ds:itemID="{A4CB93DE-38AC-48D5-AF45-220420C71958}">
  <ds:schemaRefs/>
</ds:datastoreItem>
</file>

<file path=customXml/itemProps4.xml><?xml version="1.0" encoding="utf-8"?>
<ds:datastoreItem xmlns:ds="http://schemas.openxmlformats.org/officeDocument/2006/customXml" ds:itemID="{32277CBD-E912-4208-BEEA-CA2F7615A9EA}">
  <ds:schemaRefs/>
</ds:datastoreItem>
</file>

<file path=customXml/itemProps5.xml><?xml version="1.0" encoding="utf-8"?>
<ds:datastoreItem xmlns:ds="http://schemas.openxmlformats.org/officeDocument/2006/customXml" ds:itemID="{D00B4CF5-4192-42F8-8BD2-527A7D79E657}">
  <ds:schemaRefs/>
</ds:datastoreItem>
</file>

<file path=customXml/itemProps6.xml><?xml version="1.0" encoding="utf-8"?>
<ds:datastoreItem xmlns:ds="http://schemas.openxmlformats.org/officeDocument/2006/customXml" ds:itemID="{ADA9936B-B1D1-4956-AD93-F5105E8D45B8}">
  <ds:schemaRefs/>
</ds:datastoreItem>
</file>

<file path=customXml/itemProps7.xml><?xml version="1.0" encoding="utf-8"?>
<ds:datastoreItem xmlns:ds="http://schemas.openxmlformats.org/officeDocument/2006/customXml" ds:itemID="{F6014077-E0A1-4F0C-B82B-320C05E5C328}">
  <ds:schemaRefs/>
</ds:datastoreItem>
</file>

<file path=customXml/itemProps8.xml><?xml version="1.0" encoding="utf-8"?>
<ds:datastoreItem xmlns:ds="http://schemas.openxmlformats.org/officeDocument/2006/customXml" ds:itemID="{4904A074-FF95-4861-8459-17F1E55D6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3085</TotalTime>
  <Pages>25</Pages>
  <Words>3496</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Report</vt:lpstr>
    </vt:vector>
  </TitlesOfParts>
  <Company>Arup</Company>
  <LinksUpToDate>false</LinksUpToDate>
  <CharactersWithSpaces>23383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John-X Wang</dc:creator>
  <cp:lastModifiedBy>cecepec cecepec</cp:lastModifiedBy>
  <cp:revision>111</cp:revision>
  <cp:lastPrinted>2014-01-08T14:14:00Z</cp:lastPrinted>
  <dcterms:created xsi:type="dcterms:W3CDTF">2016-02-25T06:37:00Z</dcterms:created>
  <dcterms:modified xsi:type="dcterms:W3CDTF">2017-08-31T06:20:00Z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John X. Wang</vt:lpwstr>
  </property>
  <property fmtid="{D5CDD505-2E9C-101B-9397-08002B2CF9AE}" pid="3" name="Project Title">
    <vt:lpwstr>My Working Roadmap</vt:lpwstr>
  </property>
  <property fmtid="{D5CDD505-2E9C-101B-9397-08002B2CF9AE}" pid="4" name="Report Title">
    <vt:lpwstr>My Comprehensive Guide</vt:lpwstr>
  </property>
  <property fmtid="{D5CDD505-2E9C-101B-9397-08002B2CF9AE}" pid="5" name="Job Number">
    <vt:lpwstr>xxxxxx</vt:lpwstr>
  </property>
  <property fmtid="{D5CDD505-2E9C-101B-9397-08002B2CF9AE}" pid="6" name="Document Ref (e.g. REP/12345/S001)">
    <vt:lpwstr/>
  </property>
  <property fmtid="{D5CDD505-2E9C-101B-9397-08002B2CF9AE}" pid="7" name="Date">
    <vt:lpwstr>25 February 2016</vt:lpwstr>
  </property>
  <property fmtid="{D5CDD505-2E9C-101B-9397-08002B2CF9AE}" pid="8" name="Status">
    <vt:lpwstr>Draft 1</vt:lpwstr>
  </property>
  <property fmtid="{D5CDD505-2E9C-101B-9397-08002B2CF9AE}" pid="9" name="Prepared By">
    <vt:lpwstr/>
  </property>
  <property fmtid="{D5CDD505-2E9C-101B-9397-08002B2CF9AE}" pid="10" name="To Be Checked By">
    <vt:lpwstr/>
  </property>
  <property fmtid="{D5CDD505-2E9C-101B-9397-08002B2CF9AE}" pid="11" name="To Be Approved By">
    <vt:lpwstr/>
  </property>
</Properties>
</file>